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9ABCB" w14:textId="77777777" w:rsidR="00B50A60" w:rsidRPr="00881B9B" w:rsidRDefault="00B50A60" w:rsidP="00881B9B">
      <w:pPr>
        <w:pStyle w:val="11"/>
        <w:spacing w:before="240" w:after="240"/>
        <w:jc w:val="center"/>
        <w:rPr>
          <w:rFonts w:ascii="黑体" w:hAnsi="黑体"/>
        </w:rPr>
      </w:pPr>
      <w:r w:rsidRPr="00881B9B">
        <w:rPr>
          <w:rFonts w:ascii="黑体" w:hAnsi="黑体"/>
        </w:rPr>
        <w:t>Project</w:t>
      </w:r>
      <w:r w:rsidR="006857ED">
        <w:rPr>
          <w:rFonts w:ascii="黑体" w:hAnsi="黑体"/>
        </w:rPr>
        <w:t>4</w:t>
      </w:r>
      <w:r w:rsidRPr="00881B9B">
        <w:rPr>
          <w:rFonts w:ascii="黑体" w:hAnsi="黑体"/>
        </w:rPr>
        <w:t xml:space="preserve"> </w:t>
      </w:r>
      <w:r w:rsidR="006857ED">
        <w:rPr>
          <w:rFonts w:ascii="黑体" w:hAnsi="黑体"/>
        </w:rPr>
        <w:t>V</w:t>
      </w:r>
      <w:r w:rsidR="006857ED">
        <w:rPr>
          <w:rFonts w:ascii="黑体" w:hAnsi="黑体" w:hint="eastAsia"/>
        </w:rPr>
        <w:t>erilog</w:t>
      </w:r>
      <w:r w:rsidRPr="00881B9B">
        <w:rPr>
          <w:rFonts w:ascii="黑体" w:hAnsi="黑体"/>
        </w:rPr>
        <w:t xml:space="preserve"> 完成单周期处理器开发实验报告</w:t>
      </w:r>
    </w:p>
    <w:p w14:paraId="071063FD" w14:textId="77777777" w:rsidR="00B50A60" w:rsidRDefault="008019FA" w:rsidP="008019FA">
      <w:pPr>
        <w:pStyle w:val="11"/>
        <w:spacing w:before="240" w:after="24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B50A60">
        <w:t>整体结构</w:t>
      </w:r>
    </w:p>
    <w:p w14:paraId="1AD8A134" w14:textId="77777777" w:rsidR="00B50A60" w:rsidRPr="006857ED" w:rsidRDefault="008B4265" w:rsidP="006857ED">
      <w:pPr>
        <w:pStyle w:val="a7"/>
        <w:spacing w:before="240" w:after="240"/>
        <w:ind w:firstLine="480"/>
      </w:pPr>
      <w:r w:rsidRPr="006857ED">
        <w:rPr>
          <w:rStyle w:val="ad"/>
          <w:rFonts w:hint="eastAsia"/>
          <w:b w:val="0"/>
          <w:bCs w:val="0"/>
        </w:rPr>
        <w:t>1</w:t>
      </w:r>
      <w:r w:rsidRPr="006857ED">
        <w:rPr>
          <w:rStyle w:val="ad"/>
          <w:b w:val="0"/>
          <w:bCs w:val="0"/>
        </w:rPr>
        <w:t>.</w:t>
      </w:r>
      <w:r w:rsidR="00B50A60" w:rsidRPr="006857ED">
        <w:rPr>
          <w:rStyle w:val="ad"/>
          <w:b w:val="0"/>
          <w:bCs w:val="0"/>
        </w:rPr>
        <w:t>处理器为</w:t>
      </w:r>
      <w:r w:rsidR="00B50A60" w:rsidRPr="006857ED">
        <w:rPr>
          <w:rStyle w:val="ad"/>
          <w:b w:val="0"/>
          <w:bCs w:val="0"/>
        </w:rPr>
        <w:t>32</w:t>
      </w:r>
      <w:r w:rsidR="00B50A60" w:rsidRPr="006857ED">
        <w:rPr>
          <w:rStyle w:val="ad"/>
          <w:b w:val="0"/>
          <w:bCs w:val="0"/>
        </w:rPr>
        <w:t>位处理器。</w:t>
      </w:r>
    </w:p>
    <w:p w14:paraId="03ACF587" w14:textId="77777777" w:rsidR="006857ED" w:rsidRPr="006857ED" w:rsidRDefault="008B4265" w:rsidP="006857ED">
      <w:pPr>
        <w:pStyle w:val="a7"/>
        <w:spacing w:before="240" w:after="240"/>
        <w:ind w:firstLine="480"/>
        <w:rPr>
          <w:rStyle w:val="ad"/>
          <w:b w:val="0"/>
          <w:bCs w:val="0"/>
        </w:rPr>
      </w:pPr>
      <w:r w:rsidRPr="006857ED">
        <w:rPr>
          <w:rStyle w:val="ad"/>
          <w:rFonts w:hint="eastAsia"/>
          <w:b w:val="0"/>
          <w:bCs w:val="0"/>
        </w:rPr>
        <w:t>2</w:t>
      </w:r>
      <w:r w:rsidRPr="006857ED">
        <w:rPr>
          <w:rStyle w:val="ad"/>
          <w:b w:val="0"/>
          <w:bCs w:val="0"/>
        </w:rPr>
        <w:t>.</w:t>
      </w:r>
      <w:r w:rsidR="00B50A60" w:rsidRPr="006857ED">
        <w:rPr>
          <w:rStyle w:val="ad"/>
          <w:b w:val="0"/>
          <w:bCs w:val="0"/>
        </w:rPr>
        <w:t>处理器应支持的指令集为：</w:t>
      </w:r>
      <w:r w:rsidR="006857ED" w:rsidRPr="006857ED">
        <w:t> </w:t>
      </w:r>
      <w:r w:rsidR="006857ED" w:rsidRPr="006857ED">
        <w:rPr>
          <w:rStyle w:val="ad"/>
          <w:b w:val="0"/>
          <w:bCs w:val="0"/>
        </w:rPr>
        <w:t>处理器应支持指令集为：</w:t>
      </w:r>
      <w:r w:rsidR="006857ED" w:rsidRPr="006857ED">
        <w:rPr>
          <w:rStyle w:val="ad"/>
          <w:b w:val="0"/>
          <w:bCs w:val="0"/>
        </w:rPr>
        <w:t>{addu, subu, ori, lw, sw, beq, lui, jal, jr,nop}</w:t>
      </w:r>
      <w:r w:rsidR="006857ED" w:rsidRPr="006857ED">
        <w:rPr>
          <w:rStyle w:val="ad"/>
          <w:b w:val="0"/>
          <w:bCs w:val="0"/>
        </w:rPr>
        <w:t>。</w:t>
      </w:r>
    </w:p>
    <w:p w14:paraId="1D53E0E9" w14:textId="77777777" w:rsidR="00B50A60" w:rsidRPr="006857ED" w:rsidRDefault="008B4265" w:rsidP="006857ED">
      <w:pPr>
        <w:pStyle w:val="a7"/>
        <w:spacing w:before="240" w:after="240"/>
        <w:ind w:firstLine="480"/>
      </w:pPr>
      <w:r w:rsidRPr="006857ED">
        <w:rPr>
          <w:rStyle w:val="ad"/>
          <w:b w:val="0"/>
          <w:bCs w:val="0"/>
        </w:rPr>
        <w:t>3.n</w:t>
      </w:r>
      <w:r w:rsidR="00B50A60" w:rsidRPr="006857ED">
        <w:rPr>
          <w:rStyle w:val="ad"/>
          <w:b w:val="0"/>
          <w:bCs w:val="0"/>
        </w:rPr>
        <w:t>op</w:t>
      </w:r>
      <w:r w:rsidR="00B50A60" w:rsidRPr="006857ED">
        <w:rPr>
          <w:rStyle w:val="ad"/>
          <w:b w:val="0"/>
          <w:bCs w:val="0"/>
        </w:rPr>
        <w:t>机器码为</w:t>
      </w:r>
      <w:r w:rsidR="00B50A60" w:rsidRPr="006857ED">
        <w:rPr>
          <w:rStyle w:val="ad"/>
          <w:b w:val="0"/>
          <w:bCs w:val="0"/>
        </w:rPr>
        <w:t>0x00000000</w:t>
      </w:r>
      <w:r w:rsidR="00B50A60" w:rsidRPr="006857ED">
        <w:rPr>
          <w:rStyle w:val="ad"/>
          <w:b w:val="0"/>
          <w:bCs w:val="0"/>
        </w:rPr>
        <w:t>，</w:t>
      </w:r>
      <w:r w:rsidR="00B50A60" w:rsidRPr="006857ED">
        <w:rPr>
          <w:rStyle w:val="ad"/>
          <w:b w:val="0"/>
          <w:bCs w:val="0"/>
        </w:rPr>
        <w:t xml:space="preserve"> </w:t>
      </w:r>
      <w:r w:rsidR="00B50A60" w:rsidRPr="006857ED">
        <w:rPr>
          <w:rStyle w:val="ad"/>
          <w:b w:val="0"/>
          <w:bCs w:val="0"/>
        </w:rPr>
        <w:t>即空指令，不进行任何有效行为（修改寄存器等）</w:t>
      </w:r>
    </w:p>
    <w:p w14:paraId="35E80C35" w14:textId="77777777" w:rsidR="00B50A60" w:rsidRPr="006857ED" w:rsidRDefault="008B4265" w:rsidP="006857ED">
      <w:pPr>
        <w:pStyle w:val="a7"/>
        <w:spacing w:before="240" w:after="240"/>
        <w:ind w:firstLine="480"/>
      </w:pPr>
      <w:r w:rsidRPr="006857ED">
        <w:t>4.</w:t>
      </w:r>
      <w:r w:rsidR="00B50A60" w:rsidRPr="006857ED">
        <w:t>addu,subu</w:t>
      </w:r>
      <w:r w:rsidR="00B50A60" w:rsidRPr="006857ED">
        <w:t>可以不支持溢出。</w:t>
      </w:r>
    </w:p>
    <w:p w14:paraId="2229249F" w14:textId="77777777" w:rsidR="00B50A60" w:rsidRPr="006857ED" w:rsidRDefault="008B4265" w:rsidP="006857ED">
      <w:pPr>
        <w:pStyle w:val="a7"/>
        <w:spacing w:before="240" w:after="240"/>
        <w:ind w:firstLine="480"/>
      </w:pPr>
      <w:r w:rsidRPr="006857ED">
        <w:rPr>
          <w:rFonts w:hint="eastAsia"/>
        </w:rPr>
        <w:t>5</w:t>
      </w:r>
      <w:r w:rsidRPr="006857ED">
        <w:t>.</w:t>
      </w:r>
      <w:r w:rsidR="00B50A60" w:rsidRPr="006857ED">
        <w:t>处理器为</w:t>
      </w:r>
      <w:r w:rsidR="00B50A60" w:rsidRPr="006857ED">
        <w:rPr>
          <w:rStyle w:val="ad"/>
          <w:b w:val="0"/>
          <w:bCs w:val="0"/>
        </w:rPr>
        <w:t>单周期</w:t>
      </w:r>
      <w:r w:rsidR="00B50A60" w:rsidRPr="006857ED">
        <w:t>设计。</w:t>
      </w:r>
    </w:p>
    <w:p w14:paraId="1F6EB9A9" w14:textId="77777777" w:rsidR="006857ED" w:rsidRPr="006857ED" w:rsidRDefault="006857ED" w:rsidP="006857ED">
      <w:pPr>
        <w:pStyle w:val="a7"/>
        <w:spacing w:before="240" w:after="240"/>
        <w:ind w:firstLine="480"/>
      </w:pPr>
      <w:r w:rsidRPr="006857ED">
        <w:rPr>
          <w:rFonts w:hint="eastAsia"/>
        </w:rPr>
        <w:t>6</w:t>
      </w:r>
      <w:r w:rsidRPr="006857ED">
        <w:t>.</w:t>
      </w:r>
      <w:r w:rsidRPr="006857ED">
        <w:rPr>
          <w:rStyle w:val="ad"/>
          <w:b w:val="0"/>
          <w:bCs w:val="0"/>
        </w:rPr>
        <w:t>不</w:t>
      </w:r>
      <w:r w:rsidRPr="006857ED">
        <w:t>需要考虑</w:t>
      </w:r>
      <w:r w:rsidRPr="006857ED">
        <w:rPr>
          <w:rStyle w:val="ad"/>
          <w:b w:val="0"/>
          <w:bCs w:val="0"/>
        </w:rPr>
        <w:t>延迟槽</w:t>
      </w:r>
      <w:r w:rsidRPr="006857ED">
        <w:t>。</w:t>
      </w:r>
    </w:p>
    <w:p w14:paraId="75D55053" w14:textId="77777777" w:rsidR="00B50A60" w:rsidRDefault="006857ED" w:rsidP="006857ED">
      <w:pPr>
        <w:pStyle w:val="a7"/>
        <w:spacing w:before="240" w:after="240"/>
        <w:ind w:firstLine="480"/>
      </w:pPr>
      <w:r w:rsidRPr="006857ED">
        <w:t>7</w:t>
      </w:r>
      <w:r w:rsidR="008B4265" w:rsidRPr="006857ED">
        <w:t>.</w:t>
      </w:r>
      <w:r w:rsidR="00B50A60" w:rsidRPr="006857ED">
        <w:t>需要采用</w:t>
      </w:r>
      <w:r w:rsidR="00B50A60" w:rsidRPr="006857ED">
        <w:rPr>
          <w:rStyle w:val="ad"/>
          <w:b w:val="0"/>
          <w:bCs w:val="0"/>
        </w:rPr>
        <w:t>模块化</w:t>
      </w:r>
      <w:r w:rsidR="00B50A60" w:rsidRPr="006857ED">
        <w:t>和</w:t>
      </w:r>
      <w:r w:rsidR="00B50A60" w:rsidRPr="006857ED">
        <w:rPr>
          <w:rStyle w:val="ad"/>
          <w:b w:val="0"/>
          <w:bCs w:val="0"/>
        </w:rPr>
        <w:t>层次化</w:t>
      </w:r>
      <w:r w:rsidR="00B50A60" w:rsidRPr="006857ED">
        <w:t>设计。</w:t>
      </w:r>
    </w:p>
    <w:p w14:paraId="13776861" w14:textId="77777777" w:rsidR="00E83517" w:rsidRDefault="00E83517" w:rsidP="006857ED">
      <w:pPr>
        <w:pStyle w:val="a7"/>
        <w:spacing w:before="240" w:after="240"/>
        <w:ind w:firstLine="480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8</w:t>
      </w:r>
      <w:r>
        <w:t>.</w:t>
      </w:r>
      <w:r>
        <w:rPr>
          <w:rFonts w:ascii="Verdana" w:hAnsi="Verdana"/>
          <w:color w:val="3C3C3C"/>
          <w:shd w:val="clear" w:color="auto" w:fill="FFFFFF"/>
        </w:rPr>
        <w:t>顶层文件为</w:t>
      </w:r>
      <w:r>
        <w:rPr>
          <w:rFonts w:ascii="Verdana" w:hAnsi="Verdana"/>
          <w:color w:val="3C3C3C"/>
          <w:shd w:val="clear" w:color="auto" w:fill="FFFFFF"/>
        </w:rPr>
        <w:t>mips.v</w:t>
      </w:r>
      <w:r>
        <w:rPr>
          <w:rFonts w:ascii="Verdana" w:hAnsi="Verdana"/>
          <w:color w:val="3C3C3C"/>
          <w:shd w:val="clear" w:color="auto" w:fill="FFFFFF"/>
        </w:rPr>
        <w:t>，接口定义如下：</w:t>
      </w:r>
    </w:p>
    <w:p w14:paraId="66EC1E30" w14:textId="77777777" w:rsidR="00E83517" w:rsidRPr="00E83517" w:rsidRDefault="00E83517" w:rsidP="006857ED">
      <w:pPr>
        <w:pStyle w:val="a7"/>
        <w:spacing w:before="240" w:after="240"/>
        <w:ind w:firstLine="480"/>
      </w:pPr>
      <w:r>
        <w:rPr>
          <w:noProof/>
        </w:rPr>
        <w:drawing>
          <wp:inline distT="0" distB="0" distL="0" distR="0" wp14:anchorId="21B5D055" wp14:editId="57060287">
            <wp:extent cx="5486400" cy="960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062F" w14:textId="77777777" w:rsidR="0089518E" w:rsidRDefault="00B50A60" w:rsidP="00A5758A">
      <w:pPr>
        <w:pStyle w:val="11"/>
        <w:spacing w:before="240" w:after="240"/>
      </w:pPr>
      <w:r>
        <w:rPr>
          <w:rFonts w:hint="eastAsia"/>
        </w:rPr>
        <w:t>二．</w:t>
      </w:r>
      <w:r w:rsidR="00DC7C64" w:rsidRPr="00DC7C64">
        <w:t>模块规格</w:t>
      </w:r>
    </w:p>
    <w:p w14:paraId="71ACFE61" w14:textId="77777777" w:rsidR="0089518E" w:rsidRDefault="00B50A60" w:rsidP="00A5758A">
      <w:pPr>
        <w:pStyle w:val="11"/>
        <w:spacing w:before="240" w:after="240"/>
        <w:rPr>
          <w:rFonts w:ascii="黑体" w:hAnsi="黑体"/>
          <w:sz w:val="28"/>
        </w:rPr>
      </w:pPr>
      <w:r w:rsidRPr="00A5758A">
        <w:rPr>
          <w:rFonts w:ascii="黑体" w:hAnsi="黑体" w:hint="eastAsia"/>
          <w:sz w:val="28"/>
        </w:rPr>
        <w:t>1</w:t>
      </w:r>
      <w:r w:rsidRPr="00A5758A">
        <w:rPr>
          <w:rFonts w:ascii="黑体" w:hAnsi="黑体"/>
          <w:sz w:val="28"/>
        </w:rPr>
        <w:t>.</w:t>
      </w:r>
      <w:proofErr w:type="gramStart"/>
      <w:r w:rsidR="00204AFE">
        <w:rPr>
          <w:rFonts w:ascii="黑体" w:hAnsi="黑体"/>
          <w:sz w:val="28"/>
        </w:rPr>
        <w:t>pc.v</w:t>
      </w:r>
      <w:proofErr w:type="gramEnd"/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704F0A" w:rsidRPr="002D767C" w14:paraId="4C85929D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14A7D01E" w14:textId="77777777" w:rsidR="00704F0A" w:rsidRPr="002D767C" w:rsidRDefault="00704F0A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04E7D290" w14:textId="77777777" w:rsidR="00704F0A" w:rsidRPr="002D767C" w:rsidRDefault="00704F0A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704F0A" w:rsidRPr="002D767C" w14:paraId="7C32EBCF" w14:textId="77777777" w:rsidTr="009E0D7E">
        <w:tc>
          <w:tcPr>
            <w:tcW w:w="1625" w:type="dxa"/>
            <w:shd w:val="clear" w:color="auto" w:fill="FFFFFF" w:themeFill="background1"/>
          </w:tcPr>
          <w:p w14:paraId="3B5662A2" w14:textId="77777777" w:rsidR="00704F0A" w:rsidRPr="002D767C" w:rsidRDefault="00704F0A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pc.v</w:t>
            </w:r>
            <w:proofErr w:type="gramEnd"/>
          </w:p>
        </w:tc>
        <w:tc>
          <w:tcPr>
            <w:tcW w:w="3615" w:type="dxa"/>
            <w:shd w:val="clear" w:color="auto" w:fill="FFFFFF" w:themeFill="background1"/>
          </w:tcPr>
          <w:p w14:paraId="7C12B345" w14:textId="77777777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module </w:t>
            </w:r>
            <w:proofErr w:type="gramStart"/>
            <w:r w:rsidRPr="00704F0A">
              <w:rPr>
                <w:rFonts w:ascii="黑体" w:eastAsia="黑体" w:hAnsi="黑体" w:cs="Times New Roman"/>
              </w:rPr>
              <w:t>pc(</w:t>
            </w:r>
            <w:proofErr w:type="gramEnd"/>
          </w:p>
          <w:p w14:paraId="747456C6" w14:textId="77777777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input [31:0] next_pc,</w:t>
            </w:r>
          </w:p>
          <w:p w14:paraId="2E31DBBF" w14:textId="77777777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input clk,</w:t>
            </w:r>
          </w:p>
          <w:p w14:paraId="49C804EE" w14:textId="77777777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input reset,</w:t>
            </w:r>
          </w:p>
          <w:p w14:paraId="1971F06F" w14:textId="77777777" w:rsidR="00704F0A" w:rsidRPr="00704F0A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output </w:t>
            </w:r>
            <w:proofErr w:type="gramStart"/>
            <w:r w:rsidRPr="00704F0A">
              <w:rPr>
                <w:rFonts w:ascii="黑体" w:eastAsia="黑体" w:hAnsi="黑体" w:cs="Times New Roman"/>
              </w:rPr>
              <w:t>reg[</w:t>
            </w:r>
            <w:proofErr w:type="gramEnd"/>
            <w:r w:rsidRPr="00704F0A">
              <w:rPr>
                <w:rFonts w:ascii="黑体" w:eastAsia="黑体" w:hAnsi="黑体" w:cs="Times New Roman"/>
              </w:rPr>
              <w:t>31:0] pc</w:t>
            </w:r>
          </w:p>
          <w:p w14:paraId="4321A139" w14:textId="77777777" w:rsidR="00704F0A" w:rsidRPr="00A8264C" w:rsidRDefault="00704F0A" w:rsidP="00704F0A">
            <w:pPr>
              <w:jc w:val="left"/>
              <w:rPr>
                <w:rFonts w:ascii="黑体" w:eastAsia="黑体" w:hAnsi="黑体" w:cs="Times New Roman"/>
              </w:rPr>
            </w:pPr>
            <w:r w:rsidRPr="00704F0A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488D57D0" w14:textId="77777777" w:rsidR="00E80C39" w:rsidRPr="00A5758A" w:rsidRDefault="00E80C39" w:rsidP="00704F0A">
      <w:pPr>
        <w:pStyle w:val="a7"/>
        <w:spacing w:before="240" w:after="240"/>
        <w:ind w:firstLine="480"/>
      </w:pPr>
      <w:r w:rsidRPr="00A5758A">
        <w:rPr>
          <w:rFonts w:hint="eastAsia"/>
        </w:rPr>
        <w:lastRenderedPageBreak/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1522"/>
        <w:gridCol w:w="5423"/>
      </w:tblGrid>
      <w:tr w:rsidR="00B50A60" w:rsidRPr="00A5758A" w14:paraId="514D71BD" w14:textId="77777777" w:rsidTr="00A5758A">
        <w:tc>
          <w:tcPr>
            <w:tcW w:w="988" w:type="dxa"/>
            <w:shd w:val="clear" w:color="auto" w:fill="D9E2F3" w:themeFill="accent1" w:themeFillTint="33"/>
          </w:tcPr>
          <w:p w14:paraId="716EAAE4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3D9ECEFC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423" w:type="dxa"/>
            <w:shd w:val="clear" w:color="auto" w:fill="D9E2F3" w:themeFill="accent1" w:themeFillTint="33"/>
          </w:tcPr>
          <w:p w14:paraId="10777197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50A60" w:rsidRPr="00A5758A" w14:paraId="1B6235E8" w14:textId="77777777" w:rsidTr="00A5758A">
        <w:tc>
          <w:tcPr>
            <w:tcW w:w="988" w:type="dxa"/>
            <w:shd w:val="clear" w:color="auto" w:fill="FFFFFF" w:themeFill="background1"/>
          </w:tcPr>
          <w:p w14:paraId="23114F3B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C</w:t>
            </w:r>
            <w:r w:rsidRPr="00A5758A">
              <w:rPr>
                <w:rFonts w:ascii="黑体" w:eastAsia="黑体" w:hAnsi="黑体" w:cs="Times New Roman" w:hint="eastAsia"/>
              </w:rPr>
              <w:t>lk</w:t>
            </w:r>
          </w:p>
        </w:tc>
        <w:tc>
          <w:tcPr>
            <w:tcW w:w="1522" w:type="dxa"/>
            <w:shd w:val="clear" w:color="auto" w:fill="FFFFFF" w:themeFill="background1"/>
          </w:tcPr>
          <w:p w14:paraId="6A194FAA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681226AA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B50A60" w:rsidRPr="00A5758A" w14:paraId="3F290A0C" w14:textId="77777777" w:rsidTr="00A5758A">
        <w:tc>
          <w:tcPr>
            <w:tcW w:w="988" w:type="dxa"/>
            <w:shd w:val="clear" w:color="auto" w:fill="FFFFFF" w:themeFill="background1"/>
          </w:tcPr>
          <w:p w14:paraId="21BAB935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Reset</w:t>
            </w:r>
          </w:p>
        </w:tc>
        <w:tc>
          <w:tcPr>
            <w:tcW w:w="1522" w:type="dxa"/>
            <w:shd w:val="clear" w:color="auto" w:fill="FFFFFF" w:themeFill="background1"/>
          </w:tcPr>
          <w:p w14:paraId="135FFB60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643B5289" w14:textId="77777777" w:rsidR="00B50A60" w:rsidRPr="00A5758A" w:rsidRDefault="00B50A60" w:rsidP="00B50A60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复位信号</w:t>
            </w:r>
          </w:p>
          <w:p w14:paraId="52DA489B" w14:textId="77777777" w:rsidR="00B50A60" w:rsidRPr="00A5758A" w:rsidRDefault="00B50A60" w:rsidP="00B50A60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1：复位</w:t>
            </w:r>
          </w:p>
          <w:p w14:paraId="1B203F4C" w14:textId="77777777" w:rsidR="00B50A60" w:rsidRPr="00A5758A" w:rsidRDefault="00B50A60" w:rsidP="00B50A60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0：无效</w:t>
            </w:r>
          </w:p>
        </w:tc>
      </w:tr>
      <w:tr w:rsidR="00B50A60" w:rsidRPr="00A5758A" w14:paraId="0EFA8655" w14:textId="77777777" w:rsidTr="00A5758A">
        <w:tc>
          <w:tcPr>
            <w:tcW w:w="988" w:type="dxa"/>
            <w:shd w:val="clear" w:color="auto" w:fill="FFFFFF" w:themeFill="background1"/>
          </w:tcPr>
          <w:p w14:paraId="2473341F" w14:textId="77777777" w:rsidR="00B50A60" w:rsidRPr="002D1D34" w:rsidRDefault="00C178C8" w:rsidP="00B50A60">
            <w:pPr>
              <w:jc w:val="center"/>
              <w:rPr>
                <w:rFonts w:ascii="黑体" w:eastAsia="黑体" w:hAnsi="黑体" w:cs="Times New Roman"/>
              </w:rPr>
            </w:pPr>
            <w:r w:rsidRPr="002D1D34">
              <w:rPr>
                <w:rFonts w:ascii="黑体" w:eastAsia="黑体" w:hAnsi="黑体"/>
              </w:rPr>
              <w:t>next_pc</w:t>
            </w:r>
          </w:p>
        </w:tc>
        <w:tc>
          <w:tcPr>
            <w:tcW w:w="1522" w:type="dxa"/>
            <w:shd w:val="clear" w:color="auto" w:fill="FFFFFF" w:themeFill="background1"/>
          </w:tcPr>
          <w:p w14:paraId="72A340DB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7BFC0937" w14:textId="77777777" w:rsidR="00B50A60" w:rsidRPr="00A5758A" w:rsidRDefault="00C178C8" w:rsidP="00AF211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更新的P</w:t>
            </w:r>
            <w:r>
              <w:rPr>
                <w:rFonts w:ascii="黑体" w:eastAsia="黑体" w:hAnsi="黑体" w:cs="Times New Roman"/>
              </w:rPr>
              <w:t>C</w:t>
            </w:r>
            <w:r>
              <w:rPr>
                <w:rFonts w:ascii="黑体" w:eastAsia="黑体" w:hAnsi="黑体" w:cs="Times New Roman" w:hint="eastAsia"/>
              </w:rPr>
              <w:t>（时钟上升沿更新）</w:t>
            </w:r>
          </w:p>
        </w:tc>
      </w:tr>
      <w:tr w:rsidR="00B50A60" w:rsidRPr="00A5758A" w14:paraId="24B0F6D9" w14:textId="77777777" w:rsidTr="00A5758A">
        <w:tc>
          <w:tcPr>
            <w:tcW w:w="988" w:type="dxa"/>
            <w:shd w:val="clear" w:color="auto" w:fill="FFFFFF" w:themeFill="background1"/>
          </w:tcPr>
          <w:p w14:paraId="3C002E64" w14:textId="159C4922" w:rsidR="00B50A60" w:rsidRPr="00A5758A" w:rsidRDefault="00461A71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/>
              </w:rPr>
              <w:t>P</w:t>
            </w:r>
            <w:r w:rsidR="00C178C8">
              <w:rPr>
                <w:rFonts w:ascii="黑体" w:eastAsia="黑体" w:hAnsi="黑体" w:cs="Times New Roman"/>
              </w:rPr>
              <w:t>c</w:t>
            </w:r>
          </w:p>
        </w:tc>
        <w:tc>
          <w:tcPr>
            <w:tcW w:w="1522" w:type="dxa"/>
            <w:shd w:val="clear" w:color="auto" w:fill="FFFFFF" w:themeFill="background1"/>
          </w:tcPr>
          <w:p w14:paraId="6E007F0D" w14:textId="77777777" w:rsidR="00B50A60" w:rsidRPr="00A5758A" w:rsidRDefault="00B50A6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423" w:type="dxa"/>
            <w:shd w:val="clear" w:color="auto" w:fill="FFFFFF" w:themeFill="background1"/>
          </w:tcPr>
          <w:p w14:paraId="241715ED" w14:textId="77777777" w:rsidR="00AF211E" w:rsidRPr="00A5758A" w:rsidRDefault="00C178C8" w:rsidP="00AF211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P</w:t>
            </w:r>
            <w:r>
              <w:rPr>
                <w:rFonts w:ascii="黑体" w:eastAsia="黑体" w:hAnsi="黑体" w:cs="Times New Roman"/>
              </w:rPr>
              <w:t xml:space="preserve">C </w:t>
            </w:r>
            <w:r>
              <w:rPr>
                <w:rFonts w:ascii="黑体" w:eastAsia="黑体" w:hAnsi="黑体" w:cs="Times New Roman" w:hint="eastAsia"/>
              </w:rPr>
              <w:t>程序计数器</w:t>
            </w:r>
          </w:p>
        </w:tc>
      </w:tr>
    </w:tbl>
    <w:p w14:paraId="33FA9CD4" w14:textId="77777777" w:rsidR="00510E21" w:rsidRPr="00782066" w:rsidRDefault="00E80C39" w:rsidP="00A5758A">
      <w:pPr>
        <w:pStyle w:val="a7"/>
        <w:spacing w:before="240" w:after="240"/>
        <w:ind w:firstLine="480"/>
      </w:pPr>
      <w:bookmarkStart w:id="0" w:name="_Hlk529866092"/>
      <w:r>
        <w:rPr>
          <w:rFonts w:hint="eastAsia"/>
        </w:rPr>
        <w:t>功能定义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701"/>
        <w:gridCol w:w="5560"/>
      </w:tblGrid>
      <w:tr w:rsidR="00510E21" w:rsidRPr="00A5758A" w14:paraId="7C6BFF4B" w14:textId="77777777" w:rsidTr="00A5758A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305F3B1F" w14:textId="77777777" w:rsidR="00510E21" w:rsidRPr="00A5758A" w:rsidRDefault="00510E2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06BE063" w14:textId="77777777" w:rsidR="00510E21" w:rsidRPr="00A5758A" w:rsidRDefault="00510E2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560" w:type="dxa"/>
            <w:shd w:val="clear" w:color="auto" w:fill="D9E2F3" w:themeFill="accent1" w:themeFillTint="33"/>
          </w:tcPr>
          <w:p w14:paraId="558C24C8" w14:textId="77777777" w:rsidR="00510E21" w:rsidRPr="00A5758A" w:rsidRDefault="00510E2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510E21" w:rsidRPr="00A5758A" w14:paraId="15C5766A" w14:textId="77777777" w:rsidTr="00A5758A">
        <w:trPr>
          <w:jc w:val="center"/>
        </w:trPr>
        <w:tc>
          <w:tcPr>
            <w:tcW w:w="1098" w:type="dxa"/>
            <w:vAlign w:val="center"/>
          </w:tcPr>
          <w:p w14:paraId="562DDD00" w14:textId="77777777" w:rsidR="00510E21" w:rsidRPr="00A5758A" w:rsidRDefault="00510E2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38843379" w14:textId="77777777" w:rsidR="00510E21" w:rsidRPr="00A5758A" w:rsidRDefault="00510E2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复位</w:t>
            </w:r>
          </w:p>
        </w:tc>
        <w:tc>
          <w:tcPr>
            <w:tcW w:w="5560" w:type="dxa"/>
            <w:vAlign w:val="center"/>
          </w:tcPr>
          <w:p w14:paraId="42B78711" w14:textId="77777777" w:rsidR="00510E21" w:rsidRPr="00A5758A" w:rsidRDefault="00510E21" w:rsidP="0026273E">
            <w:pPr>
              <w:keepNext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当复位信号有效时，PC被设置为0x0000</w:t>
            </w:r>
            <w:r w:rsidR="00C178C8">
              <w:rPr>
                <w:rFonts w:ascii="黑体" w:eastAsia="黑体" w:hAnsi="黑体" w:cs="Times New Roman"/>
              </w:rPr>
              <w:t>3</w:t>
            </w:r>
            <w:r w:rsidRPr="00A5758A">
              <w:rPr>
                <w:rFonts w:ascii="黑体" w:eastAsia="黑体" w:hAnsi="黑体" w:cs="Times New Roman"/>
              </w:rPr>
              <w:t>000</w:t>
            </w:r>
          </w:p>
        </w:tc>
      </w:tr>
      <w:tr w:rsidR="00510E21" w:rsidRPr="00A5758A" w14:paraId="36BAC188" w14:textId="77777777" w:rsidTr="00A5758A">
        <w:trPr>
          <w:jc w:val="center"/>
        </w:trPr>
        <w:tc>
          <w:tcPr>
            <w:tcW w:w="1098" w:type="dxa"/>
            <w:vAlign w:val="center"/>
          </w:tcPr>
          <w:p w14:paraId="535C6ED0" w14:textId="77777777" w:rsidR="00510E21" w:rsidRPr="00A5758A" w:rsidRDefault="00510E21" w:rsidP="00510E21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1C140525" w14:textId="77777777" w:rsidR="00510E21" w:rsidRPr="00A5758A" w:rsidRDefault="00C178C8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更新p</w:t>
            </w:r>
            <w:r>
              <w:rPr>
                <w:rFonts w:ascii="黑体" w:eastAsia="黑体" w:hAnsi="黑体" w:cs="Times New Roman"/>
              </w:rPr>
              <w:t>c</w:t>
            </w:r>
          </w:p>
        </w:tc>
        <w:tc>
          <w:tcPr>
            <w:tcW w:w="5560" w:type="dxa"/>
            <w:vAlign w:val="center"/>
          </w:tcPr>
          <w:p w14:paraId="47161F47" w14:textId="77777777" w:rsidR="00510E21" w:rsidRPr="00A5758A" w:rsidRDefault="00C178C8" w:rsidP="0026273E">
            <w:pPr>
              <w:keepNext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时钟上升沿时改变p</w:t>
            </w:r>
            <w:r>
              <w:rPr>
                <w:rFonts w:ascii="黑体" w:eastAsia="黑体" w:hAnsi="黑体" w:cs="Times New Roman"/>
              </w:rPr>
              <w:t>c=next_pc</w:t>
            </w:r>
          </w:p>
        </w:tc>
      </w:tr>
    </w:tbl>
    <w:bookmarkEnd w:id="0"/>
    <w:p w14:paraId="359F56F9" w14:textId="77777777" w:rsidR="00C178C8" w:rsidRPr="00B277F3" w:rsidRDefault="00C178C8" w:rsidP="00C178C8">
      <w:pPr>
        <w:pStyle w:val="a9"/>
      </w:pPr>
      <w:r w:rsidRPr="00B277F3">
        <w:t xml:space="preserve">module </w:t>
      </w:r>
      <w:proofErr w:type="gramStart"/>
      <w:r w:rsidRPr="00B277F3">
        <w:t>pc(</w:t>
      </w:r>
      <w:proofErr w:type="gramEnd"/>
    </w:p>
    <w:p w14:paraId="3CD85CC2" w14:textId="77777777" w:rsidR="00C178C8" w:rsidRPr="00B277F3" w:rsidRDefault="00C178C8" w:rsidP="00C178C8">
      <w:pPr>
        <w:pStyle w:val="a9"/>
      </w:pPr>
      <w:r w:rsidRPr="00B277F3">
        <w:t xml:space="preserve">    input [31:0] next_pc,</w:t>
      </w:r>
    </w:p>
    <w:p w14:paraId="536B5132" w14:textId="77777777" w:rsidR="00C178C8" w:rsidRPr="00B277F3" w:rsidRDefault="00C178C8" w:rsidP="00C178C8">
      <w:pPr>
        <w:pStyle w:val="a9"/>
      </w:pPr>
      <w:r w:rsidRPr="00B277F3">
        <w:t xml:space="preserve">    input clk,</w:t>
      </w:r>
    </w:p>
    <w:p w14:paraId="5716D962" w14:textId="77777777" w:rsidR="00C178C8" w:rsidRPr="00B277F3" w:rsidRDefault="00C178C8" w:rsidP="00C178C8">
      <w:pPr>
        <w:pStyle w:val="a9"/>
      </w:pPr>
      <w:r w:rsidRPr="00B277F3">
        <w:t xml:space="preserve">    input reset,</w:t>
      </w:r>
    </w:p>
    <w:p w14:paraId="229E65DC" w14:textId="77777777" w:rsidR="00C178C8" w:rsidRPr="00B277F3" w:rsidRDefault="00C178C8" w:rsidP="00C178C8">
      <w:pPr>
        <w:pStyle w:val="a9"/>
      </w:pPr>
      <w:r w:rsidRPr="00B277F3">
        <w:t xml:space="preserve">    output </w:t>
      </w:r>
      <w:proofErr w:type="gramStart"/>
      <w:r w:rsidRPr="00B277F3">
        <w:t>reg[</w:t>
      </w:r>
      <w:proofErr w:type="gramEnd"/>
      <w:r w:rsidRPr="00B277F3">
        <w:t>31:0] pc</w:t>
      </w:r>
    </w:p>
    <w:p w14:paraId="31B679EC" w14:textId="77777777" w:rsidR="00C178C8" w:rsidRPr="00B277F3" w:rsidRDefault="00C178C8" w:rsidP="00C178C8">
      <w:pPr>
        <w:pStyle w:val="a9"/>
      </w:pPr>
      <w:r w:rsidRPr="00B277F3">
        <w:t xml:space="preserve">    );</w:t>
      </w:r>
    </w:p>
    <w:p w14:paraId="407013C6" w14:textId="77777777" w:rsidR="00C178C8" w:rsidRPr="00B277F3" w:rsidRDefault="00C178C8" w:rsidP="00C178C8">
      <w:pPr>
        <w:pStyle w:val="a9"/>
      </w:pPr>
      <w:r w:rsidRPr="00B277F3">
        <w:tab/>
        <w:t>always</w:t>
      </w:r>
      <w:proofErr w:type="gramStart"/>
      <w:r w:rsidRPr="00B277F3">
        <w:t>@(</w:t>
      </w:r>
      <w:proofErr w:type="gramEnd"/>
      <w:r w:rsidRPr="00B277F3">
        <w:t>posedge clk) begin</w:t>
      </w:r>
    </w:p>
    <w:p w14:paraId="26B35FE2" w14:textId="77777777" w:rsidR="00C178C8" w:rsidRPr="00B277F3" w:rsidRDefault="00C178C8" w:rsidP="00C178C8">
      <w:pPr>
        <w:pStyle w:val="a9"/>
      </w:pPr>
      <w:r w:rsidRPr="00B277F3">
        <w:tab/>
      </w:r>
      <w:r w:rsidRPr="00B277F3">
        <w:tab/>
        <w:t>if(reset) begin</w:t>
      </w:r>
    </w:p>
    <w:p w14:paraId="4A72297B" w14:textId="77777777" w:rsidR="00C178C8" w:rsidRPr="00B277F3" w:rsidRDefault="00C178C8" w:rsidP="00C178C8">
      <w:pPr>
        <w:pStyle w:val="a9"/>
      </w:pPr>
      <w:r w:rsidRPr="00B277F3">
        <w:tab/>
      </w:r>
      <w:r w:rsidRPr="00B277F3">
        <w:tab/>
      </w:r>
      <w:r w:rsidRPr="00B277F3">
        <w:tab/>
        <w:t>pc &lt;= 32'h00003000;</w:t>
      </w:r>
    </w:p>
    <w:p w14:paraId="18AE3F5C" w14:textId="77777777" w:rsidR="00C178C8" w:rsidRPr="00B277F3" w:rsidRDefault="00C178C8" w:rsidP="00C178C8">
      <w:pPr>
        <w:pStyle w:val="a9"/>
      </w:pPr>
      <w:r w:rsidRPr="00B277F3">
        <w:tab/>
      </w:r>
      <w:r w:rsidRPr="00B277F3">
        <w:tab/>
        <w:t>end</w:t>
      </w:r>
    </w:p>
    <w:p w14:paraId="6FC16092" w14:textId="77777777" w:rsidR="00C178C8" w:rsidRPr="00B277F3" w:rsidRDefault="00C178C8" w:rsidP="00C178C8">
      <w:pPr>
        <w:pStyle w:val="a9"/>
      </w:pPr>
      <w:r w:rsidRPr="00B277F3">
        <w:tab/>
      </w:r>
      <w:r w:rsidRPr="00B277F3">
        <w:tab/>
        <w:t>else begin</w:t>
      </w:r>
    </w:p>
    <w:p w14:paraId="68A2AB0F" w14:textId="77777777" w:rsidR="00C178C8" w:rsidRPr="00B277F3" w:rsidRDefault="00C178C8" w:rsidP="00C178C8">
      <w:pPr>
        <w:pStyle w:val="a9"/>
      </w:pPr>
      <w:r w:rsidRPr="00B277F3">
        <w:tab/>
      </w:r>
      <w:r w:rsidRPr="00B277F3">
        <w:tab/>
      </w:r>
      <w:r w:rsidRPr="00B277F3">
        <w:tab/>
        <w:t>pc &lt;= next_pc;</w:t>
      </w:r>
    </w:p>
    <w:p w14:paraId="43895F8D" w14:textId="77777777" w:rsidR="00C178C8" w:rsidRPr="00B277F3" w:rsidRDefault="00C178C8" w:rsidP="00C178C8">
      <w:pPr>
        <w:pStyle w:val="a9"/>
      </w:pPr>
      <w:r w:rsidRPr="00B277F3">
        <w:tab/>
      </w:r>
      <w:r w:rsidRPr="00B277F3">
        <w:tab/>
        <w:t>end</w:t>
      </w:r>
    </w:p>
    <w:p w14:paraId="08237CCB" w14:textId="77777777" w:rsidR="00C178C8" w:rsidRPr="00B277F3" w:rsidRDefault="00C178C8" w:rsidP="00C178C8">
      <w:pPr>
        <w:pStyle w:val="a9"/>
      </w:pPr>
      <w:r w:rsidRPr="00B277F3">
        <w:tab/>
        <w:t>end</w:t>
      </w:r>
    </w:p>
    <w:p w14:paraId="54771FAF" w14:textId="77777777" w:rsidR="00C178C8" w:rsidRPr="00B277F3" w:rsidRDefault="00C178C8" w:rsidP="00C178C8">
      <w:pPr>
        <w:pStyle w:val="a9"/>
      </w:pPr>
      <w:r w:rsidRPr="00B277F3">
        <w:t>endmodule</w:t>
      </w:r>
    </w:p>
    <w:p w14:paraId="79074F4B" w14:textId="77777777" w:rsidR="00B47AAA" w:rsidRDefault="00C178C8" w:rsidP="00B47AAA">
      <w:pPr>
        <w:pStyle w:val="11"/>
        <w:spacing w:before="240" w:after="240"/>
        <w:rPr>
          <w:rFonts w:ascii="黑体" w:hAnsi="黑体"/>
          <w:sz w:val="28"/>
        </w:rPr>
      </w:pPr>
      <w:r>
        <w:rPr>
          <w:rFonts w:ascii="黑体" w:hAnsi="黑体"/>
          <w:sz w:val="28"/>
        </w:rPr>
        <w:lastRenderedPageBreak/>
        <w:t>2.</w:t>
      </w:r>
      <w:proofErr w:type="gramStart"/>
      <w:r w:rsidR="00204AFE">
        <w:rPr>
          <w:rFonts w:ascii="黑体" w:hAnsi="黑体"/>
          <w:sz w:val="28"/>
        </w:rPr>
        <w:t>im.v</w:t>
      </w:r>
      <w:proofErr w:type="gramEnd"/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5D5804" w:rsidRPr="002D767C" w14:paraId="66E3D847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2879DE78" w14:textId="77777777" w:rsidR="005D5804" w:rsidRPr="002D767C" w:rsidRDefault="005D5804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66585C8F" w14:textId="77777777" w:rsidR="005D5804" w:rsidRPr="002D767C" w:rsidRDefault="005D5804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5D5804" w:rsidRPr="002D767C" w14:paraId="3E8F4231" w14:textId="77777777" w:rsidTr="009E0D7E">
        <w:tc>
          <w:tcPr>
            <w:tcW w:w="1625" w:type="dxa"/>
            <w:shd w:val="clear" w:color="auto" w:fill="FFFFFF" w:themeFill="background1"/>
          </w:tcPr>
          <w:p w14:paraId="4DECFF13" w14:textId="77777777" w:rsidR="005D5804" w:rsidRPr="002D767C" w:rsidRDefault="005D5804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im.v</w:t>
            </w:r>
            <w:proofErr w:type="gramEnd"/>
          </w:p>
        </w:tc>
        <w:tc>
          <w:tcPr>
            <w:tcW w:w="3615" w:type="dxa"/>
            <w:shd w:val="clear" w:color="auto" w:fill="FFFFFF" w:themeFill="background1"/>
          </w:tcPr>
          <w:p w14:paraId="1802493B" w14:textId="77777777" w:rsidR="005D5804" w:rsidRPr="005D5804" w:rsidRDefault="005D5804" w:rsidP="005D5804">
            <w:pPr>
              <w:jc w:val="left"/>
              <w:rPr>
                <w:rFonts w:ascii="黑体" w:eastAsia="黑体" w:hAnsi="黑体" w:cs="Times New Roman"/>
              </w:rPr>
            </w:pPr>
            <w:r w:rsidRPr="005D5804">
              <w:rPr>
                <w:rFonts w:ascii="黑体" w:eastAsia="黑体" w:hAnsi="黑体" w:cs="Times New Roman"/>
              </w:rPr>
              <w:t xml:space="preserve">module </w:t>
            </w:r>
            <w:proofErr w:type="gramStart"/>
            <w:r w:rsidRPr="005D5804">
              <w:rPr>
                <w:rFonts w:ascii="黑体" w:eastAsia="黑体" w:hAnsi="黑体" w:cs="Times New Roman"/>
              </w:rPr>
              <w:t>im(</w:t>
            </w:r>
            <w:proofErr w:type="gramEnd"/>
          </w:p>
          <w:p w14:paraId="2AC0214B" w14:textId="77777777" w:rsidR="005D5804" w:rsidRPr="005D5804" w:rsidRDefault="005D5804" w:rsidP="005D5804">
            <w:pPr>
              <w:jc w:val="left"/>
              <w:rPr>
                <w:rFonts w:ascii="黑体" w:eastAsia="黑体" w:hAnsi="黑体" w:cs="Times New Roman"/>
              </w:rPr>
            </w:pPr>
            <w:r w:rsidRPr="005D5804">
              <w:rPr>
                <w:rFonts w:ascii="黑体" w:eastAsia="黑体" w:hAnsi="黑体" w:cs="Times New Roman"/>
              </w:rPr>
              <w:t xml:space="preserve">    input [31:0] PC,</w:t>
            </w:r>
          </w:p>
          <w:p w14:paraId="27CA1151" w14:textId="77777777" w:rsidR="005D5804" w:rsidRPr="005D5804" w:rsidRDefault="005D5804" w:rsidP="005D5804">
            <w:pPr>
              <w:jc w:val="left"/>
              <w:rPr>
                <w:rFonts w:ascii="黑体" w:eastAsia="黑体" w:hAnsi="黑体" w:cs="Times New Roman"/>
              </w:rPr>
            </w:pPr>
            <w:r w:rsidRPr="005D5804">
              <w:rPr>
                <w:rFonts w:ascii="黑体" w:eastAsia="黑体" w:hAnsi="黑体" w:cs="Times New Roman"/>
              </w:rPr>
              <w:t xml:space="preserve">    </w:t>
            </w:r>
            <w:proofErr w:type="gramStart"/>
            <w:r w:rsidRPr="005D5804">
              <w:rPr>
                <w:rFonts w:ascii="黑体" w:eastAsia="黑体" w:hAnsi="黑体" w:cs="Times New Roman"/>
              </w:rPr>
              <w:t>output[</w:t>
            </w:r>
            <w:proofErr w:type="gramEnd"/>
            <w:r w:rsidRPr="005D5804">
              <w:rPr>
                <w:rFonts w:ascii="黑体" w:eastAsia="黑体" w:hAnsi="黑体" w:cs="Times New Roman"/>
              </w:rPr>
              <w:t>31:0] instruction</w:t>
            </w:r>
          </w:p>
          <w:p w14:paraId="0E070674" w14:textId="77777777" w:rsidR="005D5804" w:rsidRPr="00A8264C" w:rsidRDefault="005D5804" w:rsidP="005D5804">
            <w:pPr>
              <w:jc w:val="left"/>
              <w:rPr>
                <w:rFonts w:ascii="黑体" w:eastAsia="黑体" w:hAnsi="黑体" w:cs="Times New Roman"/>
              </w:rPr>
            </w:pPr>
            <w:r w:rsidRPr="005D5804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18EB3888" w14:textId="77777777" w:rsidR="00B47AAA" w:rsidRDefault="00B47AAA" w:rsidP="00A5758A">
      <w:pPr>
        <w:pStyle w:val="a7"/>
        <w:spacing w:before="240" w:after="240"/>
        <w:ind w:firstLine="480"/>
      </w:pPr>
      <w:r>
        <w:rPr>
          <w:rFonts w:hint="eastAsia"/>
        </w:rPr>
        <w:t>模块接口</w:t>
      </w:r>
    </w:p>
    <w:tbl>
      <w:tblPr>
        <w:tblStyle w:val="ab"/>
        <w:tblW w:w="8784" w:type="dxa"/>
        <w:tblLook w:val="04A0" w:firstRow="1" w:lastRow="0" w:firstColumn="1" w:lastColumn="0" w:noHBand="0" w:noVBand="1"/>
      </w:tblPr>
      <w:tblGrid>
        <w:gridCol w:w="2001"/>
        <w:gridCol w:w="1419"/>
        <w:gridCol w:w="5364"/>
      </w:tblGrid>
      <w:tr w:rsidR="00B47AAA" w:rsidRPr="00A5758A" w14:paraId="31729F0F" w14:textId="77777777" w:rsidTr="00A5758A">
        <w:tc>
          <w:tcPr>
            <w:tcW w:w="1383" w:type="dxa"/>
            <w:shd w:val="clear" w:color="auto" w:fill="D9E2F3" w:themeFill="accent1" w:themeFillTint="33"/>
          </w:tcPr>
          <w:p w14:paraId="12E46E02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605D09D5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879" w:type="dxa"/>
            <w:shd w:val="clear" w:color="auto" w:fill="D9E2F3" w:themeFill="accent1" w:themeFillTint="33"/>
          </w:tcPr>
          <w:p w14:paraId="6C4F18AD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47AAA" w:rsidRPr="00A5758A" w14:paraId="707E4BFE" w14:textId="77777777" w:rsidTr="00A5758A">
        <w:tc>
          <w:tcPr>
            <w:tcW w:w="1383" w:type="dxa"/>
            <w:shd w:val="clear" w:color="auto" w:fill="FFFFFF" w:themeFill="background1"/>
          </w:tcPr>
          <w:p w14:paraId="154CBFD2" w14:textId="77777777" w:rsidR="00B47AAA" w:rsidRPr="002D1D34" w:rsidRDefault="00C178C8" w:rsidP="0026273E">
            <w:pPr>
              <w:rPr>
                <w:rFonts w:ascii="黑体" w:eastAsia="黑体" w:hAnsi="黑体" w:cs="Times New Roman"/>
              </w:rPr>
            </w:pPr>
            <w:proofErr w:type="gramStart"/>
            <w:r w:rsidRPr="002D1D34">
              <w:rPr>
                <w:rFonts w:ascii="黑体" w:eastAsia="黑体" w:hAnsi="黑体" w:cs="Times New Roman"/>
              </w:rPr>
              <w:t>PC</w:t>
            </w:r>
            <w:r w:rsidRPr="002D1D34">
              <w:rPr>
                <w:rFonts w:ascii="黑体" w:eastAsia="黑体" w:hAnsi="黑体" w:cs="Times New Roman" w:hint="eastAsia"/>
              </w:rPr>
              <w:t>[</w:t>
            </w:r>
            <w:proofErr w:type="gramEnd"/>
            <w:r w:rsidRPr="002D1D34">
              <w:rPr>
                <w:rFonts w:ascii="黑体" w:eastAsia="黑体" w:hAnsi="黑体" w:cs="Times New Roman" w:hint="eastAsia"/>
              </w:rPr>
              <w:t>3</w:t>
            </w:r>
            <w:r w:rsidRPr="002D1D34">
              <w:rPr>
                <w:rFonts w:ascii="黑体" w:eastAsia="黑体" w:hAnsi="黑体" w:cs="Times New Roman"/>
              </w:rPr>
              <w:t>1</w:t>
            </w:r>
            <w:r w:rsidRPr="002D1D34">
              <w:rPr>
                <w:rFonts w:ascii="黑体" w:eastAsia="黑体" w:hAnsi="黑体" w:cs="Times New Roman" w:hint="eastAsia"/>
              </w:rPr>
              <w:t>:</w:t>
            </w:r>
            <w:r w:rsidRPr="002D1D34">
              <w:rPr>
                <w:rFonts w:ascii="黑体" w:eastAsia="黑体" w:hAnsi="黑体" w:cs="Times New Roman"/>
              </w:rPr>
              <w:t>0</w:t>
            </w:r>
            <w:r w:rsidRPr="002D1D34">
              <w:rPr>
                <w:rFonts w:ascii="黑体" w:eastAsia="黑体" w:hAnsi="黑体" w:cs="Times New Roman" w:hint="eastAsia"/>
              </w:rPr>
              <w:t>]</w:t>
            </w:r>
          </w:p>
        </w:tc>
        <w:tc>
          <w:tcPr>
            <w:tcW w:w="1522" w:type="dxa"/>
            <w:shd w:val="clear" w:color="auto" w:fill="FFFFFF" w:themeFill="background1"/>
          </w:tcPr>
          <w:p w14:paraId="3C6785B3" w14:textId="77777777" w:rsidR="00B47AAA" w:rsidRPr="002D1D34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D1D34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879" w:type="dxa"/>
            <w:shd w:val="clear" w:color="auto" w:fill="FFFFFF" w:themeFill="background1"/>
          </w:tcPr>
          <w:p w14:paraId="6A80F685" w14:textId="77777777" w:rsidR="00B47AAA" w:rsidRPr="002D1D34" w:rsidRDefault="002D1D34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  <w:r>
              <w:rPr>
                <w:rFonts w:ascii="黑体" w:eastAsia="黑体" w:hAnsi="黑体" w:cs="Times New Roman"/>
              </w:rPr>
              <w:t>2</w:t>
            </w:r>
            <w:r w:rsidR="00B47AAA" w:rsidRPr="002D1D34">
              <w:rPr>
                <w:rFonts w:ascii="黑体" w:eastAsia="黑体" w:hAnsi="黑体" w:cs="Times New Roman" w:hint="eastAsia"/>
              </w:rPr>
              <w:t>位</w:t>
            </w:r>
            <w:r>
              <w:rPr>
                <w:rFonts w:ascii="黑体" w:eastAsia="黑体" w:hAnsi="黑体" w:cs="Times New Roman" w:hint="eastAsia"/>
              </w:rPr>
              <w:t>P</w:t>
            </w:r>
            <w:r>
              <w:rPr>
                <w:rFonts w:ascii="黑体" w:eastAsia="黑体" w:hAnsi="黑体" w:cs="Times New Roman"/>
              </w:rPr>
              <w:t>C</w:t>
            </w:r>
          </w:p>
        </w:tc>
      </w:tr>
      <w:tr w:rsidR="002D1D34" w:rsidRPr="00A5758A" w14:paraId="533AD096" w14:textId="77777777" w:rsidTr="00A5758A">
        <w:tc>
          <w:tcPr>
            <w:tcW w:w="1383" w:type="dxa"/>
            <w:shd w:val="clear" w:color="auto" w:fill="FFFFFF" w:themeFill="background1"/>
          </w:tcPr>
          <w:p w14:paraId="38363CE5" w14:textId="77777777" w:rsidR="002D1D34" w:rsidRPr="002D1D34" w:rsidRDefault="002D1D34" w:rsidP="0026273E">
            <w:pPr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Instruction[</w:t>
            </w:r>
            <w:proofErr w:type="gramEnd"/>
            <w:r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13CAED25" w14:textId="77777777" w:rsidR="002D1D34" w:rsidRPr="002D1D34" w:rsidRDefault="002D1D34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879" w:type="dxa"/>
            <w:shd w:val="clear" w:color="auto" w:fill="FFFFFF" w:themeFill="background1"/>
          </w:tcPr>
          <w:p w14:paraId="6AF850A6" w14:textId="77777777" w:rsidR="002D1D34" w:rsidRPr="002D1D34" w:rsidRDefault="002D1D34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3</w:t>
            </w:r>
            <w:r>
              <w:rPr>
                <w:rFonts w:ascii="黑体" w:eastAsia="黑体" w:hAnsi="黑体" w:cs="Times New Roman"/>
              </w:rPr>
              <w:t>2</w:t>
            </w:r>
            <w:r>
              <w:rPr>
                <w:rFonts w:ascii="黑体" w:eastAsia="黑体" w:hAnsi="黑体" w:cs="Times New Roman" w:hint="eastAsia"/>
              </w:rPr>
              <w:t>位当前指令</w:t>
            </w:r>
          </w:p>
        </w:tc>
      </w:tr>
    </w:tbl>
    <w:p w14:paraId="1260F412" w14:textId="77777777" w:rsidR="00B47AAA" w:rsidRPr="00EF7ECD" w:rsidRDefault="00B47AAA" w:rsidP="00A5758A">
      <w:pPr>
        <w:pStyle w:val="a7"/>
        <w:spacing w:before="240" w:after="240"/>
        <w:ind w:firstLine="480"/>
      </w:pPr>
      <w:r>
        <w:rPr>
          <w:rFonts w:hint="eastAsia"/>
        </w:rPr>
        <w:t>功能定义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701"/>
        <w:gridCol w:w="5712"/>
      </w:tblGrid>
      <w:tr w:rsidR="00B47AAA" w:rsidRPr="00A5758A" w14:paraId="3A5D9695" w14:textId="77777777" w:rsidTr="0026273E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2C800765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6A871A7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471CE3D7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47AAA" w:rsidRPr="00A5758A" w14:paraId="6663976C" w14:textId="77777777" w:rsidTr="0026273E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3366A60D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03FD04FC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取指令</w:t>
            </w:r>
          </w:p>
        </w:tc>
        <w:tc>
          <w:tcPr>
            <w:tcW w:w="5712" w:type="dxa"/>
            <w:shd w:val="clear" w:color="auto" w:fill="FFFFFF" w:themeFill="background1"/>
          </w:tcPr>
          <w:p w14:paraId="1CB4FD3C" w14:textId="77777777" w:rsidR="00B47AAA" w:rsidRPr="00A5758A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A5758A">
              <w:rPr>
                <w:rFonts w:ascii="黑体" w:eastAsia="黑体" w:hAnsi="黑体" w:cs="Times New Roman" w:hint="eastAsia"/>
              </w:rPr>
              <w:t>根据</w:t>
            </w:r>
            <w:r w:rsidRPr="00A5758A">
              <w:rPr>
                <w:rFonts w:ascii="黑体" w:eastAsia="黑体" w:hAnsi="黑体" w:cs="Times New Roman"/>
              </w:rPr>
              <w:t xml:space="preserve"> PC 从 IM 中取出指令</w:t>
            </w:r>
            <w:r w:rsidRPr="00A5758A">
              <w:rPr>
                <w:rFonts w:ascii="黑体" w:eastAsia="黑体" w:hAnsi="黑体" w:cs="Times New Roman" w:hint="eastAsia"/>
              </w:rPr>
              <w:t xml:space="preserve"> </w:t>
            </w:r>
          </w:p>
        </w:tc>
      </w:tr>
    </w:tbl>
    <w:p w14:paraId="15B50605" w14:textId="77777777" w:rsidR="00C178C8" w:rsidRPr="00B277F3" w:rsidRDefault="00C178C8" w:rsidP="00C178C8">
      <w:pPr>
        <w:pStyle w:val="a9"/>
      </w:pPr>
      <w:r w:rsidRPr="00B277F3">
        <w:t xml:space="preserve">module </w:t>
      </w:r>
      <w:proofErr w:type="gramStart"/>
      <w:r w:rsidRPr="00B277F3">
        <w:t>im(</w:t>
      </w:r>
      <w:proofErr w:type="gramEnd"/>
    </w:p>
    <w:p w14:paraId="5CB4A3FD" w14:textId="77777777" w:rsidR="00C178C8" w:rsidRPr="00B277F3" w:rsidRDefault="00C178C8" w:rsidP="00C178C8">
      <w:pPr>
        <w:pStyle w:val="a9"/>
      </w:pPr>
      <w:r w:rsidRPr="00B277F3">
        <w:t xml:space="preserve">    input [31:0] PC,</w:t>
      </w:r>
    </w:p>
    <w:p w14:paraId="19040744" w14:textId="77777777" w:rsidR="00C178C8" w:rsidRPr="00B277F3" w:rsidRDefault="00C178C8" w:rsidP="00C178C8">
      <w:pPr>
        <w:pStyle w:val="a9"/>
      </w:pPr>
      <w:r w:rsidRPr="00B277F3">
        <w:t xml:space="preserve">    </w:t>
      </w:r>
      <w:proofErr w:type="gramStart"/>
      <w:r w:rsidRPr="00B277F3">
        <w:t>output[</w:t>
      </w:r>
      <w:proofErr w:type="gramEnd"/>
      <w:r w:rsidRPr="00B277F3">
        <w:t>31:0] instruction</w:t>
      </w:r>
    </w:p>
    <w:p w14:paraId="4A9773D3" w14:textId="77777777" w:rsidR="00C178C8" w:rsidRPr="00B277F3" w:rsidRDefault="00C178C8" w:rsidP="00C178C8">
      <w:pPr>
        <w:pStyle w:val="a9"/>
      </w:pPr>
      <w:r w:rsidRPr="00B277F3">
        <w:t xml:space="preserve">    );</w:t>
      </w:r>
    </w:p>
    <w:p w14:paraId="2F43415E" w14:textId="77777777" w:rsidR="00C178C8" w:rsidRPr="00B277F3" w:rsidRDefault="00C178C8" w:rsidP="00C178C8">
      <w:pPr>
        <w:pStyle w:val="a9"/>
      </w:pPr>
      <w:r w:rsidRPr="00B277F3">
        <w:tab/>
      </w:r>
      <w:proofErr w:type="gramStart"/>
      <w:r w:rsidRPr="00B277F3">
        <w:t>reg[</w:t>
      </w:r>
      <w:proofErr w:type="gramEnd"/>
      <w:r w:rsidRPr="00B277F3">
        <w:t>31:0] im[0:1023];</w:t>
      </w:r>
    </w:p>
    <w:p w14:paraId="422F7336" w14:textId="77777777" w:rsidR="00C178C8" w:rsidRPr="00B277F3" w:rsidRDefault="00C178C8" w:rsidP="00C178C8">
      <w:pPr>
        <w:pStyle w:val="a9"/>
      </w:pPr>
      <w:r w:rsidRPr="00B277F3">
        <w:tab/>
        <w:t>initial begin</w:t>
      </w:r>
    </w:p>
    <w:p w14:paraId="3163C412" w14:textId="77777777" w:rsidR="00C178C8" w:rsidRPr="00B277F3" w:rsidRDefault="00C178C8" w:rsidP="00C178C8">
      <w:pPr>
        <w:pStyle w:val="a9"/>
      </w:pPr>
      <w:r w:rsidRPr="00B277F3">
        <w:tab/>
      </w:r>
      <w:r w:rsidRPr="00B277F3">
        <w:tab/>
        <w:t>$readmemh("code.txt</w:t>
      </w:r>
      <w:proofErr w:type="gramStart"/>
      <w:r w:rsidRPr="00B277F3">
        <w:t>",im</w:t>
      </w:r>
      <w:proofErr w:type="gramEnd"/>
      <w:r w:rsidRPr="00B277F3">
        <w:t>);</w:t>
      </w:r>
    </w:p>
    <w:p w14:paraId="5B65BE21" w14:textId="77777777" w:rsidR="00C178C8" w:rsidRPr="00B277F3" w:rsidRDefault="00C178C8" w:rsidP="00C178C8">
      <w:pPr>
        <w:pStyle w:val="a9"/>
      </w:pPr>
      <w:r w:rsidRPr="00B277F3">
        <w:tab/>
        <w:t>end</w:t>
      </w:r>
    </w:p>
    <w:p w14:paraId="693BDECA" w14:textId="77777777" w:rsidR="00C178C8" w:rsidRPr="00B277F3" w:rsidRDefault="00C178C8" w:rsidP="00C178C8">
      <w:pPr>
        <w:pStyle w:val="a9"/>
      </w:pPr>
      <w:r w:rsidRPr="00B277F3">
        <w:tab/>
        <w:t>assign instruction = im[PC[11:2]];</w:t>
      </w:r>
      <w:r w:rsidR="0053108F" w:rsidRPr="00B277F3">
        <w:t xml:space="preserve">  </w:t>
      </w:r>
      <w:r w:rsidR="0053108F" w:rsidRPr="00B277F3">
        <w:rPr>
          <w:rFonts w:hint="eastAsia"/>
        </w:rPr>
        <w:t>/</w:t>
      </w:r>
      <w:r w:rsidR="0053108F" w:rsidRPr="00B277F3">
        <w:t>/</w:t>
      </w:r>
      <w:r w:rsidR="0053108F" w:rsidRPr="00B277F3">
        <w:rPr>
          <w:rFonts w:hint="eastAsia"/>
        </w:rPr>
        <w:t>直接读</w:t>
      </w:r>
      <w:r w:rsidR="0053108F" w:rsidRPr="00B277F3">
        <w:rPr>
          <w:rFonts w:hint="eastAsia"/>
        </w:rPr>
        <w:t xml:space="preserve"> </w:t>
      </w:r>
      <w:r w:rsidR="0053108F" w:rsidRPr="00B277F3">
        <w:t xml:space="preserve"> </w:t>
      </w:r>
      <w:r w:rsidR="0053108F" w:rsidRPr="00B277F3">
        <w:rPr>
          <w:rFonts w:hint="eastAsia"/>
        </w:rPr>
        <w:t>不用等时钟</w:t>
      </w:r>
    </w:p>
    <w:p w14:paraId="38DECD51" w14:textId="77777777" w:rsidR="0046652C" w:rsidRPr="00B277F3" w:rsidRDefault="00C178C8" w:rsidP="00C178C8">
      <w:pPr>
        <w:pStyle w:val="a9"/>
      </w:pPr>
      <w:r w:rsidRPr="00B277F3">
        <w:t>endmodule</w:t>
      </w:r>
    </w:p>
    <w:p w14:paraId="56775F69" w14:textId="77777777" w:rsidR="00510E21" w:rsidRDefault="002D1D34" w:rsidP="00DC7C64">
      <w:pPr>
        <w:pStyle w:val="11"/>
        <w:spacing w:before="240" w:after="240"/>
        <w:rPr>
          <w:rFonts w:ascii="黑体" w:hAnsi="黑体"/>
          <w:sz w:val="28"/>
        </w:rPr>
      </w:pPr>
      <w:r>
        <w:rPr>
          <w:rFonts w:ascii="黑体" w:hAnsi="黑体"/>
          <w:sz w:val="28"/>
        </w:rPr>
        <w:t>3</w:t>
      </w:r>
      <w:r w:rsidR="00B532F2" w:rsidRPr="00CB7CB7">
        <w:rPr>
          <w:rFonts w:ascii="黑体" w:hAnsi="黑体"/>
          <w:sz w:val="28"/>
        </w:rPr>
        <w:t>.</w:t>
      </w:r>
      <w:r w:rsidR="00204AFE">
        <w:rPr>
          <w:rFonts w:ascii="黑体" w:hAnsi="黑体"/>
          <w:sz w:val="28"/>
        </w:rPr>
        <w:t>grf.v</w:t>
      </w: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1D3B2A" w:rsidRPr="002D767C" w14:paraId="17081D16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3C9427D2" w14:textId="77777777" w:rsidR="001D3B2A" w:rsidRPr="002D767C" w:rsidRDefault="001D3B2A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1AC8739D" w14:textId="77777777" w:rsidR="001D3B2A" w:rsidRPr="002D767C" w:rsidRDefault="001D3B2A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1D3B2A" w:rsidRPr="002D767C" w14:paraId="3424843D" w14:textId="77777777" w:rsidTr="009E0D7E">
        <w:tc>
          <w:tcPr>
            <w:tcW w:w="1625" w:type="dxa"/>
            <w:shd w:val="clear" w:color="auto" w:fill="FFFFFF" w:themeFill="background1"/>
          </w:tcPr>
          <w:p w14:paraId="2D50A0AC" w14:textId="77777777" w:rsidR="001D3B2A" w:rsidRPr="002D767C" w:rsidRDefault="001D3B2A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grf.v</w:t>
            </w:r>
            <w:proofErr w:type="gramEnd"/>
          </w:p>
        </w:tc>
        <w:tc>
          <w:tcPr>
            <w:tcW w:w="3615" w:type="dxa"/>
            <w:shd w:val="clear" w:color="auto" w:fill="FFFFFF" w:themeFill="background1"/>
          </w:tcPr>
          <w:p w14:paraId="0930AB7F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module </w:t>
            </w:r>
            <w:proofErr w:type="gramStart"/>
            <w:r w:rsidRPr="001D3B2A">
              <w:rPr>
                <w:rFonts w:ascii="黑体" w:eastAsia="黑体" w:hAnsi="黑体" w:cs="Times New Roman"/>
              </w:rPr>
              <w:t>grf(</w:t>
            </w:r>
            <w:proofErr w:type="gramEnd"/>
          </w:p>
          <w:p w14:paraId="2B2FE5C7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clk,</w:t>
            </w:r>
          </w:p>
          <w:p w14:paraId="678ED76F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reset,</w:t>
            </w:r>
          </w:p>
          <w:p w14:paraId="6DEBBCDA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lastRenderedPageBreak/>
              <w:tab/>
              <w:t>input RegWrite,</w:t>
            </w:r>
          </w:p>
          <w:p w14:paraId="07B8D6E2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[4:0] RA1,</w:t>
            </w:r>
          </w:p>
          <w:p w14:paraId="59184DED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[4:0] RA2,</w:t>
            </w:r>
          </w:p>
          <w:p w14:paraId="14727549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[4:0] WA,</w:t>
            </w:r>
          </w:p>
          <w:p w14:paraId="060A327C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input [31:0] WD,</w:t>
            </w:r>
          </w:p>
          <w:p w14:paraId="503F8507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ab/>
              <w:t>input [31:0] PC,</w:t>
            </w:r>
          </w:p>
          <w:p w14:paraId="2FDF5069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output [31:0] RD1,</w:t>
            </w:r>
          </w:p>
          <w:p w14:paraId="251C9115" w14:textId="77777777" w:rsidR="001D3B2A" w:rsidRPr="001D3B2A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output [31:0] RD2</w:t>
            </w:r>
          </w:p>
          <w:p w14:paraId="53F68A4D" w14:textId="77777777" w:rsidR="001D3B2A" w:rsidRPr="00A8264C" w:rsidRDefault="001D3B2A" w:rsidP="001D3B2A">
            <w:pPr>
              <w:jc w:val="left"/>
              <w:rPr>
                <w:rFonts w:ascii="黑体" w:eastAsia="黑体" w:hAnsi="黑体" w:cs="Times New Roman"/>
              </w:rPr>
            </w:pPr>
            <w:r w:rsidRPr="001D3B2A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77F1F0F2" w14:textId="77777777" w:rsidR="00E80C39" w:rsidRPr="002F4CE3" w:rsidRDefault="00E80C39" w:rsidP="002F4CE3">
      <w:pPr>
        <w:pStyle w:val="a7"/>
        <w:spacing w:before="240" w:after="240"/>
        <w:ind w:firstLine="480"/>
      </w:pPr>
      <w:r w:rsidRPr="002F4CE3">
        <w:rPr>
          <w:rFonts w:hint="eastAsia"/>
        </w:rPr>
        <w:lastRenderedPageBreak/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1"/>
        <w:gridCol w:w="1522"/>
        <w:gridCol w:w="5712"/>
      </w:tblGrid>
      <w:tr w:rsidR="00B532F2" w:rsidRPr="002F4CE3" w14:paraId="486D1988" w14:textId="77777777" w:rsidTr="00E80C39">
        <w:tc>
          <w:tcPr>
            <w:tcW w:w="1126" w:type="dxa"/>
            <w:shd w:val="clear" w:color="auto" w:fill="D9E2F3" w:themeFill="accent1" w:themeFillTint="33"/>
          </w:tcPr>
          <w:p w14:paraId="17B57D7C" w14:textId="77777777" w:rsidR="00B532F2" w:rsidRPr="002F4CE3" w:rsidRDefault="00B532F2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289BC468" w14:textId="77777777" w:rsidR="00B532F2" w:rsidRPr="002F4CE3" w:rsidRDefault="00B532F2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7ACA92C2" w14:textId="77777777" w:rsidR="00B532F2" w:rsidRPr="002F4CE3" w:rsidRDefault="00B532F2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532F2" w:rsidRPr="002F4CE3" w14:paraId="519BB588" w14:textId="77777777" w:rsidTr="00E80C39">
        <w:tc>
          <w:tcPr>
            <w:tcW w:w="1126" w:type="dxa"/>
            <w:shd w:val="clear" w:color="auto" w:fill="FFFFFF" w:themeFill="background1"/>
          </w:tcPr>
          <w:p w14:paraId="1C795664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proofErr w:type="gramStart"/>
            <w:r w:rsidRPr="002F4CE3">
              <w:rPr>
                <w:rFonts w:ascii="黑体" w:eastAsia="黑体" w:hAnsi="黑体" w:cs="Times New Roman"/>
              </w:rPr>
              <w:t>WD[</w:t>
            </w:r>
            <w:proofErr w:type="gramEnd"/>
            <w:r w:rsidRPr="002F4CE3">
              <w:rPr>
                <w:rFonts w:ascii="黑体" w:eastAsia="黑体" w:hAnsi="黑体" w:cs="Times New Roman"/>
              </w:rPr>
              <w:t xml:space="preserve">31:0]  </w:t>
            </w:r>
          </w:p>
        </w:tc>
        <w:tc>
          <w:tcPr>
            <w:tcW w:w="1522" w:type="dxa"/>
            <w:shd w:val="clear" w:color="auto" w:fill="FFFFFF" w:themeFill="background1"/>
          </w:tcPr>
          <w:p w14:paraId="75F407F3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2DE1FC60" w14:textId="77777777" w:rsidR="00B532F2" w:rsidRPr="002F4CE3" w:rsidRDefault="00BB6024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写入数据的输入</w:t>
            </w:r>
          </w:p>
        </w:tc>
      </w:tr>
      <w:tr w:rsidR="00B532F2" w:rsidRPr="002F4CE3" w14:paraId="67CD6EA3" w14:textId="77777777" w:rsidTr="00E80C39">
        <w:tc>
          <w:tcPr>
            <w:tcW w:w="1126" w:type="dxa"/>
            <w:shd w:val="clear" w:color="auto" w:fill="FFFFFF" w:themeFill="background1"/>
          </w:tcPr>
          <w:p w14:paraId="5D900742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A1[4:0]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79735B8B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98BEB44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读寄存器地址</w:t>
            </w:r>
            <w:r w:rsidRPr="002F4CE3">
              <w:rPr>
                <w:rFonts w:ascii="黑体" w:eastAsia="黑体" w:hAnsi="黑体" w:cs="Times New Roman"/>
              </w:rPr>
              <w:t xml:space="preserve"> 1</w:t>
            </w:r>
          </w:p>
        </w:tc>
      </w:tr>
      <w:tr w:rsidR="00B532F2" w:rsidRPr="002F4CE3" w14:paraId="46179B45" w14:textId="77777777" w:rsidTr="00E80C39">
        <w:tc>
          <w:tcPr>
            <w:tcW w:w="1126" w:type="dxa"/>
            <w:shd w:val="clear" w:color="auto" w:fill="FFFFFF" w:themeFill="background1"/>
          </w:tcPr>
          <w:p w14:paraId="4F1A4260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A2[4:0]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3D712A93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397B311B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读寄存器地址</w:t>
            </w:r>
            <w:r w:rsidRPr="002F4CE3">
              <w:rPr>
                <w:rFonts w:ascii="黑体" w:eastAsia="黑体" w:hAnsi="黑体" w:cs="Times New Roman"/>
              </w:rPr>
              <w:t xml:space="preserve"> 2</w:t>
            </w:r>
          </w:p>
        </w:tc>
      </w:tr>
      <w:tr w:rsidR="00B532F2" w:rsidRPr="002F4CE3" w14:paraId="06477719" w14:textId="77777777" w:rsidTr="00E80C39">
        <w:tc>
          <w:tcPr>
            <w:tcW w:w="1126" w:type="dxa"/>
            <w:shd w:val="clear" w:color="auto" w:fill="FFFFFF" w:themeFill="background1"/>
          </w:tcPr>
          <w:p w14:paraId="12AC8454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proofErr w:type="gramStart"/>
            <w:r w:rsidRPr="002F4CE3">
              <w:rPr>
                <w:rFonts w:ascii="黑体" w:eastAsia="黑体" w:hAnsi="黑体" w:cs="Times New Roman" w:hint="eastAsia"/>
              </w:rPr>
              <w:t>W</w:t>
            </w:r>
            <w:r w:rsidRPr="002F4CE3">
              <w:rPr>
                <w:rFonts w:ascii="黑体" w:eastAsia="黑体" w:hAnsi="黑体" w:cs="Times New Roman"/>
              </w:rPr>
              <w:t>A[</w:t>
            </w:r>
            <w:proofErr w:type="gramEnd"/>
            <w:r w:rsidRPr="002F4CE3">
              <w:rPr>
                <w:rFonts w:ascii="黑体" w:eastAsia="黑体" w:hAnsi="黑体" w:cs="Times New Roman"/>
              </w:rPr>
              <w:t>4:0]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7F5D5152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3A05A994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写寄存器地址</w:t>
            </w:r>
          </w:p>
        </w:tc>
      </w:tr>
      <w:tr w:rsidR="00B532F2" w:rsidRPr="002F4CE3" w14:paraId="062EFDC6" w14:textId="77777777" w:rsidTr="00E80C39">
        <w:tc>
          <w:tcPr>
            <w:tcW w:w="1126" w:type="dxa"/>
            <w:shd w:val="clear" w:color="auto" w:fill="FFFFFF" w:themeFill="background1"/>
          </w:tcPr>
          <w:p w14:paraId="7EB0B5DF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Clk</w:t>
            </w:r>
          </w:p>
        </w:tc>
        <w:tc>
          <w:tcPr>
            <w:tcW w:w="1522" w:type="dxa"/>
            <w:shd w:val="clear" w:color="auto" w:fill="FFFFFF" w:themeFill="background1"/>
          </w:tcPr>
          <w:p w14:paraId="5C3E2A44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7E84F17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B532F2" w:rsidRPr="002F4CE3" w14:paraId="40325132" w14:textId="77777777" w:rsidTr="00E80C39">
        <w:tc>
          <w:tcPr>
            <w:tcW w:w="1126" w:type="dxa"/>
            <w:shd w:val="clear" w:color="auto" w:fill="FFFFFF" w:themeFill="background1"/>
          </w:tcPr>
          <w:p w14:paraId="53CA554B" w14:textId="77777777" w:rsidR="00B532F2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eset</w:t>
            </w:r>
          </w:p>
        </w:tc>
        <w:tc>
          <w:tcPr>
            <w:tcW w:w="1522" w:type="dxa"/>
            <w:shd w:val="clear" w:color="auto" w:fill="FFFFFF" w:themeFill="background1"/>
          </w:tcPr>
          <w:p w14:paraId="1436F936" w14:textId="77777777" w:rsidR="00B532F2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1C0353BA" w14:textId="77777777" w:rsidR="00A93008" w:rsidRPr="002F4CE3" w:rsidRDefault="00A93008" w:rsidP="00A93008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复位信号</w:t>
            </w:r>
          </w:p>
          <w:p w14:paraId="46AFC882" w14:textId="77777777" w:rsidR="00A93008" w:rsidRPr="002F4CE3" w:rsidRDefault="00A93008" w:rsidP="00A93008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1：复位</w:t>
            </w:r>
          </w:p>
          <w:p w14:paraId="60ABF712" w14:textId="77777777" w:rsidR="00B532F2" w:rsidRPr="002F4CE3" w:rsidRDefault="00A93008" w:rsidP="00A93008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0：无效</w:t>
            </w:r>
          </w:p>
        </w:tc>
      </w:tr>
      <w:tr w:rsidR="002D1D34" w:rsidRPr="002F4CE3" w14:paraId="5D06D14D" w14:textId="77777777" w:rsidTr="00E80C39">
        <w:tc>
          <w:tcPr>
            <w:tcW w:w="1126" w:type="dxa"/>
            <w:shd w:val="clear" w:color="auto" w:fill="FFFFFF" w:themeFill="background1"/>
          </w:tcPr>
          <w:p w14:paraId="6561B4F7" w14:textId="77777777" w:rsidR="002D1D34" w:rsidRPr="002F4CE3" w:rsidRDefault="002D1D34" w:rsidP="00B532F2">
            <w:pPr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 w:hint="eastAsia"/>
              </w:rPr>
              <w:t>P</w:t>
            </w:r>
            <w:r>
              <w:rPr>
                <w:rFonts w:ascii="黑体" w:eastAsia="黑体" w:hAnsi="黑体" w:cs="Times New Roman"/>
              </w:rPr>
              <w:t>C</w:t>
            </w:r>
            <w:r>
              <w:rPr>
                <w:rFonts w:ascii="黑体" w:eastAsia="黑体" w:hAnsi="黑体" w:cs="Times New Roman" w:hint="eastAsia"/>
              </w:rPr>
              <w:t>[</w:t>
            </w:r>
            <w:proofErr w:type="gramEnd"/>
            <w:r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706864B5" w14:textId="77777777" w:rsidR="002D1D34" w:rsidRPr="002F4CE3" w:rsidRDefault="002D1D34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6FEC730E" w14:textId="77777777" w:rsidR="002D1D34" w:rsidRPr="002F4CE3" w:rsidRDefault="002D1D34" w:rsidP="00A93008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当前P</w:t>
            </w:r>
            <w:r>
              <w:rPr>
                <w:rFonts w:ascii="黑体" w:eastAsia="黑体" w:hAnsi="黑体" w:cs="Times New Roman"/>
              </w:rPr>
              <w:t>C</w:t>
            </w:r>
          </w:p>
        </w:tc>
      </w:tr>
      <w:tr w:rsidR="00BB6024" w:rsidRPr="002F4CE3" w14:paraId="765D337C" w14:textId="77777777" w:rsidTr="00E80C39">
        <w:tc>
          <w:tcPr>
            <w:tcW w:w="1126" w:type="dxa"/>
            <w:shd w:val="clear" w:color="auto" w:fill="FFFFFF" w:themeFill="background1"/>
          </w:tcPr>
          <w:p w14:paraId="6998627E" w14:textId="77777777" w:rsidR="00BB6024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egWrite</w:t>
            </w:r>
          </w:p>
        </w:tc>
        <w:tc>
          <w:tcPr>
            <w:tcW w:w="1522" w:type="dxa"/>
            <w:shd w:val="clear" w:color="auto" w:fill="FFFFFF" w:themeFill="background1"/>
          </w:tcPr>
          <w:p w14:paraId="16076EB7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362F2E62" w14:textId="77777777" w:rsidR="00BB6024" w:rsidRPr="002F4CE3" w:rsidRDefault="00BB6024" w:rsidP="00BB6024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是否可以写入控制信号(随时都可以读出</w:t>
            </w:r>
            <w:r w:rsidRPr="002F4CE3">
              <w:rPr>
                <w:rFonts w:ascii="黑体" w:eastAsia="黑体" w:hAnsi="黑体" w:cs="Times New Roman"/>
              </w:rPr>
              <w:t>)</w:t>
            </w:r>
          </w:p>
          <w:p w14:paraId="4B133F84" w14:textId="77777777" w:rsidR="00BB6024" w:rsidRPr="002F4CE3" w:rsidRDefault="00BB6024" w:rsidP="00BB6024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1：</w:t>
            </w:r>
            <w:r w:rsidRPr="002F4CE3">
              <w:rPr>
                <w:rFonts w:ascii="黑体" w:eastAsia="黑体" w:hAnsi="黑体" w:cs="Times New Roman" w:hint="eastAsia"/>
              </w:rPr>
              <w:t>可以</w:t>
            </w:r>
            <w:r w:rsidRPr="002F4CE3">
              <w:rPr>
                <w:rFonts w:ascii="黑体" w:eastAsia="黑体" w:hAnsi="黑体" w:cs="Times New Roman"/>
              </w:rPr>
              <w:t>写</w:t>
            </w:r>
          </w:p>
          <w:p w14:paraId="3C788398" w14:textId="77777777" w:rsidR="00BB6024" w:rsidRPr="002F4CE3" w:rsidRDefault="00BB6024" w:rsidP="00BB6024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0</w:t>
            </w:r>
            <w:r w:rsidRPr="002F4CE3">
              <w:rPr>
                <w:rFonts w:ascii="黑体" w:eastAsia="黑体" w:hAnsi="黑体" w:cs="Times New Roman" w:hint="eastAsia"/>
              </w:rPr>
              <w:t>：不可以写</w:t>
            </w:r>
          </w:p>
        </w:tc>
      </w:tr>
      <w:tr w:rsidR="00BB6024" w:rsidRPr="002F4CE3" w14:paraId="0F531446" w14:textId="77777777" w:rsidTr="00E80C39">
        <w:tc>
          <w:tcPr>
            <w:tcW w:w="1126" w:type="dxa"/>
            <w:shd w:val="clear" w:color="auto" w:fill="FFFFFF" w:themeFill="background1"/>
          </w:tcPr>
          <w:p w14:paraId="708D1102" w14:textId="77777777" w:rsidR="00BB6024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D1[31:0]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6ED26865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18FBCF79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32 位数据输出 1</w:t>
            </w:r>
          </w:p>
        </w:tc>
      </w:tr>
      <w:tr w:rsidR="00BB6024" w:rsidRPr="002F4CE3" w14:paraId="5027D21F" w14:textId="77777777" w:rsidTr="00E80C39">
        <w:tc>
          <w:tcPr>
            <w:tcW w:w="1126" w:type="dxa"/>
            <w:shd w:val="clear" w:color="auto" w:fill="FFFFFF" w:themeFill="background1"/>
          </w:tcPr>
          <w:p w14:paraId="013D8791" w14:textId="77777777" w:rsidR="00BB6024" w:rsidRPr="002F4CE3" w:rsidRDefault="00BB6024" w:rsidP="00B532F2">
            <w:pPr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R</w:t>
            </w:r>
            <w:r w:rsidRPr="002F4CE3">
              <w:rPr>
                <w:rFonts w:ascii="黑体" w:eastAsia="黑体" w:hAnsi="黑体" w:cs="Times New Roman"/>
              </w:rPr>
              <w:t>D2[31:0]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308679C1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31F99DCF" w14:textId="77777777" w:rsidR="00BB6024" w:rsidRPr="002F4CE3" w:rsidRDefault="00A9300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32 位数据输出 2</w:t>
            </w:r>
          </w:p>
        </w:tc>
      </w:tr>
    </w:tbl>
    <w:p w14:paraId="22B4CF22" w14:textId="77777777" w:rsidR="00E80C39" w:rsidRPr="00782066" w:rsidRDefault="00E80C39" w:rsidP="002F4CE3">
      <w:pPr>
        <w:pStyle w:val="a7"/>
        <w:spacing w:before="240" w:after="240"/>
        <w:ind w:firstLine="480"/>
      </w:pPr>
      <w:r>
        <w:rPr>
          <w:rFonts w:hint="eastAsia"/>
        </w:rPr>
        <w:t>功能定义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701"/>
        <w:gridCol w:w="5712"/>
      </w:tblGrid>
      <w:tr w:rsidR="00E80C39" w:rsidRPr="002F4CE3" w14:paraId="27038407" w14:textId="77777777" w:rsidTr="0026273E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0D7B21AC" w14:textId="77777777" w:rsidR="00E80C39" w:rsidRPr="002F4CE3" w:rsidRDefault="00E80C3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7C7808D" w14:textId="77777777" w:rsidR="00E80C39" w:rsidRPr="002F4CE3" w:rsidRDefault="00E80C3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4B9B7C7C" w14:textId="77777777" w:rsidR="00E80C39" w:rsidRPr="002F4CE3" w:rsidRDefault="00E80C3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E80C39" w:rsidRPr="002F4CE3" w14:paraId="1F239A0B" w14:textId="77777777" w:rsidTr="0026273E">
        <w:trPr>
          <w:jc w:val="center"/>
        </w:trPr>
        <w:tc>
          <w:tcPr>
            <w:tcW w:w="1098" w:type="dxa"/>
            <w:vAlign w:val="center"/>
          </w:tcPr>
          <w:p w14:paraId="4CECD85C" w14:textId="77777777" w:rsidR="00E80C39" w:rsidRPr="002F4CE3" w:rsidRDefault="00E80C3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14:paraId="353516C4" w14:textId="77777777" w:rsidR="00E80C39" w:rsidRPr="002F4CE3" w:rsidRDefault="00E80C3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/>
              </w:rPr>
              <w:t>复位</w:t>
            </w:r>
          </w:p>
        </w:tc>
        <w:tc>
          <w:tcPr>
            <w:tcW w:w="5712" w:type="dxa"/>
            <w:vAlign w:val="center"/>
          </w:tcPr>
          <w:p w14:paraId="50B732C5" w14:textId="77777777" w:rsidR="00E80C39" w:rsidRPr="002F4CE3" w:rsidRDefault="00E80C39" w:rsidP="0026273E">
            <w:pPr>
              <w:keepNext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当复位信号有效时，所有寄存器被设置为</w:t>
            </w:r>
            <w:r w:rsidRPr="002F4CE3">
              <w:rPr>
                <w:rFonts w:ascii="黑体" w:eastAsia="黑体" w:hAnsi="黑体" w:cs="Times New Roman"/>
              </w:rPr>
              <w:t xml:space="preserve"> 0x0000</w:t>
            </w:r>
            <w:r w:rsidR="002D1D34">
              <w:rPr>
                <w:rFonts w:ascii="黑体" w:eastAsia="黑体" w:hAnsi="黑体" w:cs="Times New Roman"/>
              </w:rPr>
              <w:t>0</w:t>
            </w:r>
            <w:r w:rsidRPr="002F4CE3">
              <w:rPr>
                <w:rFonts w:ascii="黑体" w:eastAsia="黑体" w:hAnsi="黑体" w:cs="Times New Roman"/>
              </w:rPr>
              <w:t>000</w:t>
            </w:r>
          </w:p>
        </w:tc>
      </w:tr>
      <w:tr w:rsidR="00E80C39" w:rsidRPr="002F4CE3" w14:paraId="391B1886" w14:textId="77777777" w:rsidTr="0026273E">
        <w:trPr>
          <w:jc w:val="center"/>
        </w:trPr>
        <w:tc>
          <w:tcPr>
            <w:tcW w:w="1098" w:type="dxa"/>
            <w:vAlign w:val="center"/>
          </w:tcPr>
          <w:p w14:paraId="33D94FBE" w14:textId="77777777" w:rsidR="00E80C39" w:rsidRPr="002F4CE3" w:rsidRDefault="00E80C3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32D50B42" w14:textId="77777777" w:rsidR="00E80C39" w:rsidRPr="002F4CE3" w:rsidRDefault="00E80C3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读寄存器</w:t>
            </w:r>
          </w:p>
        </w:tc>
        <w:tc>
          <w:tcPr>
            <w:tcW w:w="5712" w:type="dxa"/>
            <w:vAlign w:val="center"/>
          </w:tcPr>
          <w:p w14:paraId="321DB7A6" w14:textId="77777777" w:rsidR="00E80C39" w:rsidRPr="002F4CE3" w:rsidRDefault="00E80C39" w:rsidP="0026273E">
            <w:pPr>
              <w:keepNext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根据输入的寄存器地址读出3</w:t>
            </w:r>
            <w:r w:rsidRPr="002F4CE3">
              <w:rPr>
                <w:rFonts w:ascii="黑体" w:eastAsia="黑体" w:hAnsi="黑体" w:cs="Times New Roman"/>
              </w:rPr>
              <w:t>2</w:t>
            </w:r>
            <w:r w:rsidRPr="002F4CE3">
              <w:rPr>
                <w:rFonts w:ascii="黑体" w:eastAsia="黑体" w:hAnsi="黑体" w:cs="Times New Roman" w:hint="eastAsia"/>
              </w:rPr>
              <w:t>位数据</w:t>
            </w:r>
          </w:p>
        </w:tc>
      </w:tr>
      <w:tr w:rsidR="00E80C39" w:rsidRPr="002F4CE3" w14:paraId="7D0B35F2" w14:textId="77777777" w:rsidTr="0026273E">
        <w:trPr>
          <w:jc w:val="center"/>
        </w:trPr>
        <w:tc>
          <w:tcPr>
            <w:tcW w:w="1098" w:type="dxa"/>
            <w:vAlign w:val="center"/>
          </w:tcPr>
          <w:p w14:paraId="5F888F84" w14:textId="77777777" w:rsidR="00E80C39" w:rsidRPr="002F4CE3" w:rsidRDefault="00E80C3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14F695B2" w14:textId="77777777" w:rsidR="00E80C39" w:rsidRPr="002F4CE3" w:rsidRDefault="00E80C3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写寄存器</w:t>
            </w:r>
          </w:p>
        </w:tc>
        <w:tc>
          <w:tcPr>
            <w:tcW w:w="5712" w:type="dxa"/>
            <w:vAlign w:val="center"/>
          </w:tcPr>
          <w:p w14:paraId="52D97FDD" w14:textId="77777777" w:rsidR="00E80C39" w:rsidRPr="002F4CE3" w:rsidRDefault="00E80C39" w:rsidP="0026273E">
            <w:pPr>
              <w:keepNext/>
              <w:rPr>
                <w:rFonts w:ascii="黑体" w:eastAsia="黑体" w:hAnsi="黑体" w:cs="Times New Roman"/>
              </w:rPr>
            </w:pPr>
            <w:r w:rsidRPr="002F4CE3">
              <w:rPr>
                <w:rFonts w:ascii="黑体" w:eastAsia="黑体" w:hAnsi="黑体" w:cs="Times New Roman" w:hint="eastAsia"/>
              </w:rPr>
              <w:t>根据输入的地址，把输入的数据写进</w:t>
            </w:r>
            <w:r w:rsidR="00BC12F2" w:rsidRPr="002F4CE3">
              <w:rPr>
                <w:rFonts w:ascii="黑体" w:eastAsia="黑体" w:hAnsi="黑体" w:cs="Times New Roman" w:hint="eastAsia"/>
              </w:rPr>
              <w:t>所选的</w:t>
            </w:r>
            <w:r w:rsidRPr="002F4CE3">
              <w:rPr>
                <w:rFonts w:ascii="黑体" w:eastAsia="黑体" w:hAnsi="黑体" w:cs="Times New Roman" w:hint="eastAsia"/>
              </w:rPr>
              <w:t>寄存器</w:t>
            </w:r>
          </w:p>
        </w:tc>
      </w:tr>
    </w:tbl>
    <w:p w14:paraId="32217E00" w14:textId="77777777" w:rsidR="002D1D34" w:rsidRPr="00B277F3" w:rsidRDefault="002D1D34" w:rsidP="002D1D34">
      <w:pPr>
        <w:pStyle w:val="a9"/>
        <w:ind w:left="0"/>
      </w:pPr>
      <w:r w:rsidRPr="00B277F3">
        <w:t xml:space="preserve">module </w:t>
      </w:r>
      <w:proofErr w:type="gramStart"/>
      <w:r w:rsidRPr="00B277F3">
        <w:t>grf(</w:t>
      </w:r>
      <w:proofErr w:type="gramEnd"/>
    </w:p>
    <w:p w14:paraId="49EB8DDB" w14:textId="77777777" w:rsidR="002D1D34" w:rsidRPr="00B277F3" w:rsidRDefault="002D1D34" w:rsidP="002D1D34">
      <w:pPr>
        <w:pStyle w:val="a9"/>
      </w:pPr>
      <w:r w:rsidRPr="00B277F3">
        <w:t xml:space="preserve">    input clk,</w:t>
      </w:r>
    </w:p>
    <w:p w14:paraId="6CADEBD0" w14:textId="77777777" w:rsidR="002D1D34" w:rsidRPr="00B277F3" w:rsidRDefault="002D1D34" w:rsidP="002D1D34">
      <w:pPr>
        <w:pStyle w:val="a9"/>
      </w:pPr>
      <w:r w:rsidRPr="00B277F3">
        <w:t xml:space="preserve">    input reset,</w:t>
      </w:r>
    </w:p>
    <w:p w14:paraId="673C81EC" w14:textId="77777777" w:rsidR="002D1D34" w:rsidRPr="00B277F3" w:rsidRDefault="002D1D34" w:rsidP="002D1D34">
      <w:pPr>
        <w:pStyle w:val="a9"/>
      </w:pPr>
      <w:r w:rsidRPr="00B277F3">
        <w:tab/>
        <w:t xml:space="preserve">  input RegWrite,</w:t>
      </w:r>
    </w:p>
    <w:p w14:paraId="17512237" w14:textId="77777777" w:rsidR="002D1D34" w:rsidRPr="00B277F3" w:rsidRDefault="002D1D34" w:rsidP="002D1D34">
      <w:pPr>
        <w:pStyle w:val="a9"/>
      </w:pPr>
      <w:r w:rsidRPr="00B277F3">
        <w:t xml:space="preserve">    input [4:0] RA1,</w:t>
      </w:r>
    </w:p>
    <w:p w14:paraId="1E9A458A" w14:textId="77777777" w:rsidR="002D1D34" w:rsidRPr="00B277F3" w:rsidRDefault="002D1D34" w:rsidP="002D1D34">
      <w:pPr>
        <w:pStyle w:val="a9"/>
      </w:pPr>
      <w:r w:rsidRPr="00B277F3">
        <w:lastRenderedPageBreak/>
        <w:t xml:space="preserve">    input [4:0] RA2,</w:t>
      </w:r>
    </w:p>
    <w:p w14:paraId="1F6A8365" w14:textId="77777777" w:rsidR="002D1D34" w:rsidRPr="00B277F3" w:rsidRDefault="002D1D34" w:rsidP="002D1D34">
      <w:pPr>
        <w:pStyle w:val="a9"/>
      </w:pPr>
      <w:r w:rsidRPr="00B277F3">
        <w:t xml:space="preserve">    input [4:0] WA,</w:t>
      </w:r>
    </w:p>
    <w:p w14:paraId="543F7F60" w14:textId="77777777" w:rsidR="002D1D34" w:rsidRPr="00B277F3" w:rsidRDefault="002D1D34" w:rsidP="002D1D34">
      <w:pPr>
        <w:pStyle w:val="a9"/>
      </w:pPr>
      <w:r w:rsidRPr="00B277F3">
        <w:t xml:space="preserve">    input [31:0] WD,</w:t>
      </w:r>
    </w:p>
    <w:p w14:paraId="23065CDE" w14:textId="77777777" w:rsidR="002D1D34" w:rsidRPr="00B277F3" w:rsidRDefault="002D1D34" w:rsidP="002D1D34">
      <w:pPr>
        <w:pStyle w:val="a9"/>
      </w:pPr>
      <w:r w:rsidRPr="00B277F3">
        <w:tab/>
        <w:t xml:space="preserve">  input [31:0] PC,</w:t>
      </w:r>
    </w:p>
    <w:p w14:paraId="46258611" w14:textId="77777777" w:rsidR="002D1D34" w:rsidRPr="00B277F3" w:rsidRDefault="002D1D34" w:rsidP="002D1D34">
      <w:pPr>
        <w:pStyle w:val="a9"/>
      </w:pPr>
      <w:r w:rsidRPr="00B277F3">
        <w:t xml:space="preserve">    output [31:0] RD1,</w:t>
      </w:r>
    </w:p>
    <w:p w14:paraId="289516B7" w14:textId="77777777" w:rsidR="002D1D34" w:rsidRPr="00B277F3" w:rsidRDefault="002D1D34" w:rsidP="002D1D34">
      <w:pPr>
        <w:pStyle w:val="a9"/>
      </w:pPr>
      <w:r w:rsidRPr="00B277F3">
        <w:t xml:space="preserve">    output [31:0] RD2</w:t>
      </w:r>
    </w:p>
    <w:p w14:paraId="7A952A77" w14:textId="77777777" w:rsidR="002D1D34" w:rsidRPr="00B277F3" w:rsidRDefault="002D1D34" w:rsidP="002D1D34">
      <w:pPr>
        <w:pStyle w:val="a9"/>
      </w:pPr>
      <w:r w:rsidRPr="00B277F3">
        <w:t xml:space="preserve">    );</w:t>
      </w:r>
    </w:p>
    <w:p w14:paraId="478B1C14" w14:textId="77777777" w:rsidR="002D1D34" w:rsidRPr="00B277F3" w:rsidRDefault="002D1D34" w:rsidP="002D1D34">
      <w:pPr>
        <w:pStyle w:val="a9"/>
      </w:pPr>
      <w:r w:rsidRPr="00B277F3">
        <w:tab/>
      </w:r>
      <w:proofErr w:type="gramStart"/>
      <w:r w:rsidRPr="00B277F3">
        <w:t>reg[</w:t>
      </w:r>
      <w:proofErr w:type="gramEnd"/>
      <w:r w:rsidRPr="00B277F3">
        <w:t>31:0] register[31:0];</w:t>
      </w:r>
    </w:p>
    <w:p w14:paraId="3EC1070E" w14:textId="77777777" w:rsidR="002D1D34" w:rsidRPr="00B277F3" w:rsidRDefault="002D1D34" w:rsidP="002D1D34">
      <w:pPr>
        <w:pStyle w:val="a9"/>
      </w:pPr>
      <w:r w:rsidRPr="00B277F3">
        <w:tab/>
        <w:t>integer i;</w:t>
      </w:r>
    </w:p>
    <w:p w14:paraId="0E386B1F" w14:textId="77777777" w:rsidR="002D1D34" w:rsidRPr="00B277F3" w:rsidRDefault="002D1D34" w:rsidP="002D1D34">
      <w:pPr>
        <w:pStyle w:val="a9"/>
      </w:pPr>
      <w:r w:rsidRPr="00B277F3">
        <w:tab/>
        <w:t>initial begin</w:t>
      </w:r>
    </w:p>
    <w:p w14:paraId="25723F3B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  <w:t>for(i=</w:t>
      </w:r>
      <w:proofErr w:type="gramStart"/>
      <w:r w:rsidRPr="00B277F3">
        <w:t>0;i</w:t>
      </w:r>
      <w:proofErr w:type="gramEnd"/>
      <w:r w:rsidRPr="00B277F3">
        <w:t>&lt;32;i=i+1) begin</w:t>
      </w:r>
    </w:p>
    <w:p w14:paraId="2AF09267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</w:r>
      <w:r w:rsidRPr="00B277F3">
        <w:tab/>
        <w:t>register[i] &lt;= 0;</w:t>
      </w:r>
    </w:p>
    <w:p w14:paraId="6A2D3655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  <w:t>end</w:t>
      </w:r>
    </w:p>
    <w:p w14:paraId="638A4E91" w14:textId="77777777" w:rsidR="002D1D34" w:rsidRPr="00B277F3" w:rsidRDefault="002D1D34" w:rsidP="002D1D34">
      <w:pPr>
        <w:pStyle w:val="a9"/>
      </w:pPr>
      <w:r w:rsidRPr="00B277F3">
        <w:tab/>
        <w:t>end</w:t>
      </w:r>
    </w:p>
    <w:p w14:paraId="4BF4FBE6" w14:textId="77777777" w:rsidR="002D1D34" w:rsidRPr="00B277F3" w:rsidRDefault="002D1D34" w:rsidP="002D1D34">
      <w:pPr>
        <w:pStyle w:val="a9"/>
      </w:pPr>
      <w:r w:rsidRPr="00B277F3">
        <w:tab/>
        <w:t>assign RD1 = register[RA1];</w:t>
      </w:r>
      <w:r w:rsidR="007E4F2F" w:rsidRPr="00B277F3">
        <w:t xml:space="preserve"> //</w:t>
      </w:r>
      <w:r w:rsidR="007E4F2F" w:rsidRPr="00B277F3">
        <w:rPr>
          <w:rFonts w:hint="eastAsia"/>
        </w:rPr>
        <w:t>读是组合逻辑</w:t>
      </w:r>
    </w:p>
    <w:p w14:paraId="10707DA0" w14:textId="77777777" w:rsidR="002D1D34" w:rsidRPr="00B277F3" w:rsidRDefault="002D1D34" w:rsidP="002D1D34">
      <w:pPr>
        <w:pStyle w:val="a9"/>
      </w:pPr>
      <w:r w:rsidRPr="00B277F3">
        <w:tab/>
        <w:t xml:space="preserve">assign RD2 = </w:t>
      </w:r>
      <w:proofErr w:type="gramStart"/>
      <w:r w:rsidRPr="00B277F3">
        <w:t>register[</w:t>
      </w:r>
      <w:proofErr w:type="gramEnd"/>
      <w:r w:rsidRPr="00B277F3">
        <w:t>RA2];</w:t>
      </w:r>
    </w:p>
    <w:p w14:paraId="46901926" w14:textId="77777777" w:rsidR="002D1D34" w:rsidRPr="00B277F3" w:rsidRDefault="002D1D34" w:rsidP="002D1D34">
      <w:pPr>
        <w:pStyle w:val="a9"/>
      </w:pPr>
      <w:r w:rsidRPr="00B277F3">
        <w:tab/>
        <w:t>always@(posedge clk) begin</w:t>
      </w:r>
      <w:r w:rsidR="007E4F2F" w:rsidRPr="00B277F3">
        <w:t xml:space="preserve">  //</w:t>
      </w:r>
      <w:r w:rsidR="007E4F2F" w:rsidRPr="00B277F3">
        <w:rPr>
          <w:rFonts w:hint="eastAsia"/>
        </w:rPr>
        <w:t>写要在上升沿进行</w:t>
      </w:r>
    </w:p>
    <w:p w14:paraId="21219F39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  <w:t>if(reset) begin</w:t>
      </w:r>
      <w:r w:rsidR="00DE0709" w:rsidRPr="00B277F3">
        <w:t xml:space="preserve">    //</w:t>
      </w:r>
      <w:r w:rsidR="00DE0709" w:rsidRPr="00B277F3">
        <w:rPr>
          <w:rFonts w:hint="eastAsia"/>
        </w:rPr>
        <w:t>同步复位</w:t>
      </w:r>
    </w:p>
    <w:p w14:paraId="21E60E13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</w:r>
      <w:r w:rsidRPr="00B277F3">
        <w:tab/>
        <w:t>for(i=</w:t>
      </w:r>
      <w:proofErr w:type="gramStart"/>
      <w:r w:rsidRPr="00B277F3">
        <w:t>0;i</w:t>
      </w:r>
      <w:proofErr w:type="gramEnd"/>
      <w:r w:rsidRPr="00B277F3">
        <w:t>&lt;32;i=i+1) begin</w:t>
      </w:r>
    </w:p>
    <w:p w14:paraId="11B6A381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</w:r>
      <w:r w:rsidRPr="00B277F3">
        <w:tab/>
      </w:r>
      <w:r w:rsidRPr="00B277F3">
        <w:tab/>
        <w:t>register[i] &lt;= 0;</w:t>
      </w:r>
    </w:p>
    <w:p w14:paraId="26AB52F9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</w:r>
      <w:r w:rsidRPr="00B277F3">
        <w:tab/>
        <w:t>end</w:t>
      </w:r>
    </w:p>
    <w:p w14:paraId="159ADC66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  <w:t>end</w:t>
      </w:r>
    </w:p>
    <w:p w14:paraId="7105E289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  <w:t>else begin</w:t>
      </w:r>
    </w:p>
    <w:p w14:paraId="09D0856E" w14:textId="77777777" w:rsidR="002D1D34" w:rsidRPr="00B277F3" w:rsidRDefault="002D1D34" w:rsidP="002D1D34">
      <w:pPr>
        <w:pStyle w:val="a9"/>
      </w:pPr>
      <w:r w:rsidRPr="00B277F3">
        <w:lastRenderedPageBreak/>
        <w:tab/>
      </w:r>
      <w:r w:rsidRPr="00B277F3">
        <w:tab/>
      </w:r>
      <w:r w:rsidRPr="00B277F3">
        <w:tab/>
      </w:r>
      <w:proofErr w:type="gramStart"/>
      <w:r w:rsidRPr="00B277F3">
        <w:t>if(</w:t>
      </w:r>
      <w:proofErr w:type="gramEnd"/>
      <w:r w:rsidRPr="00B277F3">
        <w:t xml:space="preserve">RegWrite&amp;&amp;WA!=5'b00000) begin  </w:t>
      </w:r>
      <w:r w:rsidR="007E4F2F" w:rsidRPr="00B277F3">
        <w:t>//0</w:t>
      </w:r>
      <w:r w:rsidR="007E4F2F" w:rsidRPr="00B277F3">
        <w:rPr>
          <w:rFonts w:hint="eastAsia"/>
        </w:rPr>
        <w:t>号不写</w:t>
      </w:r>
    </w:p>
    <w:p w14:paraId="1F9B708E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</w:r>
      <w:r w:rsidRPr="00B277F3">
        <w:tab/>
      </w:r>
      <w:r w:rsidRPr="00B277F3">
        <w:tab/>
      </w:r>
      <w:proofErr w:type="gramStart"/>
      <w:r w:rsidRPr="00B277F3">
        <w:t>register[</w:t>
      </w:r>
      <w:proofErr w:type="gramEnd"/>
      <w:r w:rsidRPr="00B277F3">
        <w:t>WA] &lt;= WD;</w:t>
      </w:r>
    </w:p>
    <w:p w14:paraId="2939B5C7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</w:r>
      <w:r w:rsidRPr="00B277F3">
        <w:tab/>
      </w:r>
      <w:r w:rsidRPr="00B277F3">
        <w:tab/>
        <w:t>$</w:t>
      </w:r>
      <w:proofErr w:type="gramStart"/>
      <w:r w:rsidRPr="00B277F3">
        <w:t>display(</w:t>
      </w:r>
      <w:proofErr w:type="gramEnd"/>
      <w:r w:rsidRPr="00B277F3">
        <w:t>"@%h: $%d &lt;= %h", PC, WA,WD);</w:t>
      </w:r>
    </w:p>
    <w:p w14:paraId="25FF63FE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</w:r>
      <w:r w:rsidRPr="00B277F3">
        <w:tab/>
        <w:t>end</w:t>
      </w:r>
    </w:p>
    <w:p w14:paraId="51ABD2CD" w14:textId="77777777" w:rsidR="002D1D34" w:rsidRPr="00B277F3" w:rsidRDefault="002D1D34" w:rsidP="002D1D34">
      <w:pPr>
        <w:pStyle w:val="a9"/>
      </w:pPr>
      <w:r w:rsidRPr="00B277F3">
        <w:tab/>
      </w:r>
      <w:r w:rsidRPr="00B277F3">
        <w:tab/>
        <w:t>end</w:t>
      </w:r>
    </w:p>
    <w:p w14:paraId="47C2DFE8" w14:textId="77777777" w:rsidR="002D1D34" w:rsidRPr="00B277F3" w:rsidRDefault="002D1D34" w:rsidP="002D1D34">
      <w:pPr>
        <w:pStyle w:val="a9"/>
      </w:pPr>
      <w:r w:rsidRPr="00B277F3">
        <w:tab/>
        <w:t>end</w:t>
      </w:r>
    </w:p>
    <w:p w14:paraId="1A14B488" w14:textId="77777777" w:rsidR="00CB7CB7" w:rsidRPr="00B277F3" w:rsidRDefault="002D1D34" w:rsidP="002D1D34">
      <w:pPr>
        <w:pStyle w:val="a9"/>
      </w:pPr>
      <w:r w:rsidRPr="00B277F3">
        <w:t>endmodule</w:t>
      </w:r>
    </w:p>
    <w:p w14:paraId="275E7271" w14:textId="77777777" w:rsidR="00B532F2" w:rsidRDefault="002D1D34" w:rsidP="00DC7C64">
      <w:pPr>
        <w:pStyle w:val="11"/>
        <w:spacing w:before="240" w:after="240"/>
        <w:rPr>
          <w:rFonts w:ascii="黑体" w:hAnsi="黑体" w:cs="Times New Roman"/>
          <w:sz w:val="28"/>
        </w:rPr>
      </w:pPr>
      <w:r>
        <w:rPr>
          <w:rFonts w:ascii="黑体" w:hAnsi="黑体" w:cs="Times New Roman"/>
          <w:sz w:val="28"/>
        </w:rPr>
        <w:t>4</w:t>
      </w:r>
      <w:r w:rsidR="000E29B9" w:rsidRPr="00CB7CB7">
        <w:rPr>
          <w:rFonts w:ascii="黑体" w:hAnsi="黑体" w:cs="Times New Roman"/>
          <w:sz w:val="28"/>
        </w:rPr>
        <w:t>.</w:t>
      </w:r>
      <w:r w:rsidR="00204AFE">
        <w:rPr>
          <w:rFonts w:ascii="黑体" w:hAnsi="黑体" w:cs="Times New Roman"/>
          <w:sz w:val="28"/>
        </w:rPr>
        <w:t>alu.v</w:t>
      </w: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2D6BB3" w:rsidRPr="002D767C" w14:paraId="081936A8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6D5912E5" w14:textId="77777777" w:rsidR="002D6BB3" w:rsidRPr="002D767C" w:rsidRDefault="002D6BB3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0D36BDBA" w14:textId="77777777" w:rsidR="002D6BB3" w:rsidRPr="002D767C" w:rsidRDefault="002D6BB3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2D6BB3" w:rsidRPr="002D6BB3" w14:paraId="51CA444E" w14:textId="77777777" w:rsidTr="009E0D7E">
        <w:tc>
          <w:tcPr>
            <w:tcW w:w="1625" w:type="dxa"/>
            <w:shd w:val="clear" w:color="auto" w:fill="FFFFFF" w:themeFill="background1"/>
          </w:tcPr>
          <w:p w14:paraId="4A527358" w14:textId="77777777" w:rsidR="002D6BB3" w:rsidRPr="002D6BB3" w:rsidRDefault="002D6BB3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alu</w:t>
            </w:r>
            <w:r w:rsidRPr="002D6BB3">
              <w:rPr>
                <w:rFonts w:ascii="黑体" w:eastAsia="黑体" w:hAnsi="黑体" w:cs="Times New Roman"/>
              </w:rPr>
              <w:t>.v</w:t>
            </w:r>
            <w:proofErr w:type="gramEnd"/>
          </w:p>
        </w:tc>
        <w:tc>
          <w:tcPr>
            <w:tcW w:w="3615" w:type="dxa"/>
            <w:shd w:val="clear" w:color="auto" w:fill="FFFFFF" w:themeFill="background1"/>
          </w:tcPr>
          <w:p w14:paraId="581FC62B" w14:textId="77777777" w:rsidR="002D6BB3" w:rsidRPr="002D6BB3" w:rsidRDefault="002D6BB3" w:rsidP="002D6BB3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module </w:t>
            </w:r>
            <w:proofErr w:type="gramStart"/>
            <w:r w:rsidRPr="002D6BB3">
              <w:rPr>
                <w:rFonts w:ascii="黑体" w:eastAsia="黑体" w:hAnsi="黑体" w:cs="Times New Roman"/>
              </w:rPr>
              <w:t>alu(</w:t>
            </w:r>
            <w:proofErr w:type="gramEnd"/>
          </w:p>
          <w:p w14:paraId="5602393C" w14:textId="77777777" w:rsidR="002D6BB3" w:rsidRPr="002D6BB3" w:rsidRDefault="002D6BB3" w:rsidP="002D6BB3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input [31:0] A,</w:t>
            </w:r>
          </w:p>
          <w:p w14:paraId="2E5A95EE" w14:textId="77777777" w:rsidR="002D6BB3" w:rsidRPr="002D6BB3" w:rsidRDefault="002D6BB3" w:rsidP="002D6BB3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input [31:0] B,</w:t>
            </w:r>
          </w:p>
          <w:p w14:paraId="64368AD9" w14:textId="77777777" w:rsidR="002D6BB3" w:rsidRPr="002D6BB3" w:rsidRDefault="002D6BB3" w:rsidP="002D6BB3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input [2:0] ALUCtrl,</w:t>
            </w:r>
          </w:p>
          <w:p w14:paraId="1B799A4D" w14:textId="77777777" w:rsidR="002D6BB3" w:rsidRPr="002D6BB3" w:rsidRDefault="002D6BB3" w:rsidP="002D6BB3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output </w:t>
            </w:r>
            <w:proofErr w:type="gramStart"/>
            <w:r w:rsidRPr="002D6BB3">
              <w:rPr>
                <w:rFonts w:ascii="黑体" w:eastAsia="黑体" w:hAnsi="黑体" w:cs="Times New Roman"/>
              </w:rPr>
              <w:t>reg[</w:t>
            </w:r>
            <w:proofErr w:type="gramEnd"/>
            <w:r w:rsidRPr="002D6BB3">
              <w:rPr>
                <w:rFonts w:ascii="黑体" w:eastAsia="黑体" w:hAnsi="黑体" w:cs="Times New Roman"/>
              </w:rPr>
              <w:t>31:0] Result,</w:t>
            </w:r>
          </w:p>
          <w:p w14:paraId="23212BEE" w14:textId="77777777" w:rsidR="002D6BB3" w:rsidRPr="002D6BB3" w:rsidRDefault="002D6BB3" w:rsidP="002D6BB3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output Zero</w:t>
            </w:r>
          </w:p>
          <w:p w14:paraId="4A9F0687" w14:textId="77777777" w:rsidR="002D6BB3" w:rsidRPr="002D6BB3" w:rsidRDefault="002D6BB3" w:rsidP="002D6BB3">
            <w:pPr>
              <w:jc w:val="left"/>
              <w:rPr>
                <w:rFonts w:ascii="黑体" w:eastAsia="黑体" w:hAnsi="黑体" w:cs="Times New Roman"/>
              </w:rPr>
            </w:pPr>
            <w:r w:rsidRPr="002D6BB3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57AB4751" w14:textId="77777777" w:rsidR="000E29B9" w:rsidRDefault="000E29B9" w:rsidP="00CB7CB7">
      <w:pPr>
        <w:pStyle w:val="a7"/>
        <w:spacing w:before="240" w:after="240"/>
        <w:ind w:firstLine="480"/>
      </w:pPr>
      <w:r>
        <w:rPr>
          <w:rFonts w:hint="eastAsia"/>
        </w:rPr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76"/>
        <w:gridCol w:w="1508"/>
        <w:gridCol w:w="5646"/>
      </w:tblGrid>
      <w:tr w:rsidR="000E29B9" w:rsidRPr="00CB7CB7" w14:paraId="55ECCF74" w14:textId="77777777" w:rsidTr="0026273E">
        <w:tc>
          <w:tcPr>
            <w:tcW w:w="1126" w:type="dxa"/>
            <w:shd w:val="clear" w:color="auto" w:fill="D9E2F3" w:themeFill="accent1" w:themeFillTint="33"/>
          </w:tcPr>
          <w:p w14:paraId="60DBC63D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6A510DDD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428DD337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0E29B9" w:rsidRPr="00CB7CB7" w14:paraId="3A2039EE" w14:textId="77777777" w:rsidTr="000E29B9">
        <w:tc>
          <w:tcPr>
            <w:tcW w:w="1126" w:type="dxa"/>
            <w:shd w:val="clear" w:color="auto" w:fill="FFFFFF" w:themeFill="background1"/>
          </w:tcPr>
          <w:p w14:paraId="78DF733F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/>
              </w:rPr>
              <w:t>A[</w:t>
            </w:r>
            <w:proofErr w:type="gramEnd"/>
            <w:r w:rsidRPr="00CB7CB7"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2F553D7C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742492CA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32 位输入数据 1</w:t>
            </w:r>
          </w:p>
        </w:tc>
      </w:tr>
      <w:tr w:rsidR="000E29B9" w:rsidRPr="00CB7CB7" w14:paraId="6D802C6C" w14:textId="77777777" w:rsidTr="000E29B9">
        <w:tc>
          <w:tcPr>
            <w:tcW w:w="1126" w:type="dxa"/>
            <w:shd w:val="clear" w:color="auto" w:fill="FFFFFF" w:themeFill="background1"/>
          </w:tcPr>
          <w:p w14:paraId="015B44B1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/>
              </w:rPr>
              <w:t>B[</w:t>
            </w:r>
            <w:proofErr w:type="gramEnd"/>
            <w:r w:rsidRPr="00CB7CB7"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2566FCFD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7B0442B6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32 位输入数据 2</w:t>
            </w:r>
          </w:p>
        </w:tc>
      </w:tr>
      <w:tr w:rsidR="000E29B9" w:rsidRPr="00CB7CB7" w14:paraId="68BEAB49" w14:textId="77777777" w:rsidTr="000E29B9">
        <w:tc>
          <w:tcPr>
            <w:tcW w:w="1126" w:type="dxa"/>
            <w:shd w:val="clear" w:color="auto" w:fill="FFFFFF" w:themeFill="background1"/>
          </w:tcPr>
          <w:p w14:paraId="69352DD5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LUCtrl[</w:t>
            </w:r>
            <w:proofErr w:type="gramEnd"/>
            <w:r w:rsidRPr="00CB7CB7">
              <w:rPr>
                <w:rFonts w:ascii="黑体" w:eastAsia="黑体" w:hAnsi="黑体" w:cs="Times New Roman"/>
              </w:rPr>
              <w:t>2:0]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382C354C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13057430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控制信号</w:t>
            </w:r>
          </w:p>
          <w:p w14:paraId="5347052A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0</w:t>
            </w:r>
            <w:r w:rsidRPr="00CB7CB7">
              <w:rPr>
                <w:rFonts w:ascii="黑体" w:eastAsia="黑体" w:hAnsi="黑体" w:cs="Times New Roman"/>
              </w:rPr>
              <w:t>00</w:t>
            </w:r>
            <w:r w:rsidRPr="00CB7CB7">
              <w:rPr>
                <w:rFonts w:ascii="黑体" w:eastAsia="黑体" w:hAnsi="黑体" w:cs="Times New Roman" w:hint="eastAsia"/>
              </w:rPr>
              <w:t>：与</w:t>
            </w:r>
          </w:p>
          <w:p w14:paraId="669E1125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0</w:t>
            </w:r>
            <w:r w:rsidRPr="00CB7CB7">
              <w:rPr>
                <w:rFonts w:ascii="黑体" w:eastAsia="黑体" w:hAnsi="黑体" w:cs="Times New Roman"/>
              </w:rPr>
              <w:t>01</w:t>
            </w:r>
            <w:r w:rsidRPr="00CB7CB7">
              <w:rPr>
                <w:rFonts w:ascii="黑体" w:eastAsia="黑体" w:hAnsi="黑体" w:cs="Times New Roman" w:hint="eastAsia"/>
              </w:rPr>
              <w:t>：或</w:t>
            </w:r>
          </w:p>
          <w:p w14:paraId="5904A011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0</w:t>
            </w:r>
            <w:r w:rsidRPr="00CB7CB7">
              <w:rPr>
                <w:rFonts w:ascii="黑体" w:eastAsia="黑体" w:hAnsi="黑体" w:cs="Times New Roman"/>
              </w:rPr>
              <w:t>10</w:t>
            </w:r>
            <w:r w:rsidRPr="00CB7CB7">
              <w:rPr>
                <w:rFonts w:ascii="黑体" w:eastAsia="黑体" w:hAnsi="黑体" w:cs="Times New Roman" w:hint="eastAsia"/>
              </w:rPr>
              <w:t>：加</w:t>
            </w:r>
          </w:p>
          <w:p w14:paraId="217D8E09" w14:textId="77777777" w:rsidR="000E29B9" w:rsidRPr="00CB7CB7" w:rsidRDefault="000E29B9" w:rsidP="005010D1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0</w:t>
            </w:r>
            <w:r w:rsidRPr="00CB7CB7">
              <w:rPr>
                <w:rFonts w:ascii="黑体" w:eastAsia="黑体" w:hAnsi="黑体" w:cs="Times New Roman"/>
              </w:rPr>
              <w:t>11</w:t>
            </w:r>
            <w:r w:rsidRPr="00CB7CB7">
              <w:rPr>
                <w:rFonts w:ascii="黑体" w:eastAsia="黑体" w:hAnsi="黑体" w:cs="Times New Roman" w:hint="eastAsia"/>
              </w:rPr>
              <w:t>：减</w:t>
            </w:r>
          </w:p>
        </w:tc>
      </w:tr>
      <w:tr w:rsidR="000E29B9" w:rsidRPr="00CB7CB7" w14:paraId="6A74CD91" w14:textId="77777777" w:rsidTr="000E29B9">
        <w:tc>
          <w:tcPr>
            <w:tcW w:w="1126" w:type="dxa"/>
            <w:shd w:val="clear" w:color="auto" w:fill="FFFFFF" w:themeFill="background1"/>
          </w:tcPr>
          <w:p w14:paraId="75BDFC50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/>
              </w:rPr>
              <w:t>Result[</w:t>
            </w:r>
            <w:proofErr w:type="gramEnd"/>
            <w:r w:rsidRPr="00CB7CB7"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14857F61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60745885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32 位数据输出</w:t>
            </w:r>
          </w:p>
        </w:tc>
      </w:tr>
      <w:tr w:rsidR="000E29B9" w:rsidRPr="00CB7CB7" w14:paraId="31A4A7E0" w14:textId="77777777" w:rsidTr="000E29B9">
        <w:tc>
          <w:tcPr>
            <w:tcW w:w="1126" w:type="dxa"/>
            <w:shd w:val="clear" w:color="auto" w:fill="FFFFFF" w:themeFill="background1"/>
          </w:tcPr>
          <w:p w14:paraId="1DFF190E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Z</w:t>
            </w:r>
            <w:r w:rsidRPr="00CB7CB7">
              <w:rPr>
                <w:rFonts w:ascii="黑体" w:eastAsia="黑体" w:hAnsi="黑体" w:cs="Times New Roman"/>
              </w:rPr>
              <w:t>ero</w:t>
            </w:r>
          </w:p>
        </w:tc>
        <w:tc>
          <w:tcPr>
            <w:tcW w:w="1522" w:type="dxa"/>
            <w:shd w:val="clear" w:color="auto" w:fill="FFFFFF" w:themeFill="background1"/>
          </w:tcPr>
          <w:p w14:paraId="5E70FEB5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2FE850AE" w14:textId="77777777" w:rsidR="000E29B9" w:rsidRPr="00CB7CB7" w:rsidRDefault="00CE185E" w:rsidP="000E29B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A,B</w:t>
            </w:r>
            <w:r w:rsidRPr="00CB7CB7">
              <w:rPr>
                <w:rFonts w:ascii="黑体" w:eastAsia="黑体" w:hAnsi="黑体" w:cs="Times New Roman" w:hint="eastAsia"/>
              </w:rPr>
              <w:t>是否相等</w:t>
            </w:r>
            <w:r w:rsidR="000E29B9" w:rsidRPr="00CB7CB7">
              <w:rPr>
                <w:rFonts w:ascii="黑体" w:eastAsia="黑体" w:hAnsi="黑体" w:cs="Times New Roman" w:hint="eastAsia"/>
              </w:rPr>
              <w:t>的标志信号</w:t>
            </w:r>
          </w:p>
          <w:p w14:paraId="7E6BDE67" w14:textId="77777777" w:rsidR="000E29B9" w:rsidRPr="00CB7CB7" w:rsidRDefault="000E29B9" w:rsidP="000E29B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1：</w:t>
            </w:r>
            <w:r w:rsidR="00511B9C" w:rsidRPr="00CB7CB7">
              <w:rPr>
                <w:rFonts w:ascii="黑体" w:eastAsia="黑体" w:hAnsi="黑体" w:cs="Times New Roman" w:hint="eastAsia"/>
              </w:rPr>
              <w:t>相等</w:t>
            </w:r>
          </w:p>
          <w:p w14:paraId="0B40024B" w14:textId="77777777" w:rsidR="000E29B9" w:rsidRPr="00CB7CB7" w:rsidRDefault="000E29B9" w:rsidP="000E29B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0：</w:t>
            </w:r>
            <w:r w:rsidR="00511B9C" w:rsidRPr="00CB7CB7">
              <w:rPr>
                <w:rFonts w:ascii="黑体" w:eastAsia="黑体" w:hAnsi="黑体" w:cs="Times New Roman" w:hint="eastAsia"/>
              </w:rPr>
              <w:t>不相等</w:t>
            </w:r>
            <w:r w:rsidR="00041AC3" w:rsidRPr="00CB7CB7">
              <w:rPr>
                <w:rFonts w:ascii="黑体" w:eastAsia="黑体" w:hAnsi="黑体" w:cs="Times New Roman"/>
              </w:rPr>
              <w:t xml:space="preserve"> </w:t>
            </w:r>
          </w:p>
        </w:tc>
      </w:tr>
    </w:tbl>
    <w:p w14:paraId="14C911CC" w14:textId="77777777" w:rsidR="000E29B9" w:rsidRPr="00782066" w:rsidRDefault="000E29B9" w:rsidP="00CB7CB7">
      <w:pPr>
        <w:pStyle w:val="a7"/>
        <w:spacing w:before="240" w:after="240"/>
        <w:ind w:firstLine="480"/>
      </w:pPr>
      <w:r>
        <w:rPr>
          <w:rFonts w:hint="eastAsia"/>
        </w:rPr>
        <w:t>功能定义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701"/>
        <w:gridCol w:w="5712"/>
      </w:tblGrid>
      <w:tr w:rsidR="000E29B9" w:rsidRPr="00CB7CB7" w14:paraId="03BDFB4C" w14:textId="77777777" w:rsidTr="0026273E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00BC7549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8EC3182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783426B6" w14:textId="77777777" w:rsidR="000E29B9" w:rsidRPr="00CB7CB7" w:rsidRDefault="000E29B9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C37148" w:rsidRPr="00CB7CB7" w14:paraId="696336AD" w14:textId="77777777" w:rsidTr="00C37148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2A5E4ABB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7E65C3A4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与</w:t>
            </w:r>
          </w:p>
        </w:tc>
        <w:tc>
          <w:tcPr>
            <w:tcW w:w="5712" w:type="dxa"/>
            <w:shd w:val="clear" w:color="auto" w:fill="FFFFFF" w:themeFill="background1"/>
          </w:tcPr>
          <w:p w14:paraId="210F775F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&amp;B</w:t>
            </w:r>
          </w:p>
        </w:tc>
      </w:tr>
      <w:tr w:rsidR="00C37148" w:rsidRPr="00CB7CB7" w14:paraId="30B96FD1" w14:textId="77777777" w:rsidTr="00C37148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1E356969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02199D77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或</w:t>
            </w:r>
          </w:p>
        </w:tc>
        <w:tc>
          <w:tcPr>
            <w:tcW w:w="5712" w:type="dxa"/>
            <w:shd w:val="clear" w:color="auto" w:fill="FFFFFF" w:themeFill="background1"/>
          </w:tcPr>
          <w:p w14:paraId="2BBA9A2D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|B</w:t>
            </w:r>
          </w:p>
        </w:tc>
      </w:tr>
      <w:tr w:rsidR="00C37148" w:rsidRPr="00CB7CB7" w14:paraId="43C37C53" w14:textId="77777777" w:rsidTr="00C37148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550369A2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lastRenderedPageBreak/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7EF85B57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加</w:t>
            </w:r>
          </w:p>
        </w:tc>
        <w:tc>
          <w:tcPr>
            <w:tcW w:w="5712" w:type="dxa"/>
            <w:shd w:val="clear" w:color="auto" w:fill="FFFFFF" w:themeFill="background1"/>
          </w:tcPr>
          <w:p w14:paraId="18D5239A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+B</w:t>
            </w:r>
          </w:p>
        </w:tc>
      </w:tr>
      <w:tr w:rsidR="00C37148" w:rsidRPr="00CB7CB7" w14:paraId="04B46A8B" w14:textId="77777777" w:rsidTr="00C37148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3D854A87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4</w:t>
            </w:r>
          </w:p>
        </w:tc>
        <w:tc>
          <w:tcPr>
            <w:tcW w:w="1701" w:type="dxa"/>
            <w:shd w:val="clear" w:color="auto" w:fill="FFFFFF" w:themeFill="background1"/>
          </w:tcPr>
          <w:p w14:paraId="3D88F6BC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减</w:t>
            </w:r>
          </w:p>
        </w:tc>
        <w:tc>
          <w:tcPr>
            <w:tcW w:w="5712" w:type="dxa"/>
            <w:shd w:val="clear" w:color="auto" w:fill="FFFFFF" w:themeFill="background1"/>
          </w:tcPr>
          <w:p w14:paraId="4A6E4E08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-B</w:t>
            </w:r>
          </w:p>
        </w:tc>
      </w:tr>
      <w:tr w:rsidR="00C37148" w:rsidRPr="00CB7CB7" w14:paraId="5C0B4401" w14:textId="77777777" w:rsidTr="00C37148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1867FD9D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5</w:t>
            </w:r>
          </w:p>
        </w:tc>
        <w:tc>
          <w:tcPr>
            <w:tcW w:w="1701" w:type="dxa"/>
            <w:shd w:val="clear" w:color="auto" w:fill="FFFFFF" w:themeFill="background1"/>
          </w:tcPr>
          <w:p w14:paraId="68791C77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判零</w:t>
            </w:r>
            <w:proofErr w:type="gramEnd"/>
          </w:p>
        </w:tc>
        <w:tc>
          <w:tcPr>
            <w:tcW w:w="5712" w:type="dxa"/>
            <w:shd w:val="clear" w:color="auto" w:fill="FFFFFF" w:themeFill="background1"/>
          </w:tcPr>
          <w:p w14:paraId="0945F66C" w14:textId="77777777" w:rsidR="00C37148" w:rsidRPr="00CB7CB7" w:rsidRDefault="00C3714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proofErr w:type="gramStart"/>
            <w:r w:rsidRPr="00CB7CB7">
              <w:rPr>
                <w:rFonts w:ascii="黑体" w:eastAsia="黑体" w:hAnsi="黑体" w:cs="Times New Roman"/>
              </w:rPr>
              <w:t>=?B</w:t>
            </w:r>
            <w:proofErr w:type="gramEnd"/>
          </w:p>
        </w:tc>
      </w:tr>
    </w:tbl>
    <w:p w14:paraId="373CD219" w14:textId="77777777" w:rsidR="00CE1D25" w:rsidRDefault="00CE1D25" w:rsidP="00CE1D25">
      <w:pPr>
        <w:pStyle w:val="a9"/>
      </w:pPr>
      <w:r>
        <w:t xml:space="preserve">module </w:t>
      </w:r>
      <w:proofErr w:type="gramStart"/>
      <w:r>
        <w:t>alu(</w:t>
      </w:r>
      <w:proofErr w:type="gramEnd"/>
    </w:p>
    <w:p w14:paraId="3354ECF6" w14:textId="77777777" w:rsidR="00CE1D25" w:rsidRDefault="00CE1D25" w:rsidP="00CE1D25">
      <w:pPr>
        <w:pStyle w:val="a9"/>
      </w:pPr>
      <w:r>
        <w:t xml:space="preserve">    input [31:0] A,</w:t>
      </w:r>
    </w:p>
    <w:p w14:paraId="5C137813" w14:textId="77777777" w:rsidR="00CE1D25" w:rsidRDefault="00CE1D25" w:rsidP="00CE1D25">
      <w:pPr>
        <w:pStyle w:val="a9"/>
      </w:pPr>
      <w:r>
        <w:t xml:space="preserve">    input [31:0] B,</w:t>
      </w:r>
    </w:p>
    <w:p w14:paraId="71F26184" w14:textId="77777777" w:rsidR="00CE1D25" w:rsidRDefault="00CE1D25" w:rsidP="00CE1D25">
      <w:pPr>
        <w:pStyle w:val="a9"/>
      </w:pPr>
      <w:r>
        <w:t xml:space="preserve">    input [2:0] ALUCtrl,</w:t>
      </w:r>
    </w:p>
    <w:p w14:paraId="7A940561" w14:textId="77777777" w:rsidR="00CE1D25" w:rsidRDefault="00CE1D25" w:rsidP="00CE1D25">
      <w:pPr>
        <w:pStyle w:val="a9"/>
      </w:pPr>
      <w:r>
        <w:t xml:space="preserve">    output </w:t>
      </w:r>
      <w:proofErr w:type="gramStart"/>
      <w:r>
        <w:t>reg[</w:t>
      </w:r>
      <w:proofErr w:type="gramEnd"/>
      <w:r>
        <w:t>31:0] Result,</w:t>
      </w:r>
    </w:p>
    <w:p w14:paraId="1B9F40F8" w14:textId="77777777" w:rsidR="00CE1D25" w:rsidRDefault="00CE1D25" w:rsidP="00CE1D25">
      <w:pPr>
        <w:pStyle w:val="a9"/>
      </w:pPr>
      <w:r>
        <w:t xml:space="preserve">    output Zero</w:t>
      </w:r>
    </w:p>
    <w:p w14:paraId="478C1EC5" w14:textId="77777777" w:rsidR="00CE1D25" w:rsidRDefault="00CE1D25" w:rsidP="00CE1D25">
      <w:pPr>
        <w:pStyle w:val="a9"/>
      </w:pPr>
      <w:r>
        <w:t xml:space="preserve">    );</w:t>
      </w:r>
    </w:p>
    <w:p w14:paraId="658539A4" w14:textId="77777777" w:rsidR="00CE1D25" w:rsidRDefault="00CE1D25" w:rsidP="00CE1D25">
      <w:pPr>
        <w:pStyle w:val="a9"/>
      </w:pPr>
      <w:r>
        <w:tab/>
        <w:t>always</w:t>
      </w:r>
      <w:proofErr w:type="gramStart"/>
      <w:r>
        <w:t>@(</w:t>
      </w:r>
      <w:proofErr w:type="gramEnd"/>
      <w:r>
        <w:t>*) begin</w:t>
      </w:r>
    </w:p>
    <w:p w14:paraId="43012CC2" w14:textId="77777777" w:rsidR="00CE1D25" w:rsidRDefault="00CE1D25" w:rsidP="00CE1D25">
      <w:pPr>
        <w:pStyle w:val="a9"/>
      </w:pPr>
      <w:r>
        <w:tab/>
      </w:r>
      <w:r>
        <w:tab/>
      </w:r>
      <w:proofErr w:type="gramStart"/>
      <w:r>
        <w:t>case(</w:t>
      </w:r>
      <w:proofErr w:type="gramEnd"/>
      <w:r>
        <w:t xml:space="preserve">ALUCtrl) </w:t>
      </w:r>
    </w:p>
    <w:p w14:paraId="1F1EE2B3" w14:textId="77777777" w:rsidR="00CE1D25" w:rsidRDefault="00CE1D25" w:rsidP="00CE1D25">
      <w:pPr>
        <w:pStyle w:val="a9"/>
      </w:pPr>
      <w:r>
        <w:tab/>
      </w:r>
      <w:r>
        <w:tab/>
      </w:r>
      <w:r>
        <w:tab/>
        <w:t>3'b000: begin</w:t>
      </w:r>
    </w:p>
    <w:p w14:paraId="7EEBA6CB" w14:textId="77777777" w:rsidR="00CE1D25" w:rsidRDefault="00CE1D25" w:rsidP="00CE1D25">
      <w:pPr>
        <w:pStyle w:val="a9"/>
      </w:pPr>
      <w:r>
        <w:tab/>
      </w:r>
      <w:r>
        <w:tab/>
      </w:r>
      <w:r>
        <w:tab/>
      </w:r>
      <w:r>
        <w:tab/>
        <w:t>Result = A &amp; B;</w:t>
      </w:r>
    </w:p>
    <w:p w14:paraId="316ABBAC" w14:textId="77777777" w:rsidR="00CE1D25" w:rsidRDefault="00CE1D25" w:rsidP="00CE1D25">
      <w:pPr>
        <w:pStyle w:val="a9"/>
      </w:pPr>
      <w:r>
        <w:tab/>
      </w:r>
      <w:r>
        <w:tab/>
      </w:r>
      <w:r>
        <w:tab/>
        <w:t>end</w:t>
      </w:r>
    </w:p>
    <w:p w14:paraId="66AE8E1F" w14:textId="77777777" w:rsidR="00CE1D25" w:rsidRDefault="00CE1D25" w:rsidP="00CE1D25">
      <w:pPr>
        <w:pStyle w:val="a9"/>
      </w:pPr>
      <w:r>
        <w:tab/>
      </w:r>
      <w:r>
        <w:tab/>
      </w:r>
      <w:r>
        <w:tab/>
        <w:t>3'b001: begin</w:t>
      </w:r>
    </w:p>
    <w:p w14:paraId="518F36E5" w14:textId="77777777" w:rsidR="00CE1D25" w:rsidRDefault="00CE1D25" w:rsidP="00CE1D25">
      <w:pPr>
        <w:pStyle w:val="a9"/>
      </w:pPr>
      <w:r>
        <w:tab/>
      </w:r>
      <w:r>
        <w:tab/>
      </w:r>
      <w:r>
        <w:tab/>
      </w:r>
      <w:r>
        <w:tab/>
        <w:t>Result = A | B;</w:t>
      </w:r>
    </w:p>
    <w:p w14:paraId="7E39BDCA" w14:textId="77777777" w:rsidR="00CE1D25" w:rsidRDefault="00CE1D25" w:rsidP="00CE1D25">
      <w:pPr>
        <w:pStyle w:val="a9"/>
      </w:pPr>
      <w:r>
        <w:tab/>
      </w:r>
      <w:r>
        <w:tab/>
      </w:r>
      <w:r>
        <w:tab/>
        <w:t>end</w:t>
      </w:r>
    </w:p>
    <w:p w14:paraId="0832DCFB" w14:textId="77777777" w:rsidR="00CE1D25" w:rsidRDefault="00CE1D25" w:rsidP="00CE1D25">
      <w:pPr>
        <w:pStyle w:val="a9"/>
      </w:pPr>
      <w:r>
        <w:tab/>
      </w:r>
      <w:r>
        <w:tab/>
      </w:r>
      <w:r>
        <w:tab/>
        <w:t>3'b010: begin</w:t>
      </w:r>
    </w:p>
    <w:p w14:paraId="2254408F" w14:textId="77777777" w:rsidR="00CE1D25" w:rsidRDefault="00CE1D25" w:rsidP="00CE1D25">
      <w:pPr>
        <w:pStyle w:val="a9"/>
      </w:pPr>
      <w:r>
        <w:tab/>
      </w:r>
      <w:r>
        <w:tab/>
      </w:r>
      <w:r>
        <w:tab/>
      </w:r>
      <w:r>
        <w:tab/>
        <w:t>Result = A + B;</w:t>
      </w:r>
    </w:p>
    <w:p w14:paraId="153D6A58" w14:textId="77777777" w:rsidR="00CE1D25" w:rsidRDefault="00CE1D25" w:rsidP="00CE1D25">
      <w:pPr>
        <w:pStyle w:val="a9"/>
      </w:pPr>
      <w:r>
        <w:tab/>
      </w:r>
      <w:r>
        <w:tab/>
      </w:r>
      <w:r>
        <w:tab/>
        <w:t>end</w:t>
      </w:r>
    </w:p>
    <w:p w14:paraId="702574E1" w14:textId="77777777" w:rsidR="00CE1D25" w:rsidRDefault="00CE1D25" w:rsidP="00CE1D25">
      <w:pPr>
        <w:pStyle w:val="a9"/>
      </w:pPr>
      <w:r>
        <w:tab/>
      </w:r>
      <w:r>
        <w:tab/>
      </w:r>
      <w:r>
        <w:tab/>
        <w:t>3'b011: begin</w:t>
      </w:r>
    </w:p>
    <w:p w14:paraId="6801BD71" w14:textId="77777777" w:rsidR="00CE1D25" w:rsidRDefault="00CE1D25" w:rsidP="00CE1D25">
      <w:pPr>
        <w:pStyle w:val="a9"/>
      </w:pPr>
      <w:r>
        <w:tab/>
      </w:r>
      <w:r>
        <w:tab/>
      </w:r>
      <w:r>
        <w:tab/>
      </w:r>
      <w:r>
        <w:tab/>
        <w:t>Result = A - B;</w:t>
      </w:r>
    </w:p>
    <w:p w14:paraId="25CD92DC" w14:textId="77777777" w:rsidR="00CE1D25" w:rsidRDefault="00CE1D25" w:rsidP="00CE1D25">
      <w:pPr>
        <w:pStyle w:val="a9"/>
      </w:pPr>
      <w:r>
        <w:tab/>
      </w:r>
      <w:r>
        <w:tab/>
      </w:r>
      <w:r>
        <w:tab/>
        <w:t>end</w:t>
      </w:r>
    </w:p>
    <w:p w14:paraId="5A87D098" w14:textId="77777777" w:rsidR="00CE1D25" w:rsidRDefault="00CE1D25" w:rsidP="00CE1D25">
      <w:pPr>
        <w:pStyle w:val="a9"/>
      </w:pPr>
      <w:r>
        <w:tab/>
      </w:r>
      <w:r>
        <w:tab/>
      </w:r>
      <w:r>
        <w:tab/>
        <w:t>3'b100: begin</w:t>
      </w:r>
    </w:p>
    <w:p w14:paraId="275A4CC8" w14:textId="77777777" w:rsidR="00CE1D25" w:rsidRDefault="00CE1D25" w:rsidP="00CE1D25">
      <w:pPr>
        <w:pStyle w:val="a9"/>
      </w:pPr>
      <w:r>
        <w:lastRenderedPageBreak/>
        <w:tab/>
      </w:r>
      <w:r>
        <w:tab/>
      </w:r>
      <w:r>
        <w:tab/>
      </w:r>
      <w:r>
        <w:tab/>
        <w:t>Result = 0;</w:t>
      </w:r>
    </w:p>
    <w:p w14:paraId="4E406E45" w14:textId="77777777" w:rsidR="00CE1D25" w:rsidRDefault="00CE1D25" w:rsidP="00CE1D25">
      <w:pPr>
        <w:pStyle w:val="a9"/>
      </w:pPr>
      <w:r>
        <w:tab/>
      </w:r>
      <w:r>
        <w:tab/>
      </w:r>
      <w:r>
        <w:tab/>
        <w:t>end</w:t>
      </w:r>
    </w:p>
    <w:p w14:paraId="18D33033" w14:textId="77777777" w:rsidR="00CE1D25" w:rsidRDefault="00CE1D25" w:rsidP="00CE1D25">
      <w:pPr>
        <w:pStyle w:val="a9"/>
      </w:pPr>
      <w:r>
        <w:tab/>
      </w:r>
      <w:r>
        <w:tab/>
      </w:r>
      <w:r>
        <w:tab/>
        <w:t>3'b101: begin</w:t>
      </w:r>
    </w:p>
    <w:p w14:paraId="78ECD3EA" w14:textId="77777777" w:rsidR="00CE1D25" w:rsidRDefault="00CE1D25" w:rsidP="00CE1D25">
      <w:pPr>
        <w:pStyle w:val="a9"/>
      </w:pPr>
      <w:r>
        <w:tab/>
      </w:r>
      <w:r>
        <w:tab/>
      </w:r>
      <w:r>
        <w:tab/>
      </w:r>
      <w:r>
        <w:tab/>
        <w:t>Result = 0;</w:t>
      </w:r>
    </w:p>
    <w:p w14:paraId="308AAB79" w14:textId="77777777" w:rsidR="00CE1D25" w:rsidRDefault="00CE1D25" w:rsidP="00CE1D25">
      <w:pPr>
        <w:pStyle w:val="a9"/>
      </w:pPr>
      <w:r>
        <w:tab/>
      </w:r>
      <w:r>
        <w:tab/>
      </w:r>
      <w:r>
        <w:tab/>
        <w:t>end</w:t>
      </w:r>
    </w:p>
    <w:p w14:paraId="52E11759" w14:textId="77777777" w:rsidR="00CE1D25" w:rsidRDefault="00CE1D25" w:rsidP="00CE1D25">
      <w:pPr>
        <w:pStyle w:val="a9"/>
      </w:pPr>
      <w:r>
        <w:tab/>
      </w:r>
      <w:r>
        <w:tab/>
      </w:r>
      <w:r>
        <w:tab/>
        <w:t>3'b110: begin</w:t>
      </w:r>
    </w:p>
    <w:p w14:paraId="20499BBC" w14:textId="77777777" w:rsidR="00CE1D25" w:rsidRDefault="00CE1D25" w:rsidP="00CE1D25">
      <w:pPr>
        <w:pStyle w:val="a9"/>
      </w:pPr>
      <w:r>
        <w:tab/>
      </w:r>
      <w:r>
        <w:tab/>
      </w:r>
      <w:r>
        <w:tab/>
      </w:r>
      <w:r>
        <w:tab/>
        <w:t>Result = 0;</w:t>
      </w:r>
    </w:p>
    <w:p w14:paraId="42E82C13" w14:textId="77777777" w:rsidR="00CE1D25" w:rsidRDefault="00CE1D25" w:rsidP="00CE1D25">
      <w:pPr>
        <w:pStyle w:val="a9"/>
      </w:pPr>
      <w:r>
        <w:tab/>
      </w:r>
      <w:r>
        <w:tab/>
      </w:r>
      <w:r>
        <w:tab/>
        <w:t>end</w:t>
      </w:r>
    </w:p>
    <w:p w14:paraId="5FEFB841" w14:textId="77777777" w:rsidR="00CE1D25" w:rsidRDefault="00CE1D25" w:rsidP="00CE1D25">
      <w:pPr>
        <w:pStyle w:val="a9"/>
      </w:pPr>
      <w:r>
        <w:tab/>
      </w:r>
      <w:r>
        <w:tab/>
      </w:r>
      <w:r>
        <w:tab/>
        <w:t>3'b111: begin</w:t>
      </w:r>
    </w:p>
    <w:p w14:paraId="0A7C9046" w14:textId="77777777" w:rsidR="00CE1D25" w:rsidRDefault="00CE1D25" w:rsidP="00CE1D25">
      <w:pPr>
        <w:pStyle w:val="a9"/>
      </w:pPr>
      <w:r>
        <w:tab/>
      </w:r>
      <w:r>
        <w:tab/>
      </w:r>
      <w:r>
        <w:tab/>
      </w:r>
      <w:r>
        <w:tab/>
        <w:t>Result = 0;</w:t>
      </w:r>
    </w:p>
    <w:p w14:paraId="67B78E2A" w14:textId="77777777" w:rsidR="00CE1D25" w:rsidRDefault="00CE1D25" w:rsidP="00CE1D25">
      <w:pPr>
        <w:pStyle w:val="a9"/>
      </w:pPr>
      <w:r>
        <w:tab/>
      </w:r>
      <w:r>
        <w:tab/>
      </w:r>
      <w:r>
        <w:tab/>
        <w:t>end</w:t>
      </w:r>
    </w:p>
    <w:p w14:paraId="07D5DF11" w14:textId="77777777" w:rsidR="00CE1D25" w:rsidRDefault="00CE1D25" w:rsidP="00CE1D25">
      <w:pPr>
        <w:pStyle w:val="a9"/>
      </w:pPr>
      <w:r>
        <w:tab/>
      </w:r>
      <w:r>
        <w:tab/>
      </w:r>
      <w:r>
        <w:tab/>
        <w:t>default: begin</w:t>
      </w:r>
    </w:p>
    <w:p w14:paraId="32DB41AE" w14:textId="77777777" w:rsidR="00CE1D25" w:rsidRDefault="00CE1D25" w:rsidP="00CE1D25">
      <w:pPr>
        <w:pStyle w:val="a9"/>
      </w:pPr>
      <w:r>
        <w:tab/>
      </w:r>
      <w:r>
        <w:tab/>
      </w:r>
      <w:r>
        <w:tab/>
      </w:r>
      <w:r>
        <w:tab/>
        <w:t>Result = 0;</w:t>
      </w:r>
    </w:p>
    <w:p w14:paraId="20737406" w14:textId="77777777" w:rsidR="00CE1D25" w:rsidRDefault="00CE1D25" w:rsidP="00CE1D25">
      <w:pPr>
        <w:pStyle w:val="a9"/>
      </w:pPr>
      <w:r>
        <w:tab/>
      </w:r>
      <w:r>
        <w:tab/>
      </w:r>
      <w:r>
        <w:tab/>
        <w:t>end</w:t>
      </w:r>
    </w:p>
    <w:p w14:paraId="0836CC6C" w14:textId="77777777" w:rsidR="00CE1D25" w:rsidRDefault="00CE1D25" w:rsidP="00CE1D25">
      <w:pPr>
        <w:pStyle w:val="a9"/>
      </w:pPr>
      <w:r>
        <w:tab/>
      </w:r>
      <w:r>
        <w:tab/>
        <w:t>endcase</w:t>
      </w:r>
    </w:p>
    <w:p w14:paraId="394CEE3A" w14:textId="77777777" w:rsidR="00CE1D25" w:rsidRDefault="00CE1D25" w:rsidP="00CE1D25">
      <w:pPr>
        <w:pStyle w:val="a9"/>
      </w:pPr>
      <w:r>
        <w:tab/>
        <w:t>end</w:t>
      </w:r>
    </w:p>
    <w:p w14:paraId="575BFA3D" w14:textId="77777777" w:rsidR="00CE1D25" w:rsidRDefault="00CE1D25" w:rsidP="00CE1D25">
      <w:pPr>
        <w:pStyle w:val="a9"/>
      </w:pPr>
      <w:r>
        <w:tab/>
      </w:r>
      <w:proofErr w:type="gramStart"/>
      <w:r>
        <w:t>assign  Zero</w:t>
      </w:r>
      <w:proofErr w:type="gramEnd"/>
      <w:r>
        <w:t xml:space="preserve"> = (A==B) ? 1'b</w:t>
      </w:r>
      <w:proofErr w:type="gramStart"/>
      <w:r>
        <w:t>1 :</w:t>
      </w:r>
      <w:proofErr w:type="gramEnd"/>
      <w:r>
        <w:t xml:space="preserve"> 1'b0;</w:t>
      </w:r>
    </w:p>
    <w:p w14:paraId="7E9BE7D3" w14:textId="77777777" w:rsidR="00A02585" w:rsidRDefault="00CE1D25" w:rsidP="00CE1D25">
      <w:pPr>
        <w:pStyle w:val="a9"/>
      </w:pPr>
      <w:r>
        <w:t>endmodule</w:t>
      </w:r>
    </w:p>
    <w:p w14:paraId="3E19788C" w14:textId="77777777" w:rsidR="000E29B9" w:rsidRDefault="00954884" w:rsidP="00DC7C64">
      <w:pPr>
        <w:pStyle w:val="11"/>
        <w:spacing w:before="240" w:after="240"/>
        <w:rPr>
          <w:rFonts w:ascii="黑体" w:hAnsi="黑体"/>
          <w:sz w:val="28"/>
        </w:rPr>
      </w:pPr>
      <w:r>
        <w:rPr>
          <w:rFonts w:ascii="黑体" w:hAnsi="黑体"/>
          <w:sz w:val="28"/>
        </w:rPr>
        <w:t>5</w:t>
      </w:r>
      <w:r w:rsidR="00F058F1" w:rsidRPr="00CB7CB7">
        <w:rPr>
          <w:rFonts w:ascii="黑体" w:hAnsi="黑体"/>
          <w:sz w:val="28"/>
        </w:rPr>
        <w:t>.</w:t>
      </w:r>
      <w:proofErr w:type="gramStart"/>
      <w:r w:rsidR="00204AFE">
        <w:rPr>
          <w:rFonts w:ascii="黑体" w:hAnsi="黑体"/>
          <w:sz w:val="28"/>
        </w:rPr>
        <w:t>dm.v</w:t>
      </w:r>
      <w:proofErr w:type="gramEnd"/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A549A6" w:rsidRPr="002D767C" w14:paraId="6A04A630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7232661A" w14:textId="77777777" w:rsidR="00A549A6" w:rsidRPr="002D767C" w:rsidRDefault="00A549A6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1283EC15" w14:textId="77777777" w:rsidR="00A549A6" w:rsidRPr="002D767C" w:rsidRDefault="00A549A6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A549A6" w:rsidRPr="002D6BB3" w14:paraId="6D1F074A" w14:textId="77777777" w:rsidTr="009E0D7E">
        <w:tc>
          <w:tcPr>
            <w:tcW w:w="1625" w:type="dxa"/>
            <w:shd w:val="clear" w:color="auto" w:fill="FFFFFF" w:themeFill="background1"/>
          </w:tcPr>
          <w:p w14:paraId="4F6860FE" w14:textId="77777777" w:rsidR="00A549A6" w:rsidRPr="002D6BB3" w:rsidRDefault="00A549A6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dm</w:t>
            </w:r>
            <w:r w:rsidRPr="002D6BB3">
              <w:rPr>
                <w:rFonts w:ascii="黑体" w:eastAsia="黑体" w:hAnsi="黑体" w:cs="Times New Roman"/>
              </w:rPr>
              <w:t>.v</w:t>
            </w:r>
            <w:proofErr w:type="gramEnd"/>
          </w:p>
        </w:tc>
        <w:tc>
          <w:tcPr>
            <w:tcW w:w="3615" w:type="dxa"/>
            <w:shd w:val="clear" w:color="auto" w:fill="FFFFFF" w:themeFill="background1"/>
          </w:tcPr>
          <w:p w14:paraId="725DDD24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module </w:t>
            </w:r>
            <w:proofErr w:type="gramStart"/>
            <w:r w:rsidRPr="00A549A6">
              <w:rPr>
                <w:rFonts w:ascii="黑体" w:eastAsia="黑体" w:hAnsi="黑体" w:cs="Times New Roman"/>
              </w:rPr>
              <w:t>dm(</w:t>
            </w:r>
            <w:proofErr w:type="gramEnd"/>
          </w:p>
          <w:p w14:paraId="15F9AB5C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clk,</w:t>
            </w:r>
          </w:p>
          <w:p w14:paraId="262FB6E0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reset,</w:t>
            </w:r>
          </w:p>
          <w:p w14:paraId="0F8769AC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MemWrite,</w:t>
            </w:r>
          </w:p>
          <w:p w14:paraId="58EDAB19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MemRead,</w:t>
            </w:r>
          </w:p>
          <w:p w14:paraId="30C9C017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[31:0] MemAddr,</w:t>
            </w:r>
          </w:p>
          <w:p w14:paraId="46DAFC4F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input [31:0] WD,</w:t>
            </w:r>
          </w:p>
          <w:p w14:paraId="5A0E4740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lastRenderedPageBreak/>
              <w:tab/>
              <w:t>input [31:0] PC,</w:t>
            </w:r>
          </w:p>
          <w:p w14:paraId="70D0594F" w14:textId="77777777" w:rsidR="00A549A6" w:rsidRPr="00A549A6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output [31:0] RD</w:t>
            </w:r>
          </w:p>
          <w:p w14:paraId="03FF1D98" w14:textId="77777777" w:rsidR="00A549A6" w:rsidRPr="002D6BB3" w:rsidRDefault="00A549A6" w:rsidP="00A549A6">
            <w:pPr>
              <w:jc w:val="left"/>
              <w:rPr>
                <w:rFonts w:ascii="黑体" w:eastAsia="黑体" w:hAnsi="黑体" w:cs="Times New Roman"/>
              </w:rPr>
            </w:pPr>
            <w:r w:rsidRPr="00A549A6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5A678F21" w14:textId="77777777" w:rsidR="00F058F1" w:rsidRDefault="00F058F1" w:rsidP="00CB7CB7">
      <w:pPr>
        <w:pStyle w:val="a7"/>
        <w:spacing w:before="240" w:after="240"/>
        <w:ind w:firstLine="480"/>
      </w:pPr>
      <w:r>
        <w:rPr>
          <w:rFonts w:hint="eastAsia"/>
        </w:rPr>
        <w:lastRenderedPageBreak/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81"/>
        <w:gridCol w:w="1489"/>
        <w:gridCol w:w="5560"/>
      </w:tblGrid>
      <w:tr w:rsidR="00F058F1" w:rsidRPr="00CB7CB7" w14:paraId="788A44B5" w14:textId="77777777" w:rsidTr="00F058F1">
        <w:tc>
          <w:tcPr>
            <w:tcW w:w="1383" w:type="dxa"/>
            <w:shd w:val="clear" w:color="auto" w:fill="D9E2F3" w:themeFill="accent1" w:themeFillTint="33"/>
          </w:tcPr>
          <w:p w14:paraId="51EAB888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34B6278D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4B182683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F058F1" w:rsidRPr="00CB7CB7" w14:paraId="2E39CD05" w14:textId="77777777" w:rsidTr="00F058F1">
        <w:tc>
          <w:tcPr>
            <w:tcW w:w="1383" w:type="dxa"/>
            <w:shd w:val="clear" w:color="auto" w:fill="FFFFFF" w:themeFill="background1"/>
          </w:tcPr>
          <w:p w14:paraId="6B7ABAC7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Clk</w:t>
            </w:r>
          </w:p>
        </w:tc>
        <w:tc>
          <w:tcPr>
            <w:tcW w:w="1522" w:type="dxa"/>
            <w:shd w:val="clear" w:color="auto" w:fill="FFFFFF" w:themeFill="background1"/>
          </w:tcPr>
          <w:p w14:paraId="5E5C5B34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1823BDEC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时钟信号</w:t>
            </w:r>
          </w:p>
        </w:tc>
      </w:tr>
      <w:tr w:rsidR="00F058F1" w:rsidRPr="00CB7CB7" w14:paraId="0A287E4B" w14:textId="77777777" w:rsidTr="00F058F1">
        <w:tc>
          <w:tcPr>
            <w:tcW w:w="1383" w:type="dxa"/>
            <w:shd w:val="clear" w:color="auto" w:fill="FFFFFF" w:themeFill="background1"/>
          </w:tcPr>
          <w:p w14:paraId="7A7AFAD3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Reset</w:t>
            </w:r>
          </w:p>
        </w:tc>
        <w:tc>
          <w:tcPr>
            <w:tcW w:w="1522" w:type="dxa"/>
            <w:shd w:val="clear" w:color="auto" w:fill="FFFFFF" w:themeFill="background1"/>
          </w:tcPr>
          <w:p w14:paraId="5AF571D4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151CB18D" w14:textId="77777777" w:rsidR="00EF7ECD" w:rsidRPr="00CB7CB7" w:rsidRDefault="00EF7ECD" w:rsidP="00EF7ECD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复位信号</w:t>
            </w:r>
          </w:p>
          <w:p w14:paraId="08D43868" w14:textId="77777777" w:rsidR="00EF7ECD" w:rsidRPr="00CB7CB7" w:rsidRDefault="00EF7ECD" w:rsidP="00EF7ECD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1：复位</w:t>
            </w:r>
          </w:p>
          <w:p w14:paraId="50849A83" w14:textId="77777777" w:rsidR="00F058F1" w:rsidRPr="00CB7CB7" w:rsidRDefault="00EF7ECD" w:rsidP="00EF7ECD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0：无效</w:t>
            </w:r>
          </w:p>
        </w:tc>
      </w:tr>
      <w:tr w:rsidR="00F058F1" w:rsidRPr="00CB7CB7" w14:paraId="65CAD9CA" w14:textId="77777777" w:rsidTr="00F058F1">
        <w:tc>
          <w:tcPr>
            <w:tcW w:w="1383" w:type="dxa"/>
            <w:shd w:val="clear" w:color="auto" w:fill="FFFFFF" w:themeFill="background1"/>
          </w:tcPr>
          <w:p w14:paraId="4E81A989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MemWrite</w:t>
            </w:r>
          </w:p>
        </w:tc>
        <w:tc>
          <w:tcPr>
            <w:tcW w:w="1522" w:type="dxa"/>
            <w:shd w:val="clear" w:color="auto" w:fill="FFFFFF" w:themeFill="background1"/>
          </w:tcPr>
          <w:p w14:paraId="5F51BFA3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E31CC5F" w14:textId="77777777" w:rsidR="00F058F1" w:rsidRPr="00CB7CB7" w:rsidRDefault="00F058F1" w:rsidP="00F058F1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读写控制信号</w:t>
            </w:r>
          </w:p>
          <w:p w14:paraId="377A3187" w14:textId="77777777" w:rsidR="00F058F1" w:rsidRPr="00CB7CB7" w:rsidRDefault="00F058F1" w:rsidP="00F058F1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1：写操作</w:t>
            </w:r>
          </w:p>
        </w:tc>
      </w:tr>
      <w:tr w:rsidR="00F058F1" w:rsidRPr="00CB7CB7" w14:paraId="7688D155" w14:textId="77777777" w:rsidTr="00F058F1">
        <w:tc>
          <w:tcPr>
            <w:tcW w:w="1383" w:type="dxa"/>
            <w:shd w:val="clear" w:color="auto" w:fill="FFFFFF" w:themeFill="background1"/>
          </w:tcPr>
          <w:p w14:paraId="3211FABE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M</w:t>
            </w:r>
            <w:r w:rsidRPr="00CB7CB7">
              <w:rPr>
                <w:rFonts w:ascii="黑体" w:eastAsia="黑体" w:hAnsi="黑体" w:cs="Times New Roman"/>
              </w:rPr>
              <w:t>emRead</w:t>
            </w:r>
          </w:p>
        </w:tc>
        <w:tc>
          <w:tcPr>
            <w:tcW w:w="1522" w:type="dxa"/>
            <w:shd w:val="clear" w:color="auto" w:fill="FFFFFF" w:themeFill="background1"/>
          </w:tcPr>
          <w:p w14:paraId="76CD1520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34B05F1E" w14:textId="77777777" w:rsidR="00F058F1" w:rsidRPr="00CB7CB7" w:rsidRDefault="00F058F1" w:rsidP="00F058F1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读写控制信号</w:t>
            </w:r>
          </w:p>
          <w:p w14:paraId="6D3DCA5A" w14:textId="77777777" w:rsidR="00F058F1" w:rsidRPr="00CB7CB7" w:rsidRDefault="00F058F1" w:rsidP="00F058F1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1：</w:t>
            </w:r>
            <w:r w:rsidRPr="00CB7CB7">
              <w:rPr>
                <w:rFonts w:ascii="黑体" w:eastAsia="黑体" w:hAnsi="黑体" w:cs="Times New Roman" w:hint="eastAsia"/>
              </w:rPr>
              <w:t>读</w:t>
            </w:r>
            <w:r w:rsidRPr="00CB7CB7">
              <w:rPr>
                <w:rFonts w:ascii="黑体" w:eastAsia="黑体" w:hAnsi="黑体" w:cs="Times New Roman"/>
              </w:rPr>
              <w:t>操作</w:t>
            </w:r>
          </w:p>
        </w:tc>
      </w:tr>
      <w:tr w:rsidR="00F058F1" w:rsidRPr="00CB7CB7" w14:paraId="1CAA76DA" w14:textId="77777777" w:rsidTr="00F058F1">
        <w:tc>
          <w:tcPr>
            <w:tcW w:w="1383" w:type="dxa"/>
            <w:shd w:val="clear" w:color="auto" w:fill="FFFFFF" w:themeFill="background1"/>
          </w:tcPr>
          <w:p w14:paraId="79D3A6C8" w14:textId="77777777" w:rsidR="00F058F1" w:rsidRPr="0053108F" w:rsidRDefault="0053108F" w:rsidP="00F058F1">
            <w:pPr>
              <w:rPr>
                <w:rFonts w:ascii="黑体" w:eastAsia="黑体" w:hAnsi="黑体" w:cs="Times New Roman"/>
              </w:rPr>
            </w:pPr>
            <w:proofErr w:type="gramStart"/>
            <w:r w:rsidRPr="0053108F">
              <w:rPr>
                <w:rFonts w:ascii="黑体" w:eastAsia="黑体" w:hAnsi="黑体"/>
              </w:rPr>
              <w:t>MemAddr</w:t>
            </w:r>
            <w:r w:rsidRPr="0053108F">
              <w:rPr>
                <w:rFonts w:ascii="黑体" w:eastAsia="黑体" w:hAnsi="黑体" w:hint="eastAsia"/>
              </w:rPr>
              <w:t>[</w:t>
            </w:r>
            <w:proofErr w:type="gramEnd"/>
            <w:r w:rsidRPr="0053108F">
              <w:rPr>
                <w:rFonts w:ascii="黑体" w:eastAsia="黑体" w:hAnsi="黑体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47B23F11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1C2A451F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操作寄存器地址</w:t>
            </w:r>
          </w:p>
        </w:tc>
      </w:tr>
      <w:tr w:rsidR="00F058F1" w:rsidRPr="00CB7CB7" w14:paraId="6E12E692" w14:textId="77777777" w:rsidTr="00F058F1">
        <w:tc>
          <w:tcPr>
            <w:tcW w:w="1383" w:type="dxa"/>
            <w:shd w:val="clear" w:color="auto" w:fill="FFFFFF" w:themeFill="background1"/>
          </w:tcPr>
          <w:p w14:paraId="529E52B3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W</w:t>
            </w:r>
            <w:r w:rsidRPr="00CB7CB7">
              <w:rPr>
                <w:rFonts w:ascii="黑体" w:eastAsia="黑体" w:hAnsi="黑体" w:cs="Times New Roman"/>
              </w:rPr>
              <w:t>D[</w:t>
            </w:r>
            <w:proofErr w:type="gramEnd"/>
            <w:r w:rsidRPr="00CB7CB7"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1ED77E23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4C0EC7C6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输入（写入内存）的3</w:t>
            </w:r>
            <w:r w:rsidRPr="00CB7CB7">
              <w:rPr>
                <w:rFonts w:ascii="黑体" w:eastAsia="黑体" w:hAnsi="黑体" w:cs="Times New Roman"/>
              </w:rPr>
              <w:t>2</w:t>
            </w:r>
            <w:r w:rsidRPr="00CB7CB7">
              <w:rPr>
                <w:rFonts w:ascii="黑体" w:eastAsia="黑体" w:hAnsi="黑体" w:cs="Times New Roman" w:hint="eastAsia"/>
              </w:rPr>
              <w:t>位数据</w:t>
            </w:r>
          </w:p>
        </w:tc>
      </w:tr>
      <w:tr w:rsidR="0053108F" w:rsidRPr="00CB7CB7" w14:paraId="79EB3CCC" w14:textId="77777777" w:rsidTr="00F058F1">
        <w:tc>
          <w:tcPr>
            <w:tcW w:w="1383" w:type="dxa"/>
            <w:shd w:val="clear" w:color="auto" w:fill="FFFFFF" w:themeFill="background1"/>
          </w:tcPr>
          <w:p w14:paraId="6624619A" w14:textId="77777777" w:rsidR="0053108F" w:rsidRPr="00CB7CB7" w:rsidRDefault="0053108F" w:rsidP="00F058F1">
            <w:pPr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 w:hint="eastAsia"/>
              </w:rPr>
              <w:t>P</w:t>
            </w:r>
            <w:r>
              <w:rPr>
                <w:rFonts w:ascii="黑体" w:eastAsia="黑体" w:hAnsi="黑体" w:cs="Times New Roman"/>
              </w:rPr>
              <w:t>C[</w:t>
            </w:r>
            <w:proofErr w:type="gramEnd"/>
            <w:r>
              <w:rPr>
                <w:rFonts w:ascii="黑体" w:eastAsia="黑体" w:hAnsi="黑体" w:cs="Times New Roman"/>
              </w:rPr>
              <w:t>31:0]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1CC146CF" w14:textId="77777777" w:rsidR="0053108F" w:rsidRPr="00CB7CB7" w:rsidRDefault="0053108F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3DC64253" w14:textId="77777777" w:rsidR="0053108F" w:rsidRPr="00CB7CB7" w:rsidRDefault="0053108F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当前P</w:t>
            </w:r>
            <w:r>
              <w:rPr>
                <w:rFonts w:ascii="黑体" w:eastAsia="黑体" w:hAnsi="黑体" w:cs="Times New Roman"/>
              </w:rPr>
              <w:t>C</w:t>
            </w:r>
          </w:p>
        </w:tc>
      </w:tr>
      <w:tr w:rsidR="00F058F1" w:rsidRPr="00CB7CB7" w14:paraId="00BE136D" w14:textId="77777777" w:rsidTr="00F058F1">
        <w:tc>
          <w:tcPr>
            <w:tcW w:w="1383" w:type="dxa"/>
            <w:shd w:val="clear" w:color="auto" w:fill="FFFFFF" w:themeFill="background1"/>
          </w:tcPr>
          <w:p w14:paraId="5088455C" w14:textId="77777777" w:rsidR="00F058F1" w:rsidRPr="00CB7CB7" w:rsidRDefault="00F058F1" w:rsidP="00F058F1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R</w:t>
            </w:r>
            <w:r w:rsidRPr="00CB7CB7">
              <w:rPr>
                <w:rFonts w:ascii="黑体" w:eastAsia="黑体" w:hAnsi="黑体" w:cs="Times New Roman"/>
              </w:rPr>
              <w:t>D[</w:t>
            </w:r>
            <w:proofErr w:type="gramEnd"/>
            <w:r w:rsidRPr="00CB7CB7">
              <w:rPr>
                <w:rFonts w:ascii="黑体" w:eastAsia="黑体" w:hAnsi="黑体" w:cs="Times New Roman"/>
              </w:rPr>
              <w:t>31:0</w:t>
            </w:r>
            <w:r w:rsidRPr="00CB7CB7">
              <w:rPr>
                <w:rFonts w:ascii="黑体" w:eastAsia="黑体" w:hAnsi="黑体" w:cs="Times New Roman" w:hint="eastAsia"/>
              </w:rPr>
              <w:t>]</w:t>
            </w:r>
          </w:p>
        </w:tc>
        <w:tc>
          <w:tcPr>
            <w:tcW w:w="1522" w:type="dxa"/>
            <w:shd w:val="clear" w:color="auto" w:fill="FFFFFF" w:themeFill="background1"/>
          </w:tcPr>
          <w:p w14:paraId="16D9BFF4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3AA5ABD6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32 位数据输出</w:t>
            </w:r>
          </w:p>
        </w:tc>
      </w:tr>
    </w:tbl>
    <w:p w14:paraId="16FBF88B" w14:textId="77777777" w:rsidR="00F058F1" w:rsidRPr="00EF7ECD" w:rsidRDefault="00F058F1" w:rsidP="00CB7CB7">
      <w:pPr>
        <w:pStyle w:val="a7"/>
        <w:spacing w:before="240" w:after="240"/>
        <w:ind w:firstLine="480"/>
      </w:pPr>
      <w:r>
        <w:rPr>
          <w:rFonts w:hint="eastAsia"/>
        </w:rPr>
        <w:t>功能定</w:t>
      </w:r>
      <w:r w:rsidR="00EF7ECD">
        <w:rPr>
          <w:rFonts w:hint="eastAsia"/>
        </w:rPr>
        <w:t>义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701"/>
        <w:gridCol w:w="5712"/>
      </w:tblGrid>
      <w:tr w:rsidR="00F058F1" w:rsidRPr="00CB7CB7" w14:paraId="21B11231" w14:textId="77777777" w:rsidTr="0026273E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5B7AABF6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C23DBF1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56B966FE" w14:textId="77777777" w:rsidR="00F058F1" w:rsidRPr="00CB7CB7" w:rsidRDefault="00F058F1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F058F1" w:rsidRPr="00CB7CB7" w14:paraId="22674DC9" w14:textId="77777777" w:rsidTr="0026273E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21139534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074FB699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复位</w:t>
            </w:r>
          </w:p>
        </w:tc>
        <w:tc>
          <w:tcPr>
            <w:tcW w:w="5712" w:type="dxa"/>
            <w:shd w:val="clear" w:color="auto" w:fill="FFFFFF" w:themeFill="background1"/>
          </w:tcPr>
          <w:p w14:paraId="181CC2BB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当复位信号有效时，所有数据被设置为</w:t>
            </w:r>
            <w:r w:rsidRPr="00CB7CB7">
              <w:rPr>
                <w:rFonts w:ascii="黑体" w:eastAsia="黑体" w:hAnsi="黑体" w:cs="Times New Roman"/>
              </w:rPr>
              <w:t xml:space="preserve"> 0x00000000</w:t>
            </w:r>
          </w:p>
        </w:tc>
      </w:tr>
      <w:tr w:rsidR="00F058F1" w:rsidRPr="00CB7CB7" w14:paraId="530F882D" w14:textId="77777777" w:rsidTr="0026273E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701FE74B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12F908D5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读</w:t>
            </w:r>
          </w:p>
        </w:tc>
        <w:tc>
          <w:tcPr>
            <w:tcW w:w="5712" w:type="dxa"/>
            <w:shd w:val="clear" w:color="auto" w:fill="FFFFFF" w:themeFill="background1"/>
          </w:tcPr>
          <w:p w14:paraId="76D48C19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根据输入的寄存器地址读出数据</w:t>
            </w:r>
          </w:p>
        </w:tc>
      </w:tr>
      <w:tr w:rsidR="00F058F1" w:rsidRPr="00CB7CB7" w14:paraId="02F5ED35" w14:textId="77777777" w:rsidTr="0026273E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15E8122C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</w:tcPr>
          <w:p w14:paraId="030DE413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写</w:t>
            </w:r>
          </w:p>
        </w:tc>
        <w:tc>
          <w:tcPr>
            <w:tcW w:w="5712" w:type="dxa"/>
            <w:shd w:val="clear" w:color="auto" w:fill="FFFFFF" w:themeFill="background1"/>
          </w:tcPr>
          <w:p w14:paraId="46F36852" w14:textId="77777777" w:rsidR="00F058F1" w:rsidRPr="00CB7CB7" w:rsidRDefault="00EF7ECD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根据输入的地址，把输入的数据写入</w:t>
            </w:r>
          </w:p>
        </w:tc>
      </w:tr>
    </w:tbl>
    <w:p w14:paraId="2F99C573" w14:textId="77777777" w:rsidR="00954884" w:rsidRDefault="00954884" w:rsidP="00954884">
      <w:pPr>
        <w:pStyle w:val="a9"/>
      </w:pPr>
      <w:r>
        <w:t xml:space="preserve">module </w:t>
      </w:r>
      <w:proofErr w:type="gramStart"/>
      <w:r>
        <w:t>dm(</w:t>
      </w:r>
      <w:proofErr w:type="gramEnd"/>
    </w:p>
    <w:p w14:paraId="3938934A" w14:textId="77777777" w:rsidR="00954884" w:rsidRDefault="00954884" w:rsidP="00954884">
      <w:pPr>
        <w:pStyle w:val="a9"/>
      </w:pPr>
      <w:r>
        <w:t xml:space="preserve">    input clk,</w:t>
      </w:r>
    </w:p>
    <w:p w14:paraId="4A774570" w14:textId="77777777" w:rsidR="00954884" w:rsidRDefault="00954884" w:rsidP="00954884">
      <w:pPr>
        <w:pStyle w:val="a9"/>
      </w:pPr>
      <w:r>
        <w:t xml:space="preserve">    input reset,</w:t>
      </w:r>
    </w:p>
    <w:p w14:paraId="5CAFC56F" w14:textId="77777777" w:rsidR="00954884" w:rsidRDefault="00954884" w:rsidP="00954884">
      <w:pPr>
        <w:pStyle w:val="a9"/>
      </w:pPr>
      <w:r>
        <w:t xml:space="preserve">    input MemWrite,</w:t>
      </w:r>
    </w:p>
    <w:p w14:paraId="5E3614CE" w14:textId="77777777" w:rsidR="00954884" w:rsidRDefault="00954884" w:rsidP="00954884">
      <w:pPr>
        <w:pStyle w:val="a9"/>
      </w:pPr>
      <w:r>
        <w:t xml:space="preserve">    input MemRead,</w:t>
      </w:r>
    </w:p>
    <w:p w14:paraId="5BC908BD" w14:textId="77777777" w:rsidR="00954884" w:rsidRDefault="00954884" w:rsidP="00954884">
      <w:pPr>
        <w:pStyle w:val="a9"/>
      </w:pPr>
      <w:r>
        <w:t xml:space="preserve">    input [31:0] MemAddr,</w:t>
      </w:r>
    </w:p>
    <w:p w14:paraId="4A6115B3" w14:textId="77777777" w:rsidR="00954884" w:rsidRDefault="00954884" w:rsidP="00954884">
      <w:pPr>
        <w:pStyle w:val="a9"/>
      </w:pPr>
      <w:r>
        <w:t xml:space="preserve">    input [31:0] WD,</w:t>
      </w:r>
    </w:p>
    <w:p w14:paraId="098A421B" w14:textId="77777777" w:rsidR="00954884" w:rsidRDefault="00954884" w:rsidP="00954884">
      <w:pPr>
        <w:pStyle w:val="a9"/>
      </w:pPr>
      <w:r>
        <w:tab/>
        <w:t xml:space="preserve">  input [31:0] PC,</w:t>
      </w:r>
    </w:p>
    <w:p w14:paraId="1816C3A1" w14:textId="77777777" w:rsidR="00954884" w:rsidRDefault="00954884" w:rsidP="00954884">
      <w:pPr>
        <w:pStyle w:val="a9"/>
      </w:pPr>
      <w:r>
        <w:t xml:space="preserve">    output [31:0] RD</w:t>
      </w:r>
    </w:p>
    <w:p w14:paraId="3C5BA558" w14:textId="77777777" w:rsidR="00954884" w:rsidRDefault="00954884" w:rsidP="00954884">
      <w:pPr>
        <w:pStyle w:val="a9"/>
      </w:pPr>
      <w:r>
        <w:lastRenderedPageBreak/>
        <w:t xml:space="preserve">    );</w:t>
      </w:r>
    </w:p>
    <w:p w14:paraId="22E3011B" w14:textId="77777777" w:rsidR="00954884" w:rsidRDefault="00954884" w:rsidP="00954884">
      <w:pPr>
        <w:pStyle w:val="a9"/>
      </w:pPr>
      <w:r>
        <w:tab/>
      </w:r>
      <w:proofErr w:type="gramStart"/>
      <w:r>
        <w:t>reg[</w:t>
      </w:r>
      <w:proofErr w:type="gramEnd"/>
      <w:r>
        <w:t>31:0] dm[0:1023];</w:t>
      </w:r>
    </w:p>
    <w:p w14:paraId="79AE1E01" w14:textId="77777777" w:rsidR="00954884" w:rsidRDefault="00954884" w:rsidP="00954884">
      <w:pPr>
        <w:pStyle w:val="a9"/>
      </w:pPr>
      <w:r>
        <w:tab/>
        <w:t>integer i;</w:t>
      </w:r>
    </w:p>
    <w:p w14:paraId="27C20B38" w14:textId="77777777" w:rsidR="00954884" w:rsidRDefault="00954884" w:rsidP="00954884">
      <w:pPr>
        <w:pStyle w:val="a9"/>
      </w:pPr>
      <w:r>
        <w:tab/>
        <w:t>initial begin</w:t>
      </w:r>
    </w:p>
    <w:p w14:paraId="5A352AC0" w14:textId="77777777" w:rsidR="00954884" w:rsidRDefault="00954884" w:rsidP="00954884">
      <w:pPr>
        <w:pStyle w:val="a9"/>
      </w:pPr>
      <w:r>
        <w:tab/>
      </w:r>
      <w:r>
        <w:tab/>
        <w:t>for(i=</w:t>
      </w:r>
      <w:proofErr w:type="gramStart"/>
      <w:r>
        <w:t>0;i</w:t>
      </w:r>
      <w:proofErr w:type="gramEnd"/>
      <w:r>
        <w:t xml:space="preserve">&lt;1024;i=i+1) begin  </w:t>
      </w:r>
    </w:p>
    <w:p w14:paraId="44B5E58F" w14:textId="77777777" w:rsidR="00954884" w:rsidRDefault="00954884" w:rsidP="00954884">
      <w:pPr>
        <w:pStyle w:val="a9"/>
      </w:pPr>
      <w:r>
        <w:tab/>
      </w:r>
      <w:r>
        <w:tab/>
      </w:r>
      <w:r>
        <w:tab/>
        <w:t>dm[i]&lt;=0;</w:t>
      </w:r>
    </w:p>
    <w:p w14:paraId="113488AD" w14:textId="77777777" w:rsidR="00954884" w:rsidRDefault="00954884" w:rsidP="00954884">
      <w:pPr>
        <w:pStyle w:val="a9"/>
      </w:pPr>
      <w:r>
        <w:tab/>
      </w:r>
      <w:r>
        <w:tab/>
        <w:t>end</w:t>
      </w:r>
    </w:p>
    <w:p w14:paraId="276C13A4" w14:textId="77777777" w:rsidR="00954884" w:rsidRDefault="00954884" w:rsidP="0053108F">
      <w:pPr>
        <w:pStyle w:val="a9"/>
      </w:pPr>
      <w:r>
        <w:tab/>
        <w:t>end</w:t>
      </w:r>
    </w:p>
    <w:p w14:paraId="783A364B" w14:textId="77777777" w:rsidR="00954884" w:rsidRDefault="00954884" w:rsidP="0053108F">
      <w:pPr>
        <w:pStyle w:val="a9"/>
      </w:pPr>
      <w:r>
        <w:tab/>
        <w:t xml:space="preserve">assign RD = </w:t>
      </w:r>
      <w:proofErr w:type="gramStart"/>
      <w:r>
        <w:t>MemRead ?</w:t>
      </w:r>
      <w:proofErr w:type="gramEnd"/>
      <w:r>
        <w:t xml:space="preserve"> dm[MemAddr[11:2]] : 0;</w:t>
      </w:r>
      <w:r w:rsidR="0053108F">
        <w:rPr>
          <w:rFonts w:hint="eastAsia"/>
        </w:rPr>
        <w:t xml:space="preserve"> </w:t>
      </w:r>
      <w:r w:rsidR="0053108F">
        <w:t>//</w:t>
      </w:r>
      <w:r w:rsidR="0053108F">
        <w:rPr>
          <w:rFonts w:hint="eastAsia"/>
        </w:rPr>
        <w:t>直接读</w:t>
      </w:r>
      <w:r w:rsidR="0053108F">
        <w:rPr>
          <w:rFonts w:hint="eastAsia"/>
        </w:rPr>
        <w:t xml:space="preserve"> </w:t>
      </w:r>
      <w:r w:rsidR="0053108F">
        <w:rPr>
          <w:rFonts w:hint="eastAsia"/>
        </w:rPr>
        <w:t>？：</w:t>
      </w:r>
    </w:p>
    <w:p w14:paraId="6C41D288" w14:textId="77777777" w:rsidR="00954884" w:rsidRDefault="00954884" w:rsidP="00954884">
      <w:pPr>
        <w:pStyle w:val="a9"/>
      </w:pPr>
      <w:r>
        <w:tab/>
        <w:t>always@(posedge clk) begin</w:t>
      </w:r>
      <w:r w:rsidR="0053108F">
        <w:t xml:space="preserve">  //</w:t>
      </w:r>
      <w:r w:rsidR="0053108F">
        <w:rPr>
          <w:rFonts w:hint="eastAsia"/>
        </w:rPr>
        <w:t>写在上升沿</w:t>
      </w:r>
    </w:p>
    <w:p w14:paraId="34368BD7" w14:textId="77777777" w:rsidR="00954884" w:rsidRDefault="00954884" w:rsidP="00954884">
      <w:pPr>
        <w:pStyle w:val="a9"/>
      </w:pPr>
      <w:r>
        <w:tab/>
      </w:r>
      <w:r>
        <w:tab/>
        <w:t>if(reset) begin</w:t>
      </w:r>
      <w:r w:rsidR="0053108F">
        <w:t xml:space="preserve">    //</w:t>
      </w:r>
      <w:r w:rsidR="0053108F">
        <w:rPr>
          <w:rFonts w:hint="eastAsia"/>
        </w:rPr>
        <w:t>同步复位</w:t>
      </w:r>
    </w:p>
    <w:p w14:paraId="2B9F8841" w14:textId="77777777" w:rsidR="00954884" w:rsidRDefault="00954884" w:rsidP="00954884">
      <w:pPr>
        <w:pStyle w:val="a9"/>
      </w:pPr>
      <w:r>
        <w:tab/>
      </w:r>
      <w:r>
        <w:tab/>
      </w:r>
      <w:r>
        <w:tab/>
        <w:t>for(i=</w:t>
      </w:r>
      <w:proofErr w:type="gramStart"/>
      <w:r>
        <w:t>0;i</w:t>
      </w:r>
      <w:proofErr w:type="gramEnd"/>
      <w:r>
        <w:t>&lt;1024;i=i+1) begin</w:t>
      </w:r>
    </w:p>
    <w:p w14:paraId="223AF497" w14:textId="77777777" w:rsidR="00954884" w:rsidRDefault="00954884" w:rsidP="00954884">
      <w:pPr>
        <w:pStyle w:val="a9"/>
      </w:pPr>
      <w:r>
        <w:tab/>
      </w:r>
      <w:r>
        <w:tab/>
      </w:r>
      <w:r>
        <w:tab/>
      </w:r>
      <w:r>
        <w:tab/>
        <w:t>dm[i]&lt;=0;</w:t>
      </w:r>
    </w:p>
    <w:p w14:paraId="4AC60990" w14:textId="77777777" w:rsidR="00954884" w:rsidRDefault="00954884" w:rsidP="00954884">
      <w:pPr>
        <w:pStyle w:val="a9"/>
      </w:pPr>
      <w:r>
        <w:tab/>
      </w:r>
      <w:r>
        <w:tab/>
      </w:r>
      <w:r>
        <w:tab/>
        <w:t>end</w:t>
      </w:r>
    </w:p>
    <w:p w14:paraId="2A69C8CF" w14:textId="77777777" w:rsidR="00954884" w:rsidRDefault="00954884" w:rsidP="00954884">
      <w:pPr>
        <w:pStyle w:val="a9"/>
      </w:pPr>
      <w:r>
        <w:tab/>
      </w:r>
      <w:r>
        <w:tab/>
        <w:t>end</w:t>
      </w:r>
    </w:p>
    <w:p w14:paraId="37496B77" w14:textId="77777777" w:rsidR="00954884" w:rsidRDefault="00954884" w:rsidP="00954884">
      <w:pPr>
        <w:pStyle w:val="a9"/>
      </w:pPr>
      <w:r>
        <w:tab/>
      </w:r>
      <w:r>
        <w:tab/>
        <w:t>else begin</w:t>
      </w:r>
    </w:p>
    <w:p w14:paraId="16AC8BE6" w14:textId="77777777" w:rsidR="00954884" w:rsidRDefault="00954884" w:rsidP="00954884">
      <w:pPr>
        <w:pStyle w:val="a9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MemWrite) begin</w:t>
      </w:r>
    </w:p>
    <w:p w14:paraId="747FBDF5" w14:textId="77777777" w:rsidR="00954884" w:rsidRDefault="00954884" w:rsidP="00954884">
      <w:pPr>
        <w:pStyle w:val="a9"/>
      </w:pPr>
      <w:r>
        <w:tab/>
      </w:r>
      <w:r>
        <w:tab/>
      </w:r>
      <w:r>
        <w:tab/>
      </w:r>
      <w:r>
        <w:tab/>
      </w:r>
      <w:proofErr w:type="gramStart"/>
      <w:r>
        <w:t>dm[</w:t>
      </w:r>
      <w:proofErr w:type="gramEnd"/>
      <w:r>
        <w:t>MemAddr[11:2]] &lt;= WD;</w:t>
      </w:r>
    </w:p>
    <w:p w14:paraId="63A7642D" w14:textId="77777777" w:rsidR="00954884" w:rsidRDefault="00954884" w:rsidP="00954884">
      <w:pPr>
        <w:pStyle w:val="a9"/>
      </w:pPr>
      <w:r>
        <w:tab/>
      </w:r>
      <w:r>
        <w:tab/>
      </w:r>
      <w:r>
        <w:tab/>
      </w:r>
      <w:r>
        <w:tab/>
        <w:t>$</w:t>
      </w:r>
      <w:proofErr w:type="gramStart"/>
      <w:r>
        <w:t>display(</w:t>
      </w:r>
      <w:proofErr w:type="gramEnd"/>
      <w:r>
        <w:t>"@%h: *%h &lt;= %h",PC, MemAddr,WD);</w:t>
      </w:r>
    </w:p>
    <w:p w14:paraId="27BAFC13" w14:textId="77777777" w:rsidR="00954884" w:rsidRDefault="00954884" w:rsidP="00954884">
      <w:pPr>
        <w:pStyle w:val="a9"/>
      </w:pPr>
      <w:r>
        <w:tab/>
      </w:r>
      <w:r>
        <w:tab/>
      </w:r>
      <w:r>
        <w:tab/>
        <w:t>end</w:t>
      </w:r>
    </w:p>
    <w:p w14:paraId="4B6523B1" w14:textId="77777777" w:rsidR="00954884" w:rsidRDefault="00954884" w:rsidP="00954884">
      <w:pPr>
        <w:pStyle w:val="a9"/>
      </w:pPr>
      <w:r>
        <w:tab/>
      </w:r>
      <w:r>
        <w:tab/>
        <w:t>end</w:t>
      </w:r>
    </w:p>
    <w:p w14:paraId="02171F63" w14:textId="77777777" w:rsidR="00954884" w:rsidRDefault="00954884" w:rsidP="00954884">
      <w:pPr>
        <w:pStyle w:val="a9"/>
      </w:pPr>
      <w:r>
        <w:tab/>
        <w:t>end</w:t>
      </w:r>
    </w:p>
    <w:p w14:paraId="4C1BC386" w14:textId="77777777" w:rsidR="00A02585" w:rsidRDefault="00954884" w:rsidP="00954884">
      <w:pPr>
        <w:pStyle w:val="a9"/>
      </w:pPr>
      <w:r>
        <w:t>endmodule</w:t>
      </w:r>
    </w:p>
    <w:p w14:paraId="6028CC1D" w14:textId="77777777" w:rsidR="006D757B" w:rsidRDefault="00B17993" w:rsidP="00B47AAA">
      <w:pPr>
        <w:pStyle w:val="11"/>
        <w:spacing w:before="240" w:after="240"/>
        <w:rPr>
          <w:rFonts w:ascii="黑体" w:hAnsi="黑体"/>
          <w:sz w:val="28"/>
        </w:rPr>
      </w:pPr>
      <w:r>
        <w:rPr>
          <w:rFonts w:ascii="黑体" w:hAnsi="黑体"/>
          <w:sz w:val="28"/>
        </w:rPr>
        <w:lastRenderedPageBreak/>
        <w:t>6</w:t>
      </w:r>
      <w:r w:rsidR="006D757B" w:rsidRPr="00CB7CB7">
        <w:rPr>
          <w:rFonts w:ascii="黑体" w:hAnsi="黑体"/>
          <w:sz w:val="28"/>
        </w:rPr>
        <w:t>.</w:t>
      </w:r>
      <w:r w:rsidR="00B47AAA" w:rsidRPr="00CB7CB7">
        <w:rPr>
          <w:rFonts w:ascii="黑体" w:hAnsi="黑体" w:hint="eastAsia"/>
          <w:sz w:val="28"/>
        </w:rPr>
        <w:t xml:space="preserve"> </w:t>
      </w:r>
      <w:proofErr w:type="gramStart"/>
      <w:r w:rsidR="00204AFE">
        <w:rPr>
          <w:rFonts w:ascii="黑体" w:hAnsi="黑体"/>
          <w:sz w:val="28"/>
        </w:rPr>
        <w:t>ext.v</w:t>
      </w:r>
      <w:proofErr w:type="gramEnd"/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7F497D" w:rsidRPr="002D767C" w14:paraId="7A948D79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182B5C9D" w14:textId="77777777" w:rsidR="007F497D" w:rsidRPr="002D767C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528CB1F9" w14:textId="77777777" w:rsidR="007F497D" w:rsidRPr="002D767C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7F497D" w:rsidRPr="002D6BB3" w14:paraId="54214B95" w14:textId="77777777" w:rsidTr="009E0D7E">
        <w:tc>
          <w:tcPr>
            <w:tcW w:w="1625" w:type="dxa"/>
            <w:shd w:val="clear" w:color="auto" w:fill="FFFFFF" w:themeFill="background1"/>
          </w:tcPr>
          <w:p w14:paraId="30044A01" w14:textId="77777777" w:rsidR="007F497D" w:rsidRPr="002D6BB3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ext</w:t>
            </w:r>
            <w:r w:rsidRPr="002D6BB3">
              <w:rPr>
                <w:rFonts w:ascii="黑体" w:eastAsia="黑体" w:hAnsi="黑体" w:cs="Times New Roman"/>
              </w:rPr>
              <w:t>.v</w:t>
            </w:r>
            <w:proofErr w:type="gramEnd"/>
          </w:p>
        </w:tc>
        <w:tc>
          <w:tcPr>
            <w:tcW w:w="3615" w:type="dxa"/>
            <w:shd w:val="clear" w:color="auto" w:fill="FFFFFF" w:themeFill="background1"/>
          </w:tcPr>
          <w:p w14:paraId="2F97C355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module </w:t>
            </w:r>
            <w:proofErr w:type="gramStart"/>
            <w:r w:rsidRPr="007F497D">
              <w:rPr>
                <w:rFonts w:ascii="黑体" w:eastAsia="黑体" w:hAnsi="黑体" w:cs="Times New Roman"/>
              </w:rPr>
              <w:t>ext(</w:t>
            </w:r>
            <w:proofErr w:type="gramEnd"/>
          </w:p>
          <w:p w14:paraId="6C2D6BD8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input [15:0] in,</w:t>
            </w:r>
          </w:p>
          <w:p w14:paraId="258F20C0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</w:t>
            </w:r>
            <w:proofErr w:type="gramStart"/>
            <w:r w:rsidRPr="007F497D">
              <w:rPr>
                <w:rFonts w:ascii="黑体" w:eastAsia="黑体" w:hAnsi="黑体" w:cs="Times New Roman"/>
              </w:rPr>
              <w:t>output[</w:t>
            </w:r>
            <w:proofErr w:type="gramEnd"/>
            <w:r w:rsidRPr="007F497D">
              <w:rPr>
                <w:rFonts w:ascii="黑体" w:eastAsia="黑体" w:hAnsi="黑体" w:cs="Times New Roman"/>
              </w:rPr>
              <w:t>31:0] out,</w:t>
            </w:r>
          </w:p>
          <w:p w14:paraId="7EE83326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input ExtOp</w:t>
            </w:r>
          </w:p>
          <w:p w14:paraId="2CFF2AFF" w14:textId="77777777" w:rsidR="007F497D" w:rsidRPr="002D6BB3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1C5D6FE5" w14:textId="77777777" w:rsidR="00B47AAA" w:rsidRDefault="00B47AAA" w:rsidP="00CB7CB7">
      <w:pPr>
        <w:pStyle w:val="a7"/>
        <w:spacing w:before="240" w:after="240"/>
        <w:ind w:firstLine="480"/>
      </w:pPr>
      <w:r>
        <w:rPr>
          <w:rFonts w:hint="eastAsia"/>
        </w:rPr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61"/>
        <w:gridCol w:w="1522"/>
        <w:gridCol w:w="5712"/>
      </w:tblGrid>
      <w:tr w:rsidR="00B47AAA" w:rsidRPr="00CB7CB7" w14:paraId="3CF2DC8F" w14:textId="77777777" w:rsidTr="0026273E">
        <w:tc>
          <w:tcPr>
            <w:tcW w:w="1126" w:type="dxa"/>
            <w:shd w:val="clear" w:color="auto" w:fill="D9E2F3" w:themeFill="accent1" w:themeFillTint="33"/>
          </w:tcPr>
          <w:p w14:paraId="479A52B9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14:paraId="06645555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522A545A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47AAA" w:rsidRPr="00CB7CB7" w14:paraId="391C8E82" w14:textId="77777777" w:rsidTr="0026273E">
        <w:tc>
          <w:tcPr>
            <w:tcW w:w="1126" w:type="dxa"/>
            <w:shd w:val="clear" w:color="auto" w:fill="FFFFFF" w:themeFill="background1"/>
          </w:tcPr>
          <w:p w14:paraId="4C0427F3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/>
              </w:rPr>
              <w:t>In[</w:t>
            </w:r>
            <w:proofErr w:type="gramEnd"/>
            <w:r w:rsidRPr="00CB7CB7">
              <w:rPr>
                <w:rFonts w:ascii="黑体" w:eastAsia="黑体" w:hAnsi="黑体" w:cs="Times New Roman"/>
              </w:rPr>
              <w:t>15:0]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567D727D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259DFDC1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16 位数据输入</w:t>
            </w:r>
          </w:p>
        </w:tc>
      </w:tr>
      <w:tr w:rsidR="00B47AAA" w:rsidRPr="00CB7CB7" w14:paraId="4D970920" w14:textId="77777777" w:rsidTr="0026273E">
        <w:tc>
          <w:tcPr>
            <w:tcW w:w="1126" w:type="dxa"/>
            <w:shd w:val="clear" w:color="auto" w:fill="FFFFFF" w:themeFill="background1"/>
          </w:tcPr>
          <w:p w14:paraId="1793F050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/>
              </w:rPr>
              <w:t>Out[</w:t>
            </w:r>
            <w:proofErr w:type="gramEnd"/>
            <w:r w:rsidRPr="00CB7CB7">
              <w:rPr>
                <w:rFonts w:ascii="黑体" w:eastAsia="黑体" w:hAnsi="黑体" w:cs="Times New Roman"/>
              </w:rPr>
              <w:t>3</w:t>
            </w:r>
            <w:r w:rsidR="00124319">
              <w:rPr>
                <w:rFonts w:ascii="黑体" w:eastAsia="黑体" w:hAnsi="黑体" w:cs="Times New Roman"/>
              </w:rPr>
              <w:t>1</w:t>
            </w:r>
            <w:r w:rsidRPr="00CB7CB7">
              <w:rPr>
                <w:rFonts w:ascii="黑体" w:eastAsia="黑体" w:hAnsi="黑体" w:cs="Times New Roman"/>
              </w:rPr>
              <w:t>:0]</w:t>
            </w:r>
          </w:p>
        </w:tc>
        <w:tc>
          <w:tcPr>
            <w:tcW w:w="1522" w:type="dxa"/>
            <w:shd w:val="clear" w:color="auto" w:fill="FFFFFF" w:themeFill="background1"/>
          </w:tcPr>
          <w:p w14:paraId="2176F3CC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712" w:type="dxa"/>
            <w:shd w:val="clear" w:color="auto" w:fill="FFFFFF" w:themeFill="background1"/>
          </w:tcPr>
          <w:p w14:paraId="6B739E91" w14:textId="77777777" w:rsidR="00B47AAA" w:rsidRPr="00CB7CB7" w:rsidRDefault="00B47AAA" w:rsidP="00B47AAA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32 位数据输出</w:t>
            </w:r>
          </w:p>
        </w:tc>
      </w:tr>
      <w:tr w:rsidR="00B47AAA" w:rsidRPr="00CB7CB7" w14:paraId="134BA312" w14:textId="77777777" w:rsidTr="0026273E">
        <w:tc>
          <w:tcPr>
            <w:tcW w:w="1126" w:type="dxa"/>
            <w:shd w:val="clear" w:color="auto" w:fill="FFFFFF" w:themeFill="background1"/>
          </w:tcPr>
          <w:p w14:paraId="3645F28F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E</w:t>
            </w:r>
            <w:r w:rsidRPr="00CB7CB7">
              <w:rPr>
                <w:rFonts w:ascii="黑体" w:eastAsia="黑体" w:hAnsi="黑体" w:cs="Times New Roman"/>
              </w:rPr>
              <w:t>xtOp</w:t>
            </w:r>
          </w:p>
        </w:tc>
        <w:tc>
          <w:tcPr>
            <w:tcW w:w="1522" w:type="dxa"/>
            <w:shd w:val="clear" w:color="auto" w:fill="FFFFFF" w:themeFill="background1"/>
          </w:tcPr>
          <w:p w14:paraId="34771AF0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712" w:type="dxa"/>
            <w:shd w:val="clear" w:color="auto" w:fill="FFFFFF" w:themeFill="background1"/>
          </w:tcPr>
          <w:p w14:paraId="58512B7F" w14:textId="77777777" w:rsidR="00B47AAA" w:rsidRPr="00CB7CB7" w:rsidRDefault="00B47AAA" w:rsidP="00B47AAA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控制信号</w:t>
            </w:r>
          </w:p>
          <w:p w14:paraId="3CFE9DD3" w14:textId="77777777" w:rsidR="00B47AAA" w:rsidRPr="00CB7CB7" w:rsidRDefault="00B47AAA" w:rsidP="00B47AAA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0：</w:t>
            </w:r>
            <w:r w:rsidRPr="00CB7CB7">
              <w:rPr>
                <w:rFonts w:ascii="黑体" w:eastAsia="黑体" w:hAnsi="黑体" w:cs="Times New Roman" w:hint="eastAsia"/>
              </w:rPr>
              <w:t>高位符号扩展</w:t>
            </w:r>
          </w:p>
          <w:p w14:paraId="0EF976B4" w14:textId="77777777" w:rsidR="00B47AAA" w:rsidRPr="00CB7CB7" w:rsidRDefault="00B47AAA" w:rsidP="00B47AAA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1：</w:t>
            </w:r>
            <w:r w:rsidRPr="00CB7CB7">
              <w:rPr>
                <w:rFonts w:ascii="黑体" w:eastAsia="黑体" w:hAnsi="黑体" w:cs="Times New Roman" w:hint="eastAsia"/>
              </w:rPr>
              <w:t>高位0扩展</w:t>
            </w:r>
          </w:p>
        </w:tc>
      </w:tr>
    </w:tbl>
    <w:p w14:paraId="57BBAE8C" w14:textId="77777777" w:rsidR="00B47AAA" w:rsidRPr="00782066" w:rsidRDefault="00B47AAA" w:rsidP="00CB7CB7">
      <w:pPr>
        <w:pStyle w:val="a7"/>
        <w:spacing w:before="240" w:after="240"/>
        <w:ind w:firstLine="480"/>
      </w:pPr>
      <w:r>
        <w:rPr>
          <w:rFonts w:hint="eastAsia"/>
        </w:rPr>
        <w:t>功能定义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701"/>
        <w:gridCol w:w="5712"/>
      </w:tblGrid>
      <w:tr w:rsidR="00B47AAA" w:rsidRPr="00CB7CB7" w14:paraId="4E30F74F" w14:textId="77777777" w:rsidTr="0026273E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562415DD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167936E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3D8FBC20" w14:textId="77777777" w:rsidR="00B47AAA" w:rsidRPr="00CB7CB7" w:rsidRDefault="00B47AAA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B47AAA" w:rsidRPr="00CB7CB7" w14:paraId="3ED1F0C8" w14:textId="77777777" w:rsidTr="0026273E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478C69D1" w14:textId="77777777" w:rsidR="00B47AAA" w:rsidRPr="00CB7CB7" w:rsidRDefault="005E46D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70C441C7" w14:textId="77777777" w:rsidR="00B47AAA" w:rsidRPr="00CB7CB7" w:rsidRDefault="005E46D0" w:rsidP="005E46D0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高位符号扩展</w:t>
            </w:r>
          </w:p>
        </w:tc>
        <w:tc>
          <w:tcPr>
            <w:tcW w:w="5712" w:type="dxa"/>
            <w:shd w:val="clear" w:color="auto" w:fill="FFFFFF" w:themeFill="background1"/>
          </w:tcPr>
          <w:p w14:paraId="341C5ABE" w14:textId="77777777" w:rsidR="00B47AAA" w:rsidRPr="00CB7CB7" w:rsidRDefault="005E46D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高</w:t>
            </w:r>
            <w:r w:rsidRPr="00CB7CB7">
              <w:rPr>
                <w:rFonts w:ascii="黑体" w:eastAsia="黑体" w:hAnsi="黑体" w:cs="Times New Roman"/>
              </w:rPr>
              <w:t>16</w:t>
            </w:r>
            <w:r w:rsidRPr="00CB7CB7">
              <w:rPr>
                <w:rFonts w:ascii="黑体" w:eastAsia="黑体" w:hAnsi="黑体" w:cs="Times New Roman" w:hint="eastAsia"/>
              </w:rPr>
              <w:t>位补符号位</w:t>
            </w:r>
          </w:p>
        </w:tc>
      </w:tr>
      <w:tr w:rsidR="00B47AAA" w:rsidRPr="00CB7CB7" w14:paraId="3B7DBB3C" w14:textId="77777777" w:rsidTr="0026273E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170F069F" w14:textId="77777777" w:rsidR="00B47AAA" w:rsidRPr="00CB7CB7" w:rsidRDefault="005E46D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2</w:t>
            </w:r>
          </w:p>
        </w:tc>
        <w:tc>
          <w:tcPr>
            <w:tcW w:w="1701" w:type="dxa"/>
            <w:shd w:val="clear" w:color="auto" w:fill="FFFFFF" w:themeFill="background1"/>
          </w:tcPr>
          <w:p w14:paraId="367DACB2" w14:textId="77777777" w:rsidR="00B47AAA" w:rsidRPr="00CB7CB7" w:rsidRDefault="005E46D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高位0扩展</w:t>
            </w:r>
          </w:p>
        </w:tc>
        <w:tc>
          <w:tcPr>
            <w:tcW w:w="5712" w:type="dxa"/>
            <w:shd w:val="clear" w:color="auto" w:fill="FFFFFF" w:themeFill="background1"/>
          </w:tcPr>
          <w:p w14:paraId="0E570594" w14:textId="77777777" w:rsidR="00B47AAA" w:rsidRPr="00CB7CB7" w:rsidRDefault="005E46D0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高1</w:t>
            </w:r>
            <w:r w:rsidRPr="00CB7CB7">
              <w:rPr>
                <w:rFonts w:ascii="黑体" w:eastAsia="黑体" w:hAnsi="黑体" w:cs="Times New Roman"/>
              </w:rPr>
              <w:t>6</w:t>
            </w:r>
            <w:r w:rsidRPr="00CB7CB7">
              <w:rPr>
                <w:rFonts w:ascii="黑体" w:eastAsia="黑体" w:hAnsi="黑体" w:cs="Times New Roman" w:hint="eastAsia"/>
              </w:rPr>
              <w:t>位补0</w:t>
            </w:r>
          </w:p>
        </w:tc>
      </w:tr>
    </w:tbl>
    <w:p w14:paraId="6184B6AD" w14:textId="77777777" w:rsidR="001A267D" w:rsidRPr="001A267D" w:rsidRDefault="001A267D" w:rsidP="00B277F3">
      <w:pPr>
        <w:pStyle w:val="a9"/>
      </w:pPr>
      <w:r w:rsidRPr="001A267D">
        <w:t xml:space="preserve">module </w:t>
      </w:r>
      <w:proofErr w:type="gramStart"/>
      <w:r w:rsidRPr="001A267D">
        <w:t>ext(</w:t>
      </w:r>
      <w:proofErr w:type="gramEnd"/>
    </w:p>
    <w:p w14:paraId="3B60E86F" w14:textId="77777777" w:rsidR="001A267D" w:rsidRPr="001A267D" w:rsidRDefault="001A267D" w:rsidP="00B277F3">
      <w:pPr>
        <w:pStyle w:val="a9"/>
      </w:pPr>
      <w:r w:rsidRPr="001A267D">
        <w:t xml:space="preserve">    input [15:0] in,</w:t>
      </w:r>
    </w:p>
    <w:p w14:paraId="0FC1BF25" w14:textId="77777777" w:rsidR="001A267D" w:rsidRPr="001A267D" w:rsidRDefault="001A267D" w:rsidP="00B277F3">
      <w:pPr>
        <w:pStyle w:val="a9"/>
      </w:pPr>
      <w:r w:rsidRPr="001A267D">
        <w:t xml:space="preserve">    </w:t>
      </w:r>
      <w:proofErr w:type="gramStart"/>
      <w:r w:rsidRPr="001A267D">
        <w:t>output[</w:t>
      </w:r>
      <w:proofErr w:type="gramEnd"/>
      <w:r w:rsidRPr="001A267D">
        <w:t>31:0] out,</w:t>
      </w:r>
    </w:p>
    <w:p w14:paraId="16CEB999" w14:textId="77777777" w:rsidR="001A267D" w:rsidRPr="001A267D" w:rsidRDefault="001A267D" w:rsidP="00B277F3">
      <w:pPr>
        <w:pStyle w:val="a9"/>
      </w:pPr>
      <w:r w:rsidRPr="001A267D">
        <w:t xml:space="preserve">    input ExtOp</w:t>
      </w:r>
    </w:p>
    <w:p w14:paraId="13B2DD2E" w14:textId="77777777" w:rsidR="001A267D" w:rsidRPr="001A267D" w:rsidRDefault="001A267D" w:rsidP="00B277F3">
      <w:pPr>
        <w:pStyle w:val="a9"/>
      </w:pPr>
      <w:r w:rsidRPr="001A267D">
        <w:t xml:space="preserve">    )</w:t>
      </w:r>
      <w:r>
        <w:rPr>
          <w:rFonts w:hint="eastAsia"/>
        </w:rPr>
        <w:t>;</w:t>
      </w:r>
    </w:p>
    <w:p w14:paraId="4FDBE2D6" w14:textId="77777777" w:rsidR="001A267D" w:rsidRPr="001A267D" w:rsidRDefault="001A267D" w:rsidP="00B277F3">
      <w:pPr>
        <w:pStyle w:val="a9"/>
      </w:pPr>
      <w:r w:rsidRPr="001A267D">
        <w:tab/>
        <w:t>//always</w:t>
      </w:r>
      <w:proofErr w:type="gramStart"/>
      <w:r w:rsidRPr="001A267D">
        <w:t>@(</w:t>
      </w:r>
      <w:proofErr w:type="gramEnd"/>
      <w:r w:rsidRPr="001A267D">
        <w:t>*) begin</w:t>
      </w:r>
    </w:p>
    <w:p w14:paraId="4199FD44" w14:textId="77777777" w:rsidR="001A267D" w:rsidRPr="001A267D" w:rsidRDefault="001A267D" w:rsidP="00B277F3">
      <w:pPr>
        <w:pStyle w:val="a9"/>
      </w:pPr>
      <w:r w:rsidRPr="001A267D">
        <w:tab/>
        <w:t>//</w:t>
      </w:r>
      <w:r w:rsidRPr="001A267D">
        <w:tab/>
      </w:r>
      <w:proofErr w:type="gramStart"/>
      <w:r w:rsidRPr="001A267D">
        <w:t>case(</w:t>
      </w:r>
      <w:proofErr w:type="gramEnd"/>
      <w:r w:rsidRPr="001A267D">
        <w:t xml:space="preserve">ExtOp) </w:t>
      </w:r>
    </w:p>
    <w:p w14:paraId="4B95E528" w14:textId="77777777" w:rsidR="001A267D" w:rsidRPr="001A267D" w:rsidRDefault="001A267D" w:rsidP="00B277F3">
      <w:pPr>
        <w:pStyle w:val="a9"/>
      </w:pPr>
      <w:r w:rsidRPr="001A267D">
        <w:tab/>
        <w:t>//</w:t>
      </w:r>
      <w:r w:rsidRPr="001A267D">
        <w:tab/>
      </w:r>
      <w:r w:rsidRPr="001A267D">
        <w:tab/>
        <w:t>1'b1: out &lt;= {{16{1'b0}</w:t>
      </w:r>
      <w:proofErr w:type="gramStart"/>
      <w:r w:rsidRPr="001A267D">
        <w:t>},in</w:t>
      </w:r>
      <w:proofErr w:type="gramEnd"/>
      <w:r w:rsidRPr="001A267D">
        <w:t>};</w:t>
      </w:r>
    </w:p>
    <w:p w14:paraId="508505FF" w14:textId="77777777" w:rsidR="001A267D" w:rsidRPr="001A267D" w:rsidRDefault="001A267D" w:rsidP="00B277F3">
      <w:pPr>
        <w:pStyle w:val="a9"/>
      </w:pPr>
      <w:r w:rsidRPr="001A267D">
        <w:tab/>
        <w:t>//</w:t>
      </w:r>
      <w:r w:rsidRPr="001A267D">
        <w:tab/>
      </w:r>
      <w:r w:rsidRPr="001A267D">
        <w:tab/>
        <w:t>1'b0: out &lt;= {{16{in[15]}</w:t>
      </w:r>
      <w:proofErr w:type="gramStart"/>
      <w:r w:rsidRPr="001A267D">
        <w:t>},in</w:t>
      </w:r>
      <w:proofErr w:type="gramEnd"/>
      <w:r w:rsidRPr="001A267D">
        <w:t>};</w:t>
      </w:r>
    </w:p>
    <w:p w14:paraId="1A43F901" w14:textId="77777777" w:rsidR="001A267D" w:rsidRPr="001A267D" w:rsidRDefault="001A267D" w:rsidP="00B277F3">
      <w:pPr>
        <w:pStyle w:val="a9"/>
      </w:pPr>
      <w:r w:rsidRPr="001A267D">
        <w:tab/>
        <w:t>//</w:t>
      </w:r>
      <w:r w:rsidRPr="001A267D">
        <w:tab/>
        <w:t>endcase</w:t>
      </w:r>
    </w:p>
    <w:p w14:paraId="3CB46E62" w14:textId="77777777" w:rsidR="001A267D" w:rsidRPr="001A267D" w:rsidRDefault="001A267D" w:rsidP="00B277F3">
      <w:pPr>
        <w:pStyle w:val="a9"/>
      </w:pPr>
      <w:r w:rsidRPr="001A267D">
        <w:tab/>
        <w:t>//end</w:t>
      </w:r>
    </w:p>
    <w:p w14:paraId="70FB8954" w14:textId="77777777" w:rsidR="001A267D" w:rsidRPr="001A267D" w:rsidRDefault="001A267D" w:rsidP="00B277F3">
      <w:pPr>
        <w:pStyle w:val="a9"/>
      </w:pPr>
      <w:r w:rsidRPr="001A267D">
        <w:lastRenderedPageBreak/>
        <w:tab/>
        <w:t xml:space="preserve">assign out = </w:t>
      </w:r>
      <w:proofErr w:type="gramStart"/>
      <w:r w:rsidRPr="001A267D">
        <w:t>ExtOp ?</w:t>
      </w:r>
      <w:proofErr w:type="gramEnd"/>
      <w:r w:rsidRPr="001A267D">
        <w:t xml:space="preserve"> {{16{1'b0}</w:t>
      </w:r>
      <w:proofErr w:type="gramStart"/>
      <w:r w:rsidRPr="001A267D">
        <w:t>},in</w:t>
      </w:r>
      <w:proofErr w:type="gramEnd"/>
      <w:r w:rsidRPr="001A267D">
        <w:t>} : {{16{in[15]}},in};</w:t>
      </w:r>
    </w:p>
    <w:p w14:paraId="7CD052A6" w14:textId="77777777" w:rsidR="001A267D" w:rsidRDefault="001A267D" w:rsidP="00B277F3">
      <w:pPr>
        <w:pStyle w:val="a9"/>
      </w:pPr>
      <w:r w:rsidRPr="001A267D">
        <w:t>endmodule</w:t>
      </w:r>
    </w:p>
    <w:p w14:paraId="5EFFA350" w14:textId="77777777" w:rsidR="00B47AAA" w:rsidRDefault="001A267D" w:rsidP="001A267D">
      <w:pPr>
        <w:pStyle w:val="11"/>
        <w:spacing w:before="240" w:after="240"/>
        <w:rPr>
          <w:rFonts w:ascii="黑体" w:hAnsi="黑体"/>
          <w:color w:val="3C3C3C"/>
          <w:sz w:val="28"/>
          <w:shd w:val="clear" w:color="auto" w:fill="FFFFFF"/>
        </w:rPr>
      </w:pPr>
      <w:r>
        <w:rPr>
          <w:rFonts w:ascii="黑体" w:hAnsi="黑体"/>
          <w:sz w:val="28"/>
        </w:rPr>
        <w:t>7</w:t>
      </w:r>
      <w:r w:rsidR="004A7472" w:rsidRPr="00CB7CB7">
        <w:rPr>
          <w:rFonts w:ascii="黑体" w:hAnsi="黑体"/>
          <w:sz w:val="28"/>
        </w:rPr>
        <w:t>.</w:t>
      </w:r>
      <w:r w:rsidR="004A7472" w:rsidRPr="00CB7CB7">
        <w:rPr>
          <w:rFonts w:ascii="黑体" w:hAnsi="黑体"/>
          <w:color w:val="3C3C3C"/>
          <w:sz w:val="28"/>
          <w:shd w:val="clear" w:color="auto" w:fill="FFFFFF"/>
        </w:rPr>
        <w:t xml:space="preserve"> </w:t>
      </w:r>
      <w:proofErr w:type="gramStart"/>
      <w:r w:rsidR="00666B07">
        <w:rPr>
          <w:rFonts w:ascii="黑体" w:hAnsi="黑体"/>
          <w:color w:val="3C3C3C"/>
          <w:sz w:val="28"/>
          <w:shd w:val="clear" w:color="auto" w:fill="FFFFFF"/>
        </w:rPr>
        <w:t>c</w:t>
      </w:r>
      <w:r w:rsidR="004A7472" w:rsidRPr="00CB7CB7">
        <w:rPr>
          <w:rFonts w:ascii="黑体" w:hAnsi="黑体"/>
          <w:color w:val="3C3C3C"/>
          <w:sz w:val="28"/>
          <w:shd w:val="clear" w:color="auto" w:fill="FFFFFF"/>
        </w:rPr>
        <w:t>ontroller</w:t>
      </w:r>
      <w:r w:rsidR="00666B07">
        <w:rPr>
          <w:rFonts w:ascii="黑体" w:hAnsi="黑体"/>
          <w:color w:val="3C3C3C"/>
          <w:sz w:val="28"/>
          <w:shd w:val="clear" w:color="auto" w:fill="FFFFFF"/>
        </w:rPr>
        <w:t>.v</w:t>
      </w:r>
      <w:proofErr w:type="gramEnd"/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7F497D" w:rsidRPr="002D767C" w14:paraId="412F7691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10291B64" w14:textId="77777777" w:rsidR="007F497D" w:rsidRPr="002D767C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140C9150" w14:textId="77777777" w:rsidR="007F497D" w:rsidRPr="002D767C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7F497D" w:rsidRPr="002D6BB3" w14:paraId="30227090" w14:textId="77777777" w:rsidTr="009E0D7E">
        <w:tc>
          <w:tcPr>
            <w:tcW w:w="1625" w:type="dxa"/>
            <w:shd w:val="clear" w:color="auto" w:fill="FFFFFF" w:themeFill="background1"/>
          </w:tcPr>
          <w:p w14:paraId="54E45D9C" w14:textId="77777777" w:rsidR="007F497D" w:rsidRPr="002D6BB3" w:rsidRDefault="007F497D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controller</w:t>
            </w:r>
            <w:r w:rsidRPr="002D6BB3">
              <w:rPr>
                <w:rFonts w:ascii="黑体" w:eastAsia="黑体" w:hAnsi="黑体" w:cs="Times New Roman"/>
              </w:rPr>
              <w:t>.v</w:t>
            </w:r>
            <w:proofErr w:type="gramEnd"/>
          </w:p>
        </w:tc>
        <w:tc>
          <w:tcPr>
            <w:tcW w:w="3615" w:type="dxa"/>
            <w:shd w:val="clear" w:color="auto" w:fill="FFFFFF" w:themeFill="background1"/>
          </w:tcPr>
          <w:p w14:paraId="57E807B5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module </w:t>
            </w:r>
            <w:proofErr w:type="gramStart"/>
            <w:r w:rsidRPr="007F497D">
              <w:rPr>
                <w:rFonts w:ascii="黑体" w:eastAsia="黑体" w:hAnsi="黑体" w:cs="Times New Roman"/>
              </w:rPr>
              <w:t>controller(</w:t>
            </w:r>
            <w:proofErr w:type="gramEnd"/>
          </w:p>
          <w:p w14:paraId="7B7C8304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input [5:0] op,</w:t>
            </w:r>
          </w:p>
          <w:p w14:paraId="72BB2F9B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</w:t>
            </w:r>
            <w:proofErr w:type="gramStart"/>
            <w:r w:rsidRPr="007F497D">
              <w:rPr>
                <w:rFonts w:ascii="黑体" w:eastAsia="黑体" w:hAnsi="黑体" w:cs="Times New Roman"/>
              </w:rPr>
              <w:t>reg[</w:t>
            </w:r>
            <w:proofErr w:type="gramEnd"/>
            <w:r w:rsidRPr="007F497D">
              <w:rPr>
                <w:rFonts w:ascii="黑体" w:eastAsia="黑体" w:hAnsi="黑体" w:cs="Times New Roman"/>
              </w:rPr>
              <w:t>1:0] RegDst,</w:t>
            </w:r>
          </w:p>
          <w:p w14:paraId="121E3097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reg ALUSrc,</w:t>
            </w:r>
          </w:p>
          <w:p w14:paraId="2B3ADE42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reg RegWrite,</w:t>
            </w:r>
          </w:p>
          <w:p w14:paraId="0C6D55CF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reg MemRead,</w:t>
            </w:r>
          </w:p>
          <w:p w14:paraId="598192C8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reg MemWrite,</w:t>
            </w:r>
          </w:p>
          <w:p w14:paraId="5AE8DF6B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reg [1:0] MemtoReg,</w:t>
            </w:r>
          </w:p>
          <w:p w14:paraId="32CFE0C4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reg ExtOp,</w:t>
            </w:r>
          </w:p>
          <w:p w14:paraId="6BEE9152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reg Branch1,</w:t>
            </w:r>
          </w:p>
          <w:p w14:paraId="3A49F9FD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reg Branch2,</w:t>
            </w:r>
          </w:p>
          <w:p w14:paraId="43083AD9" w14:textId="77777777" w:rsidR="007F497D" w:rsidRPr="007F497D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output reg [2:0] ALUOp</w:t>
            </w:r>
          </w:p>
          <w:p w14:paraId="2DC66BCD" w14:textId="77777777" w:rsidR="007F497D" w:rsidRPr="002D6BB3" w:rsidRDefault="007F497D" w:rsidP="007F497D">
            <w:pPr>
              <w:jc w:val="left"/>
              <w:rPr>
                <w:rFonts w:ascii="黑体" w:eastAsia="黑体" w:hAnsi="黑体" w:cs="Times New Roman"/>
              </w:rPr>
            </w:pPr>
            <w:r w:rsidRPr="007F497D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34451D07" w14:textId="77777777" w:rsidR="003D03E8" w:rsidRDefault="003D03E8" w:rsidP="00CB7CB7">
      <w:pPr>
        <w:pStyle w:val="a7"/>
        <w:spacing w:before="240" w:after="240"/>
        <w:ind w:firstLine="480"/>
      </w:pPr>
      <w:r>
        <w:rPr>
          <w:rFonts w:hint="eastAsia"/>
        </w:rPr>
        <w:t>模块接口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25"/>
        <w:gridCol w:w="1476"/>
        <w:gridCol w:w="5529"/>
      </w:tblGrid>
      <w:tr w:rsidR="003D03E8" w:rsidRPr="00CB7CB7" w14:paraId="38D6FF01" w14:textId="77777777" w:rsidTr="00CC7593">
        <w:tc>
          <w:tcPr>
            <w:tcW w:w="1625" w:type="dxa"/>
            <w:shd w:val="clear" w:color="auto" w:fill="D9E2F3" w:themeFill="accent1" w:themeFillTint="33"/>
          </w:tcPr>
          <w:p w14:paraId="5A7771C7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信号名</w:t>
            </w:r>
          </w:p>
        </w:tc>
        <w:tc>
          <w:tcPr>
            <w:tcW w:w="1476" w:type="dxa"/>
            <w:shd w:val="clear" w:color="auto" w:fill="D9E2F3" w:themeFill="accent1" w:themeFillTint="33"/>
          </w:tcPr>
          <w:p w14:paraId="3354D023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529" w:type="dxa"/>
            <w:shd w:val="clear" w:color="auto" w:fill="D9E2F3" w:themeFill="accent1" w:themeFillTint="33"/>
          </w:tcPr>
          <w:p w14:paraId="57C19752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3D03E8" w:rsidRPr="00CB7CB7" w14:paraId="66112C0F" w14:textId="77777777" w:rsidTr="00CC7593">
        <w:tc>
          <w:tcPr>
            <w:tcW w:w="1625" w:type="dxa"/>
            <w:shd w:val="clear" w:color="auto" w:fill="FFFFFF" w:themeFill="background1"/>
          </w:tcPr>
          <w:p w14:paraId="2B019784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/>
              </w:rPr>
              <w:t>Op[</w:t>
            </w:r>
            <w:proofErr w:type="gramEnd"/>
            <w:r w:rsidRPr="00CB7CB7">
              <w:rPr>
                <w:rFonts w:ascii="黑体" w:eastAsia="黑体" w:hAnsi="黑体" w:cs="Times New Roman"/>
              </w:rPr>
              <w:t>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771E67BC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647E8DC2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6位o</w:t>
            </w:r>
            <w:r w:rsidRPr="00CB7CB7">
              <w:rPr>
                <w:rFonts w:ascii="黑体" w:eastAsia="黑体" w:hAnsi="黑体" w:cs="Times New Roman"/>
              </w:rPr>
              <w:t>pcode</w:t>
            </w:r>
            <w:r w:rsidRPr="00CB7CB7">
              <w:rPr>
                <w:rFonts w:ascii="黑体" w:eastAsia="黑体" w:hAnsi="黑体" w:cs="Times New Roman" w:hint="eastAsia"/>
              </w:rPr>
              <w:t>段</w:t>
            </w:r>
          </w:p>
        </w:tc>
      </w:tr>
      <w:tr w:rsidR="00B53DD0" w:rsidRPr="00CB7CB7" w14:paraId="687A5C7F" w14:textId="77777777" w:rsidTr="00CC7593">
        <w:tc>
          <w:tcPr>
            <w:tcW w:w="1625" w:type="dxa"/>
            <w:shd w:val="clear" w:color="auto" w:fill="FFFFFF" w:themeFill="background1"/>
          </w:tcPr>
          <w:p w14:paraId="425ADE18" w14:textId="0CD150CB" w:rsidR="00B53DD0" w:rsidRPr="00CB7CB7" w:rsidRDefault="00B53DD0" w:rsidP="0026273E">
            <w:pPr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F</w:t>
            </w:r>
            <w:r>
              <w:rPr>
                <w:rFonts w:ascii="黑体" w:eastAsia="黑体" w:hAnsi="黑体" w:cs="Times New Roman" w:hint="eastAsia"/>
              </w:rPr>
              <w:t>unc</w:t>
            </w:r>
            <w:r>
              <w:rPr>
                <w:rFonts w:ascii="黑体" w:eastAsia="黑体" w:hAnsi="黑体" w:cs="Times New Roman"/>
              </w:rPr>
              <w:t>[</w:t>
            </w:r>
            <w:proofErr w:type="gramEnd"/>
            <w:r>
              <w:rPr>
                <w:rFonts w:ascii="黑体" w:eastAsia="黑体" w:hAnsi="黑体" w:cs="Times New Roman"/>
              </w:rPr>
              <w:t>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33071DCE" w14:textId="5515331E" w:rsidR="00B53DD0" w:rsidRPr="00CB7CB7" w:rsidRDefault="00B53DD0" w:rsidP="0026273E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330F2E92" w14:textId="7A5CAD74" w:rsidR="00B53DD0" w:rsidRPr="00CB7CB7" w:rsidRDefault="00B53DD0" w:rsidP="0026273E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6位f</w:t>
            </w:r>
            <w:r>
              <w:rPr>
                <w:rFonts w:ascii="黑体" w:eastAsia="黑体" w:hAnsi="黑体" w:cs="Times New Roman"/>
              </w:rPr>
              <w:t>unc</w:t>
            </w:r>
            <w:r>
              <w:rPr>
                <w:rFonts w:ascii="黑体" w:eastAsia="黑体" w:hAnsi="黑体" w:cs="Times New Roman" w:hint="eastAsia"/>
              </w:rPr>
              <w:t>段</w:t>
            </w:r>
          </w:p>
        </w:tc>
      </w:tr>
      <w:tr w:rsidR="003D03E8" w:rsidRPr="00CB7CB7" w14:paraId="1983140A" w14:textId="77777777" w:rsidTr="00CC7593">
        <w:tc>
          <w:tcPr>
            <w:tcW w:w="1625" w:type="dxa"/>
            <w:shd w:val="clear" w:color="auto" w:fill="FFFFFF" w:themeFill="background1"/>
          </w:tcPr>
          <w:p w14:paraId="3BD41A75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R</w:t>
            </w:r>
            <w:r w:rsidRPr="00CB7CB7">
              <w:rPr>
                <w:rFonts w:ascii="黑体" w:eastAsia="黑体" w:hAnsi="黑体" w:cs="Times New Roman"/>
              </w:rPr>
              <w:t>egDst</w:t>
            </w:r>
            <w:r w:rsidR="002B50CF">
              <w:rPr>
                <w:rFonts w:ascii="黑体" w:eastAsia="黑体" w:hAnsi="黑体" w:cs="Times New Roman"/>
              </w:rPr>
              <w:t>[</w:t>
            </w:r>
            <w:proofErr w:type="gramEnd"/>
            <w:r w:rsidR="002B50CF">
              <w:rPr>
                <w:rFonts w:ascii="黑体" w:eastAsia="黑体" w:hAnsi="黑体" w:cs="Times New Roman"/>
              </w:rPr>
              <w:t>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5307E0A1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041706E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写地址控制 选择R</w:t>
            </w:r>
            <w:r w:rsidRPr="00CB7CB7">
              <w:rPr>
                <w:rFonts w:ascii="黑体" w:eastAsia="黑体" w:hAnsi="黑体" w:cs="Times New Roman"/>
              </w:rPr>
              <w:t>T,RD</w:t>
            </w:r>
          </w:p>
        </w:tc>
      </w:tr>
      <w:tr w:rsidR="003D03E8" w:rsidRPr="00CB7CB7" w14:paraId="726DAE5F" w14:textId="77777777" w:rsidTr="00CC7593">
        <w:tc>
          <w:tcPr>
            <w:tcW w:w="1625" w:type="dxa"/>
            <w:shd w:val="clear" w:color="auto" w:fill="FFFFFF" w:themeFill="background1"/>
          </w:tcPr>
          <w:p w14:paraId="54A482A6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LUSrc</w:t>
            </w:r>
          </w:p>
        </w:tc>
        <w:tc>
          <w:tcPr>
            <w:tcW w:w="1476" w:type="dxa"/>
            <w:shd w:val="clear" w:color="auto" w:fill="FFFFFF" w:themeFill="background1"/>
          </w:tcPr>
          <w:p w14:paraId="4634EAED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7257104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LU第二操作数选择控制</w:t>
            </w:r>
          </w:p>
        </w:tc>
      </w:tr>
      <w:tr w:rsidR="003D03E8" w:rsidRPr="00CB7CB7" w14:paraId="327F8707" w14:textId="77777777" w:rsidTr="00CC7593">
        <w:tc>
          <w:tcPr>
            <w:tcW w:w="1625" w:type="dxa"/>
            <w:shd w:val="clear" w:color="auto" w:fill="FFFFFF" w:themeFill="background1"/>
          </w:tcPr>
          <w:p w14:paraId="74C75F88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R</w:t>
            </w:r>
            <w:r w:rsidRPr="00CB7CB7">
              <w:rPr>
                <w:rFonts w:ascii="黑体" w:eastAsia="黑体" w:hAnsi="黑体" w:cs="Times New Roman"/>
              </w:rPr>
              <w:t>egWrite</w:t>
            </w:r>
          </w:p>
        </w:tc>
        <w:tc>
          <w:tcPr>
            <w:tcW w:w="1476" w:type="dxa"/>
            <w:shd w:val="clear" w:color="auto" w:fill="FFFFFF" w:themeFill="background1"/>
          </w:tcPr>
          <w:p w14:paraId="1FA8C956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2940B57F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GRF 写</w:t>
            </w:r>
            <w:r w:rsidRPr="00CB7CB7">
              <w:rPr>
                <w:rFonts w:ascii="黑体" w:eastAsia="黑体" w:hAnsi="黑体" w:cs="Times New Roman" w:hint="eastAsia"/>
              </w:rPr>
              <w:t>入</w:t>
            </w:r>
            <w:r w:rsidRPr="00CB7CB7">
              <w:rPr>
                <w:rFonts w:ascii="黑体" w:eastAsia="黑体" w:hAnsi="黑体" w:cs="Times New Roman"/>
              </w:rPr>
              <w:t>控制</w:t>
            </w:r>
          </w:p>
        </w:tc>
      </w:tr>
      <w:tr w:rsidR="003D03E8" w:rsidRPr="00CB7CB7" w14:paraId="5901262A" w14:textId="77777777" w:rsidTr="00CC7593">
        <w:tc>
          <w:tcPr>
            <w:tcW w:w="1625" w:type="dxa"/>
            <w:shd w:val="clear" w:color="auto" w:fill="FFFFFF" w:themeFill="background1"/>
          </w:tcPr>
          <w:p w14:paraId="616BF2BB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MemRead</w:t>
            </w:r>
          </w:p>
        </w:tc>
        <w:tc>
          <w:tcPr>
            <w:tcW w:w="1476" w:type="dxa"/>
            <w:shd w:val="clear" w:color="auto" w:fill="FFFFFF" w:themeFill="background1"/>
          </w:tcPr>
          <w:p w14:paraId="054BCBF3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7DBDEDA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D</w:t>
            </w:r>
            <w:r w:rsidRPr="00CB7CB7">
              <w:rPr>
                <w:rFonts w:ascii="黑体" w:eastAsia="黑体" w:hAnsi="黑体" w:cs="Times New Roman"/>
              </w:rPr>
              <w:t>M</w:t>
            </w:r>
            <w:r w:rsidRPr="00CB7CB7">
              <w:rPr>
                <w:rFonts w:ascii="黑体" w:eastAsia="黑体" w:hAnsi="黑体" w:cs="Times New Roman" w:hint="eastAsia"/>
              </w:rPr>
              <w:t>读信号</w:t>
            </w:r>
          </w:p>
        </w:tc>
      </w:tr>
      <w:tr w:rsidR="003D03E8" w:rsidRPr="00CB7CB7" w14:paraId="5162610F" w14:textId="77777777" w:rsidTr="00CC7593">
        <w:tc>
          <w:tcPr>
            <w:tcW w:w="1625" w:type="dxa"/>
            <w:shd w:val="clear" w:color="auto" w:fill="FFFFFF" w:themeFill="background1"/>
          </w:tcPr>
          <w:p w14:paraId="1C21F25A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M</w:t>
            </w:r>
            <w:r w:rsidRPr="00CB7CB7">
              <w:rPr>
                <w:rFonts w:ascii="黑体" w:eastAsia="黑体" w:hAnsi="黑体" w:cs="Times New Roman"/>
              </w:rPr>
              <w:t>emWrite</w:t>
            </w:r>
          </w:p>
        </w:tc>
        <w:tc>
          <w:tcPr>
            <w:tcW w:w="1476" w:type="dxa"/>
            <w:shd w:val="clear" w:color="auto" w:fill="FFFFFF" w:themeFill="background1"/>
          </w:tcPr>
          <w:p w14:paraId="5D5B190C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ADCBD9A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D</w:t>
            </w:r>
            <w:r w:rsidRPr="00CB7CB7">
              <w:rPr>
                <w:rFonts w:ascii="黑体" w:eastAsia="黑体" w:hAnsi="黑体" w:cs="Times New Roman"/>
              </w:rPr>
              <w:t>M</w:t>
            </w:r>
            <w:r w:rsidRPr="00CB7CB7">
              <w:rPr>
                <w:rFonts w:ascii="黑体" w:eastAsia="黑体" w:hAnsi="黑体" w:cs="Times New Roman" w:hint="eastAsia"/>
              </w:rPr>
              <w:t>写信号</w:t>
            </w:r>
          </w:p>
        </w:tc>
      </w:tr>
      <w:tr w:rsidR="003D03E8" w:rsidRPr="00CB7CB7" w14:paraId="41A1143A" w14:textId="77777777" w:rsidTr="00CC7593">
        <w:tc>
          <w:tcPr>
            <w:tcW w:w="1625" w:type="dxa"/>
            <w:shd w:val="clear" w:color="auto" w:fill="FFFFFF" w:themeFill="background1"/>
          </w:tcPr>
          <w:p w14:paraId="46326B6B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M</w:t>
            </w:r>
            <w:r w:rsidRPr="00CB7CB7">
              <w:rPr>
                <w:rFonts w:ascii="黑体" w:eastAsia="黑体" w:hAnsi="黑体" w:cs="Times New Roman"/>
              </w:rPr>
              <w:t>emToReg</w:t>
            </w:r>
            <w:r w:rsidR="00FB6021" w:rsidRPr="00CB7CB7">
              <w:rPr>
                <w:rFonts w:ascii="黑体" w:eastAsia="黑体" w:hAnsi="黑体" w:cs="Times New Roman" w:hint="eastAsia"/>
              </w:rPr>
              <w:t>[</w:t>
            </w:r>
            <w:proofErr w:type="gramEnd"/>
            <w:r w:rsidR="00FB6021" w:rsidRPr="00CB7CB7">
              <w:rPr>
                <w:rFonts w:ascii="黑体" w:eastAsia="黑体" w:hAnsi="黑体" w:cs="Times New Roman"/>
              </w:rPr>
              <w:t>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174FC216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69D59424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G</w:t>
            </w:r>
            <w:r w:rsidRPr="00CB7CB7">
              <w:rPr>
                <w:rFonts w:ascii="黑体" w:eastAsia="黑体" w:hAnsi="黑体" w:cs="Times New Roman"/>
              </w:rPr>
              <w:t>RF</w:t>
            </w:r>
            <w:r w:rsidRPr="00CB7CB7">
              <w:rPr>
                <w:rFonts w:ascii="黑体" w:eastAsia="黑体" w:hAnsi="黑体" w:cs="Times New Roman" w:hint="eastAsia"/>
              </w:rPr>
              <w:t>写入数据的选择信号</w:t>
            </w:r>
          </w:p>
        </w:tc>
      </w:tr>
      <w:tr w:rsidR="003D03E8" w:rsidRPr="00CB7CB7" w14:paraId="52F693CB" w14:textId="77777777" w:rsidTr="00CC7593">
        <w:tc>
          <w:tcPr>
            <w:tcW w:w="1625" w:type="dxa"/>
            <w:shd w:val="clear" w:color="auto" w:fill="FFFFFF" w:themeFill="background1"/>
          </w:tcPr>
          <w:p w14:paraId="5B91C52B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E</w:t>
            </w:r>
            <w:r w:rsidRPr="00CB7CB7">
              <w:rPr>
                <w:rFonts w:ascii="黑体" w:eastAsia="黑体" w:hAnsi="黑体" w:cs="Times New Roman"/>
              </w:rPr>
              <w:t>xtOp</w:t>
            </w:r>
          </w:p>
        </w:tc>
        <w:tc>
          <w:tcPr>
            <w:tcW w:w="1476" w:type="dxa"/>
            <w:shd w:val="clear" w:color="auto" w:fill="FFFFFF" w:themeFill="background1"/>
          </w:tcPr>
          <w:p w14:paraId="0245E322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E274107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高位扩展方式选择信号</w:t>
            </w:r>
          </w:p>
        </w:tc>
      </w:tr>
      <w:tr w:rsidR="003D03E8" w:rsidRPr="00CB7CB7" w14:paraId="77CE6BC3" w14:textId="77777777" w:rsidTr="00CC7593">
        <w:tc>
          <w:tcPr>
            <w:tcW w:w="1625" w:type="dxa"/>
            <w:shd w:val="clear" w:color="auto" w:fill="FFFFFF" w:themeFill="background1"/>
          </w:tcPr>
          <w:p w14:paraId="5890B2F4" w14:textId="77777777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B</w:t>
            </w:r>
            <w:r w:rsidRPr="00CB7CB7">
              <w:rPr>
                <w:rFonts w:ascii="黑体" w:eastAsia="黑体" w:hAnsi="黑体" w:cs="Times New Roman"/>
              </w:rPr>
              <w:t>ranch</w:t>
            </w:r>
            <w:r w:rsidR="002B50CF"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476" w:type="dxa"/>
            <w:shd w:val="clear" w:color="auto" w:fill="FFFFFF" w:themeFill="background1"/>
          </w:tcPr>
          <w:p w14:paraId="422E1D2C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E21F55A" w14:textId="77777777" w:rsidR="003D03E8" w:rsidRPr="00CB7CB7" w:rsidRDefault="005A24DC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判断是否为b</w:t>
            </w:r>
            <w:r w:rsidRPr="00CB7CB7">
              <w:rPr>
                <w:rFonts w:ascii="黑体" w:eastAsia="黑体" w:hAnsi="黑体" w:cs="Times New Roman"/>
              </w:rPr>
              <w:t>eq</w:t>
            </w:r>
            <w:r w:rsidRPr="00CB7CB7">
              <w:rPr>
                <w:rFonts w:ascii="黑体" w:eastAsia="黑体" w:hAnsi="黑体" w:cs="Times New Roman" w:hint="eastAsia"/>
              </w:rPr>
              <w:t>指令的信号 是则为1</w:t>
            </w:r>
            <w:r w:rsidRPr="00CB7CB7">
              <w:rPr>
                <w:rFonts w:ascii="黑体" w:eastAsia="黑体" w:hAnsi="黑体" w:cs="Times New Roman"/>
              </w:rPr>
              <w:t xml:space="preserve"> </w:t>
            </w:r>
          </w:p>
        </w:tc>
      </w:tr>
      <w:tr w:rsidR="003D03E8" w:rsidRPr="00CB7CB7" w14:paraId="71D7C444" w14:textId="77777777" w:rsidTr="00CC7593">
        <w:tc>
          <w:tcPr>
            <w:tcW w:w="1625" w:type="dxa"/>
            <w:shd w:val="clear" w:color="auto" w:fill="FFFFFF" w:themeFill="background1"/>
          </w:tcPr>
          <w:p w14:paraId="45091199" w14:textId="34E86439" w:rsidR="003D03E8" w:rsidRPr="00CB7CB7" w:rsidRDefault="003D03E8" w:rsidP="0026273E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</w:t>
            </w:r>
            <w:r w:rsidR="004C48F8">
              <w:rPr>
                <w:rFonts w:ascii="黑体" w:eastAsia="黑体" w:hAnsi="黑体" w:cs="Times New Roman"/>
              </w:rPr>
              <w:t>Ctrl</w:t>
            </w:r>
            <w:r w:rsidR="00CC7593" w:rsidRPr="00CB7CB7">
              <w:rPr>
                <w:rFonts w:ascii="黑体" w:eastAsia="黑体" w:hAnsi="黑体" w:cs="Times New Roman"/>
              </w:rPr>
              <w:t>[</w:t>
            </w:r>
            <w:proofErr w:type="gramEnd"/>
            <w:r w:rsidR="00CC7593" w:rsidRPr="00CB7CB7">
              <w:rPr>
                <w:rFonts w:ascii="黑体" w:eastAsia="黑体" w:hAnsi="黑体" w:cs="Times New Roman"/>
              </w:rPr>
              <w:t>2:0]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07F4FADE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5C48D9C8" w14:textId="02EB5BCE" w:rsidR="003D03E8" w:rsidRPr="00CB7CB7" w:rsidRDefault="004C48F8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A</w:t>
            </w:r>
            <w:r>
              <w:rPr>
                <w:rFonts w:ascii="黑体" w:eastAsia="黑体" w:hAnsi="黑体" w:cs="Times New Roman"/>
              </w:rPr>
              <w:t>LU</w:t>
            </w:r>
            <w:r>
              <w:rPr>
                <w:rFonts w:ascii="黑体" w:eastAsia="黑体" w:hAnsi="黑体" w:cs="Times New Roman" w:hint="eastAsia"/>
              </w:rPr>
              <w:t>的控制信号</w:t>
            </w:r>
          </w:p>
        </w:tc>
      </w:tr>
      <w:tr w:rsidR="002B50CF" w:rsidRPr="00CB7CB7" w14:paraId="3AFAE7BA" w14:textId="77777777" w:rsidTr="00CC7593">
        <w:tc>
          <w:tcPr>
            <w:tcW w:w="1625" w:type="dxa"/>
            <w:shd w:val="clear" w:color="auto" w:fill="FFFFFF" w:themeFill="background1"/>
          </w:tcPr>
          <w:p w14:paraId="7D915325" w14:textId="77777777" w:rsidR="002B50CF" w:rsidRPr="00CB7CB7" w:rsidRDefault="002B50CF" w:rsidP="0026273E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B</w:t>
            </w:r>
            <w:r>
              <w:rPr>
                <w:rFonts w:ascii="黑体" w:eastAsia="黑体" w:hAnsi="黑体" w:cs="Times New Roman"/>
              </w:rPr>
              <w:t>ranch2</w:t>
            </w:r>
          </w:p>
        </w:tc>
        <w:tc>
          <w:tcPr>
            <w:tcW w:w="1476" w:type="dxa"/>
            <w:shd w:val="clear" w:color="auto" w:fill="FFFFFF" w:themeFill="background1"/>
          </w:tcPr>
          <w:p w14:paraId="4B2FA8C1" w14:textId="77777777" w:rsidR="002B50CF" w:rsidRPr="00CB7CB7" w:rsidRDefault="002B50CF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E69C6C1" w14:textId="77777777" w:rsidR="002B50CF" w:rsidRPr="00CB7CB7" w:rsidRDefault="002B50CF" w:rsidP="0026273E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判断是不是j</w:t>
            </w:r>
            <w:r>
              <w:rPr>
                <w:rFonts w:ascii="黑体" w:eastAsia="黑体" w:hAnsi="黑体" w:cs="Times New Roman"/>
              </w:rPr>
              <w:t>al/</w:t>
            </w:r>
            <w:r>
              <w:rPr>
                <w:rFonts w:ascii="黑体" w:eastAsia="黑体" w:hAnsi="黑体" w:cs="Times New Roman" w:hint="eastAsia"/>
              </w:rPr>
              <w:t>j指令 是则为1</w:t>
            </w:r>
          </w:p>
        </w:tc>
      </w:tr>
      <w:tr w:rsidR="00ED02FA" w:rsidRPr="00CB7CB7" w14:paraId="7CBA208A" w14:textId="77777777" w:rsidTr="00CC7593">
        <w:tc>
          <w:tcPr>
            <w:tcW w:w="1625" w:type="dxa"/>
            <w:shd w:val="clear" w:color="auto" w:fill="FFFFFF" w:themeFill="background1"/>
          </w:tcPr>
          <w:p w14:paraId="3021667D" w14:textId="524F2D27" w:rsidR="00ED02FA" w:rsidRDefault="00ED02FA" w:rsidP="0026273E">
            <w:pPr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Br</w:t>
            </w:r>
            <w:r>
              <w:rPr>
                <w:rFonts w:ascii="黑体" w:eastAsia="黑体" w:hAnsi="黑体" w:cs="Times New Roman"/>
              </w:rPr>
              <w:t>anch3</w:t>
            </w:r>
          </w:p>
        </w:tc>
        <w:tc>
          <w:tcPr>
            <w:tcW w:w="1476" w:type="dxa"/>
            <w:shd w:val="clear" w:color="auto" w:fill="FFFFFF" w:themeFill="background1"/>
          </w:tcPr>
          <w:p w14:paraId="0C659D7C" w14:textId="42841E6A" w:rsidR="00ED02FA" w:rsidRDefault="00ED02FA" w:rsidP="0026273E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315749E2" w14:textId="26814EA0" w:rsidR="00ED02FA" w:rsidRDefault="00ED02FA" w:rsidP="0026273E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判断是不是</w:t>
            </w:r>
            <w:r>
              <w:rPr>
                <w:rFonts w:ascii="黑体" w:eastAsia="黑体" w:hAnsi="黑体" w:cs="Times New Roman"/>
              </w:rPr>
              <w:t>jr</w:t>
            </w:r>
            <w:r>
              <w:rPr>
                <w:rFonts w:ascii="黑体" w:eastAsia="黑体" w:hAnsi="黑体" w:cs="Times New Roman" w:hint="eastAsia"/>
              </w:rPr>
              <w:t>指令 是则为1</w:t>
            </w:r>
          </w:p>
        </w:tc>
      </w:tr>
    </w:tbl>
    <w:p w14:paraId="4698B019" w14:textId="77777777" w:rsidR="003D03E8" w:rsidRPr="00C849F3" w:rsidRDefault="003D03E8" w:rsidP="00CB7CB7">
      <w:pPr>
        <w:pStyle w:val="a7"/>
        <w:spacing w:before="240" w:after="240"/>
        <w:ind w:firstLine="480"/>
      </w:pPr>
      <w:r>
        <w:rPr>
          <w:rFonts w:hint="eastAsia"/>
        </w:rPr>
        <w:t>功能定义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701"/>
        <w:gridCol w:w="5712"/>
      </w:tblGrid>
      <w:tr w:rsidR="003D03E8" w:rsidRPr="00CB7CB7" w14:paraId="50BC04FC" w14:textId="77777777" w:rsidTr="0026273E">
        <w:trPr>
          <w:jc w:val="center"/>
        </w:trPr>
        <w:tc>
          <w:tcPr>
            <w:tcW w:w="1098" w:type="dxa"/>
            <w:shd w:val="clear" w:color="auto" w:fill="D9E2F3" w:themeFill="accent1" w:themeFillTint="33"/>
          </w:tcPr>
          <w:p w14:paraId="6AA88DA4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序号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F4EAF42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功能名称</w:t>
            </w:r>
          </w:p>
        </w:tc>
        <w:tc>
          <w:tcPr>
            <w:tcW w:w="5712" w:type="dxa"/>
            <w:shd w:val="clear" w:color="auto" w:fill="D9E2F3" w:themeFill="accent1" w:themeFillTint="33"/>
          </w:tcPr>
          <w:p w14:paraId="68A65948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3D03E8" w:rsidRPr="00CB7CB7" w14:paraId="56DFCAEB" w14:textId="77777777" w:rsidTr="0026273E">
        <w:trPr>
          <w:jc w:val="center"/>
        </w:trPr>
        <w:tc>
          <w:tcPr>
            <w:tcW w:w="1098" w:type="dxa"/>
            <w:shd w:val="clear" w:color="auto" w:fill="FFFFFF" w:themeFill="background1"/>
          </w:tcPr>
          <w:p w14:paraId="58180B9E" w14:textId="77777777" w:rsidR="003D03E8" w:rsidRPr="00CB7CB7" w:rsidRDefault="003D03E8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</w:tcPr>
          <w:p w14:paraId="2D827E99" w14:textId="77777777" w:rsidR="003D03E8" w:rsidRPr="00CB7CB7" w:rsidRDefault="00C849F3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产生控制信号</w:t>
            </w:r>
          </w:p>
        </w:tc>
        <w:tc>
          <w:tcPr>
            <w:tcW w:w="5712" w:type="dxa"/>
            <w:shd w:val="clear" w:color="auto" w:fill="FFFFFF" w:themeFill="background1"/>
          </w:tcPr>
          <w:p w14:paraId="023F7107" w14:textId="77777777" w:rsidR="003D03E8" w:rsidRPr="00CB7CB7" w:rsidRDefault="00C849F3" w:rsidP="0026273E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产生控制信号</w:t>
            </w:r>
          </w:p>
        </w:tc>
      </w:tr>
    </w:tbl>
    <w:p w14:paraId="09E1C8EB" w14:textId="77777777" w:rsidR="00F268EC" w:rsidRPr="00A05B25" w:rsidRDefault="002C571A" w:rsidP="00A05B25">
      <w:pPr>
        <w:pStyle w:val="11"/>
        <w:spacing w:before="240" w:after="240"/>
      </w:pPr>
      <w:r w:rsidRPr="00A05B25">
        <w:rPr>
          <w:rFonts w:hint="eastAsia"/>
        </w:rPr>
        <w:t>三．</w:t>
      </w:r>
      <w:r w:rsidR="00DD59AC" w:rsidRPr="00A05B25">
        <w:rPr>
          <w:rFonts w:hint="eastAsia"/>
        </w:rPr>
        <w:t>控制器设计思路</w:t>
      </w:r>
    </w:p>
    <w:p w14:paraId="35E5868F" w14:textId="77777777" w:rsidR="00DD59AC" w:rsidRPr="000072DD" w:rsidRDefault="00DD59AC" w:rsidP="00A05B25">
      <w:pPr>
        <w:pStyle w:val="a7"/>
        <w:spacing w:before="240" w:after="240"/>
        <w:ind w:firstLine="480"/>
      </w:pPr>
      <w:r>
        <w:rPr>
          <w:rFonts w:hint="eastAsia"/>
        </w:rPr>
        <w:lastRenderedPageBreak/>
        <w:t>数据通路如下</w:t>
      </w:r>
    </w:p>
    <w:tbl>
      <w:tblPr>
        <w:tblW w:w="11221" w:type="dxa"/>
        <w:tblInd w:w="-1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396"/>
        <w:gridCol w:w="403"/>
        <w:gridCol w:w="713"/>
        <w:gridCol w:w="576"/>
        <w:gridCol w:w="530"/>
        <w:gridCol w:w="530"/>
        <w:gridCol w:w="576"/>
        <w:gridCol w:w="964"/>
        <w:gridCol w:w="768"/>
        <w:gridCol w:w="936"/>
        <w:gridCol w:w="542"/>
        <w:gridCol w:w="768"/>
        <w:gridCol w:w="749"/>
        <w:gridCol w:w="695"/>
        <w:gridCol w:w="666"/>
        <w:gridCol w:w="936"/>
      </w:tblGrid>
      <w:tr w:rsidR="00CE1F05" w:rsidRPr="00236EAF" w14:paraId="0D527FAF" w14:textId="77777777" w:rsidTr="004F57EF">
        <w:trPr>
          <w:trHeight w:val="276"/>
        </w:trPr>
        <w:tc>
          <w:tcPr>
            <w:tcW w:w="606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4167F5B7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指令</w:t>
            </w:r>
          </w:p>
        </w:tc>
        <w:tc>
          <w:tcPr>
            <w:tcW w:w="746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4C4A382F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713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565A4095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76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5F6C8857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IM.A</w:t>
            </w:r>
            <w:proofErr w:type="gramEnd"/>
          </w:p>
        </w:tc>
        <w:tc>
          <w:tcPr>
            <w:tcW w:w="2520" w:type="dxa"/>
            <w:gridSpan w:val="4"/>
            <w:shd w:val="clear" w:color="auto" w:fill="D9E2F3" w:themeFill="accent1" w:themeFillTint="33"/>
            <w:noWrap/>
            <w:vAlign w:val="center"/>
            <w:hideMark/>
          </w:tcPr>
          <w:p w14:paraId="61B7673E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GRF</w:t>
            </w:r>
          </w:p>
        </w:tc>
        <w:tc>
          <w:tcPr>
            <w:tcW w:w="1704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5400961B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1310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358B68D2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DM</w:t>
            </w:r>
          </w:p>
        </w:tc>
        <w:tc>
          <w:tcPr>
            <w:tcW w:w="749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4041000E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1361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18ABE2AB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Nadd</w:t>
            </w:r>
          </w:p>
        </w:tc>
        <w:tc>
          <w:tcPr>
            <w:tcW w:w="936" w:type="dxa"/>
            <w:shd w:val="clear" w:color="auto" w:fill="D9E2F3" w:themeFill="accent1" w:themeFillTint="33"/>
          </w:tcPr>
          <w:p w14:paraId="15237BD6" w14:textId="77777777" w:rsidR="00CE1F05" w:rsidRPr="00236EAF" w:rsidRDefault="00CE1F05" w:rsidP="00DF333C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Shift</w:t>
            </w:r>
          </w:p>
        </w:tc>
      </w:tr>
      <w:tr w:rsidR="00CE1F05" w:rsidRPr="00236EAF" w14:paraId="49C2A7FB" w14:textId="77777777" w:rsidTr="004F57EF">
        <w:trPr>
          <w:trHeight w:val="276"/>
        </w:trPr>
        <w:tc>
          <w:tcPr>
            <w:tcW w:w="606" w:type="dxa"/>
            <w:vMerge/>
            <w:shd w:val="clear" w:color="auto" w:fill="D9E2F3" w:themeFill="accent1" w:themeFillTint="33"/>
            <w:vAlign w:val="center"/>
            <w:hideMark/>
          </w:tcPr>
          <w:p w14:paraId="30F9263B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3" w:type="dxa"/>
            <w:shd w:val="clear" w:color="auto" w:fill="D9E2F3" w:themeFill="accent1" w:themeFillTint="33"/>
            <w:noWrap/>
            <w:vAlign w:val="center"/>
            <w:hideMark/>
          </w:tcPr>
          <w:p w14:paraId="613C6E1D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403" w:type="dxa"/>
            <w:shd w:val="clear" w:color="auto" w:fill="D9E2F3" w:themeFill="accent1" w:themeFillTint="33"/>
            <w:noWrap/>
            <w:vAlign w:val="center"/>
            <w:hideMark/>
          </w:tcPr>
          <w:p w14:paraId="66592FB7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713" w:type="dxa"/>
            <w:vMerge/>
            <w:shd w:val="clear" w:color="auto" w:fill="D9E2F3" w:themeFill="accent1" w:themeFillTint="33"/>
            <w:vAlign w:val="center"/>
            <w:hideMark/>
          </w:tcPr>
          <w:p w14:paraId="06886FE0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shd w:val="clear" w:color="auto" w:fill="D9E2F3" w:themeFill="accent1" w:themeFillTint="33"/>
            <w:vAlign w:val="center"/>
            <w:hideMark/>
          </w:tcPr>
          <w:p w14:paraId="3B38A98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dxa"/>
            <w:shd w:val="clear" w:color="auto" w:fill="D9E2F3" w:themeFill="accent1" w:themeFillTint="33"/>
            <w:noWrap/>
            <w:vAlign w:val="center"/>
            <w:hideMark/>
          </w:tcPr>
          <w:p w14:paraId="07CCB95A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RA1</w:t>
            </w:r>
          </w:p>
        </w:tc>
        <w:tc>
          <w:tcPr>
            <w:tcW w:w="530" w:type="dxa"/>
            <w:shd w:val="clear" w:color="auto" w:fill="D9E2F3" w:themeFill="accent1" w:themeFillTint="33"/>
            <w:noWrap/>
            <w:vAlign w:val="center"/>
            <w:hideMark/>
          </w:tcPr>
          <w:p w14:paraId="53EF573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RA2</w:t>
            </w:r>
          </w:p>
        </w:tc>
        <w:tc>
          <w:tcPr>
            <w:tcW w:w="496" w:type="dxa"/>
            <w:shd w:val="clear" w:color="auto" w:fill="D9E2F3" w:themeFill="accent1" w:themeFillTint="33"/>
            <w:noWrap/>
            <w:vAlign w:val="center"/>
            <w:hideMark/>
          </w:tcPr>
          <w:p w14:paraId="1FF272B7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WA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332788C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768" w:type="dxa"/>
            <w:shd w:val="clear" w:color="auto" w:fill="D9E2F3" w:themeFill="accent1" w:themeFillTint="33"/>
            <w:noWrap/>
            <w:vAlign w:val="center"/>
            <w:hideMark/>
          </w:tcPr>
          <w:p w14:paraId="0EB64FC0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936" w:type="dxa"/>
            <w:shd w:val="clear" w:color="auto" w:fill="D9E2F3" w:themeFill="accent1" w:themeFillTint="33"/>
            <w:noWrap/>
            <w:vAlign w:val="center"/>
            <w:hideMark/>
          </w:tcPr>
          <w:p w14:paraId="031E20FE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42" w:type="dxa"/>
            <w:shd w:val="clear" w:color="auto" w:fill="D9E2F3" w:themeFill="accent1" w:themeFillTint="33"/>
            <w:noWrap/>
            <w:vAlign w:val="center"/>
            <w:hideMark/>
          </w:tcPr>
          <w:p w14:paraId="35E45224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768" w:type="dxa"/>
            <w:shd w:val="clear" w:color="auto" w:fill="D9E2F3" w:themeFill="accent1" w:themeFillTint="33"/>
            <w:noWrap/>
            <w:vAlign w:val="center"/>
            <w:hideMark/>
          </w:tcPr>
          <w:p w14:paraId="13300CD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749" w:type="dxa"/>
            <w:vMerge/>
            <w:shd w:val="clear" w:color="auto" w:fill="D9E2F3" w:themeFill="accent1" w:themeFillTint="33"/>
            <w:vAlign w:val="center"/>
            <w:hideMark/>
          </w:tcPr>
          <w:p w14:paraId="3568815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D9E2F3" w:themeFill="accent1" w:themeFillTint="33"/>
            <w:noWrap/>
            <w:vAlign w:val="center"/>
            <w:hideMark/>
          </w:tcPr>
          <w:p w14:paraId="05360700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666" w:type="dxa"/>
            <w:shd w:val="clear" w:color="auto" w:fill="D9E2F3" w:themeFill="accent1" w:themeFillTint="33"/>
            <w:noWrap/>
            <w:vAlign w:val="center"/>
            <w:hideMark/>
          </w:tcPr>
          <w:p w14:paraId="04B7472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936" w:type="dxa"/>
            <w:shd w:val="clear" w:color="auto" w:fill="D9E2F3" w:themeFill="accent1" w:themeFillTint="33"/>
          </w:tcPr>
          <w:p w14:paraId="063210F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E1F05" w:rsidRPr="00236EAF" w14:paraId="752709E3" w14:textId="77777777" w:rsidTr="004F57EF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4BB31B8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R型</w:t>
            </w:r>
          </w:p>
        </w:tc>
        <w:tc>
          <w:tcPr>
            <w:tcW w:w="343" w:type="dxa"/>
            <w:shd w:val="clear" w:color="auto" w:fill="auto"/>
            <w:noWrap/>
            <w:vAlign w:val="center"/>
            <w:hideMark/>
          </w:tcPr>
          <w:p w14:paraId="3132FD1B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0C24B51A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77445413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135A4E7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0A821FB4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3D06ED65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14:paraId="4DCE0D96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4EC21C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21D9043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1D84B1D7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06A74D7D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5B5479B8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52CE625B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2A02715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65082B4A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0571ADD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CE1F05" w:rsidRPr="00236EAF" w14:paraId="765FBB96" w14:textId="77777777" w:rsidTr="004F57EF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75B3422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lw</w:t>
            </w:r>
          </w:p>
        </w:tc>
        <w:tc>
          <w:tcPr>
            <w:tcW w:w="343" w:type="dxa"/>
            <w:shd w:val="clear" w:color="auto" w:fill="auto"/>
            <w:noWrap/>
            <w:vAlign w:val="center"/>
            <w:hideMark/>
          </w:tcPr>
          <w:p w14:paraId="78FE83C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57132604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14A6398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7F8B95E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2BEC2B2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1E3F84FB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14:paraId="05DD4B8E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5A84D2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DM.RD</w:t>
            </w:r>
            <w:proofErr w:type="gramEnd"/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74A5488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3DB6D8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sig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n</w:t>
            </w: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_ext</w:t>
            </w: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1406C19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623EACDA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197A1AF6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C691B3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6745201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61EDAF0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CE1F05" w:rsidRPr="00236EAF" w14:paraId="18D1533D" w14:textId="77777777" w:rsidTr="004F57EF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51AC5DDB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sw</w:t>
            </w:r>
          </w:p>
        </w:tc>
        <w:tc>
          <w:tcPr>
            <w:tcW w:w="343" w:type="dxa"/>
            <w:shd w:val="clear" w:color="auto" w:fill="auto"/>
            <w:noWrap/>
            <w:vAlign w:val="center"/>
            <w:hideMark/>
          </w:tcPr>
          <w:p w14:paraId="5C9977D8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069778C8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7C0145ED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57E49AEB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78181318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4EA164D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14:paraId="20A7A13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9E1A66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40B8D5CB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DEE9E9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sig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n</w:t>
            </w: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_ext</w:t>
            </w: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1646080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17ADD45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02B826D6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DB6A4A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12D85EE3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11BCF360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CE1F05" w:rsidRPr="00236EAF" w14:paraId="74753EAD" w14:textId="77777777" w:rsidTr="004F57EF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317308D4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beq</w:t>
            </w:r>
          </w:p>
        </w:tc>
        <w:tc>
          <w:tcPr>
            <w:tcW w:w="343" w:type="dxa"/>
            <w:shd w:val="clear" w:color="auto" w:fill="auto"/>
            <w:noWrap/>
            <w:vAlign w:val="center"/>
            <w:hideMark/>
          </w:tcPr>
          <w:p w14:paraId="2526734D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4F2212F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693F285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  <w:p w14:paraId="36FC30F5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/Nadd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3EEF130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00A76B2D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31C73B5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14:paraId="433B857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D7B1E6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574AF9A3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257CB56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2D209C60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571BEBB6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652E80FA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416EB2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3E49474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Shift</w:t>
            </w:r>
          </w:p>
        </w:tc>
        <w:tc>
          <w:tcPr>
            <w:tcW w:w="936" w:type="dxa"/>
          </w:tcPr>
          <w:p w14:paraId="1C4093DD" w14:textId="77777777" w:rsidR="00CE1F05" w:rsidRPr="00236EAF" w:rsidRDefault="00647436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="00CE1F05"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ign_ext</w:t>
            </w:r>
          </w:p>
        </w:tc>
      </w:tr>
      <w:tr w:rsidR="00CE1F05" w:rsidRPr="00236EAF" w14:paraId="62D9F254" w14:textId="77777777" w:rsidTr="004F57EF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50F2784B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ori</w:t>
            </w:r>
          </w:p>
        </w:tc>
        <w:tc>
          <w:tcPr>
            <w:tcW w:w="343" w:type="dxa"/>
            <w:shd w:val="clear" w:color="auto" w:fill="auto"/>
            <w:noWrap/>
            <w:vAlign w:val="center"/>
            <w:hideMark/>
          </w:tcPr>
          <w:p w14:paraId="00FDC26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22184F4D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19A6FAF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5F5B6D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2E74630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4207207D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14:paraId="2676304E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F27F276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5A8D4F57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7A299877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zero_ext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28CB019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0F09018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678B912C" w14:textId="77777777" w:rsidR="00CE1F05" w:rsidRPr="00236EAF" w:rsidRDefault="006C794B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imm16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704D209E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59E95338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672A751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E1F05" w:rsidRPr="00236EAF" w14:paraId="1033CEAD" w14:textId="77777777" w:rsidTr="004F57EF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5E326298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lui</w:t>
            </w:r>
          </w:p>
        </w:tc>
        <w:tc>
          <w:tcPr>
            <w:tcW w:w="343" w:type="dxa"/>
            <w:shd w:val="clear" w:color="auto" w:fill="auto"/>
            <w:noWrap/>
            <w:vAlign w:val="center"/>
            <w:hideMark/>
          </w:tcPr>
          <w:p w14:paraId="4DFD588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0B392D4D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2B8B8DA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23C73A95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2D1F2EF6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20595C20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14:paraId="1F2FF96A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E801D6B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imm+0</w:t>
            </w:r>
            <w:r w:rsidRPr="0057653C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8"/>
              </w:rPr>
              <w:t>16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63F55767" w14:textId="77777777" w:rsidR="00CE1F05" w:rsidRPr="00236EAF" w:rsidRDefault="00CE1F05" w:rsidP="00160340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626F9D6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304B6467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57579F34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57837B4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6A1D80D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08E5032A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54B71F2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CE1F05" w:rsidRPr="00236EAF" w14:paraId="73140BB7" w14:textId="77777777" w:rsidTr="004F57EF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E8C87B5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nop</w:t>
            </w:r>
          </w:p>
        </w:tc>
        <w:tc>
          <w:tcPr>
            <w:tcW w:w="343" w:type="dxa"/>
            <w:shd w:val="clear" w:color="auto" w:fill="auto"/>
            <w:noWrap/>
            <w:vAlign w:val="center"/>
            <w:hideMark/>
          </w:tcPr>
          <w:p w14:paraId="603F01D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6C35B1A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62EE1243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23F7B11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38611624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7F9B2A2E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  <w:hideMark/>
          </w:tcPr>
          <w:p w14:paraId="7EAE355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C4277B7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1CF7B193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564253F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4DF5E1B7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6CE0FEA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0E96FA7C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1140D09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0944EFA2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34A9D9C4" w14:textId="77777777" w:rsidR="00CE1F05" w:rsidRPr="00236EAF" w:rsidRDefault="00CE1F0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4F57EF" w:rsidRPr="00236EAF" w14:paraId="77D0C062" w14:textId="77777777" w:rsidTr="004F57EF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</w:tcPr>
          <w:p w14:paraId="631271AD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jal</w:t>
            </w:r>
          </w:p>
        </w:tc>
        <w:tc>
          <w:tcPr>
            <w:tcW w:w="343" w:type="dxa"/>
            <w:shd w:val="clear" w:color="auto" w:fill="auto"/>
            <w:noWrap/>
            <w:vAlign w:val="center"/>
          </w:tcPr>
          <w:p w14:paraId="559FDFF9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403" w:type="dxa"/>
            <w:shd w:val="clear" w:color="auto" w:fill="auto"/>
            <w:noWrap/>
            <w:vAlign w:val="center"/>
          </w:tcPr>
          <w:p w14:paraId="71604366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</w:tcPr>
          <w:p w14:paraId="15068822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j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6A13F5E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14:paraId="6308C9C5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dxa"/>
            <w:shd w:val="clear" w:color="auto" w:fill="auto"/>
            <w:noWrap/>
            <w:vAlign w:val="center"/>
          </w:tcPr>
          <w:p w14:paraId="6331757D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496" w:type="dxa"/>
            <w:shd w:val="clear" w:color="auto" w:fill="auto"/>
            <w:noWrap/>
            <w:vAlign w:val="center"/>
          </w:tcPr>
          <w:p w14:paraId="7B751DF7" w14:textId="77777777" w:rsidR="004F57EF" w:rsidRPr="00236EAF" w:rsidRDefault="00AE1F15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x1f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570B799A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14:paraId="6E44DFEF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noWrap/>
            <w:vAlign w:val="center"/>
          </w:tcPr>
          <w:p w14:paraId="634FCF9B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noWrap/>
            <w:vAlign w:val="center"/>
          </w:tcPr>
          <w:p w14:paraId="07DC49D9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14:paraId="2909C9D3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77905BC5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781D96A4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2228F802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18BF23E5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4F57EF" w:rsidRPr="00236EAF" w14:paraId="6F5EE3CE" w14:textId="77777777" w:rsidTr="004F57EF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</w:tcPr>
          <w:p w14:paraId="1E7178A6" w14:textId="77777777" w:rsidR="004F57E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jr</w:t>
            </w:r>
          </w:p>
          <w:p w14:paraId="022E3454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R型</w:t>
            </w:r>
          </w:p>
        </w:tc>
        <w:tc>
          <w:tcPr>
            <w:tcW w:w="343" w:type="dxa"/>
            <w:shd w:val="clear" w:color="auto" w:fill="auto"/>
            <w:noWrap/>
            <w:vAlign w:val="center"/>
          </w:tcPr>
          <w:p w14:paraId="419A1A96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403" w:type="dxa"/>
            <w:shd w:val="clear" w:color="auto" w:fill="auto"/>
            <w:noWrap/>
            <w:vAlign w:val="center"/>
          </w:tcPr>
          <w:p w14:paraId="4FFABC71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</w:tcPr>
          <w:p w14:paraId="611C24A0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LU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0FB5E558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14:paraId="502C24EE" w14:textId="77777777" w:rsidR="004F57EF" w:rsidRPr="00236EAF" w:rsidRDefault="00D61436" w:rsidP="00DF333C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14:paraId="48918EA2" w14:textId="77777777" w:rsidR="004F57EF" w:rsidRPr="00236EAF" w:rsidRDefault="00D61436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496" w:type="dxa"/>
            <w:shd w:val="clear" w:color="auto" w:fill="auto"/>
            <w:noWrap/>
            <w:vAlign w:val="center"/>
          </w:tcPr>
          <w:p w14:paraId="1319C455" w14:textId="77777777" w:rsidR="004F57EF" w:rsidRPr="00236EAF" w:rsidRDefault="00D61436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5E8D9E6F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14:paraId="7A03F2F2" w14:textId="77777777" w:rsidR="004F57EF" w:rsidRPr="00236EAF" w:rsidRDefault="00D61436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F.RD1</w:t>
            </w:r>
          </w:p>
        </w:tc>
        <w:tc>
          <w:tcPr>
            <w:tcW w:w="936" w:type="dxa"/>
            <w:shd w:val="clear" w:color="auto" w:fill="auto"/>
            <w:noWrap/>
            <w:vAlign w:val="center"/>
          </w:tcPr>
          <w:p w14:paraId="048C19F7" w14:textId="77777777" w:rsidR="004F57EF" w:rsidRPr="00236EAF" w:rsidRDefault="00D61436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F.RD2</w:t>
            </w:r>
          </w:p>
        </w:tc>
        <w:tc>
          <w:tcPr>
            <w:tcW w:w="542" w:type="dxa"/>
            <w:shd w:val="clear" w:color="auto" w:fill="auto"/>
            <w:noWrap/>
            <w:vAlign w:val="center"/>
          </w:tcPr>
          <w:p w14:paraId="0DCCC983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14:paraId="045B6396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41081F6C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6FAA5955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75320FAE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1C908584" w14:textId="77777777" w:rsidR="004F57EF" w:rsidRPr="00236EAF" w:rsidRDefault="004F57EF" w:rsidP="00DF333C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</w:tbl>
    <w:p w14:paraId="26564149" w14:textId="77777777" w:rsidR="00DD59AC" w:rsidRPr="007C7681" w:rsidRDefault="00DD59AC" w:rsidP="007C7681">
      <w:pPr>
        <w:pStyle w:val="a7"/>
        <w:spacing w:before="240" w:after="240"/>
        <w:ind w:firstLine="480"/>
      </w:pPr>
      <w:r w:rsidRPr="007C7681">
        <w:rPr>
          <w:rFonts w:hint="eastAsia"/>
        </w:rPr>
        <w:t>由此可见需要以下几个</w:t>
      </w:r>
      <w:r w:rsidRPr="007C7681">
        <w:rPr>
          <w:rFonts w:hint="eastAsia"/>
        </w:rPr>
        <w:t>M</w:t>
      </w:r>
      <w:r w:rsidRPr="007C7681">
        <w:t>UX</w:t>
      </w:r>
      <w:r w:rsidRPr="007C7681">
        <w:rPr>
          <w:rFonts w:hint="eastAsia"/>
        </w:rPr>
        <w:t>多路选择器</w:t>
      </w:r>
    </w:p>
    <w:p w14:paraId="56135347" w14:textId="77777777" w:rsidR="00DF333C" w:rsidRPr="007C7681" w:rsidRDefault="007C7681" w:rsidP="007C7681">
      <w:pPr>
        <w:pStyle w:val="a7"/>
        <w:spacing w:before="240" w:after="240"/>
        <w:ind w:firstLine="480"/>
      </w:pPr>
      <w:r w:rsidRPr="007C7681">
        <w:t>1.</w:t>
      </w:r>
      <w:r w:rsidR="00DD59AC" w:rsidRPr="007C7681">
        <w:rPr>
          <w:rFonts w:hint="eastAsia"/>
        </w:rPr>
        <w:t>beq</w:t>
      </w:r>
      <w:r w:rsidR="00DD59AC" w:rsidRPr="007C7681">
        <w:rPr>
          <w:rFonts w:hint="eastAsia"/>
        </w:rPr>
        <w:t>指令</w:t>
      </w:r>
      <w:r w:rsidR="00DD59AC" w:rsidRPr="007C7681">
        <w:rPr>
          <w:rFonts w:hint="eastAsia"/>
        </w:rPr>
        <w:t xml:space="preserve"> </w:t>
      </w:r>
      <w:r w:rsidR="00DD59AC" w:rsidRPr="007C7681">
        <w:t>PC</w:t>
      </w:r>
      <w:r w:rsidR="00DD59AC" w:rsidRPr="007C7681">
        <w:rPr>
          <w:rFonts w:hint="eastAsia"/>
        </w:rPr>
        <w:t>有两种选择</w:t>
      </w:r>
      <w:r w:rsidR="00DD59AC" w:rsidRPr="007C7681">
        <w:rPr>
          <w:rFonts w:hint="eastAsia"/>
        </w:rPr>
        <w:t xml:space="preserve"> </w:t>
      </w:r>
      <w:r w:rsidR="00DD59AC" w:rsidRPr="007C7681">
        <w:t>PC=A</w:t>
      </w:r>
      <w:r w:rsidR="00DD59AC" w:rsidRPr="007C7681">
        <w:rPr>
          <w:rFonts w:hint="eastAsia"/>
        </w:rPr>
        <w:t>dder</w:t>
      </w:r>
      <w:r w:rsidR="00DD59AC" w:rsidRPr="007C7681">
        <w:rPr>
          <w:rFonts w:hint="eastAsia"/>
        </w:rPr>
        <w:t>输出或者</w:t>
      </w:r>
      <w:r w:rsidR="00DD59AC" w:rsidRPr="007C7681">
        <w:rPr>
          <w:rFonts w:hint="eastAsia"/>
        </w:rPr>
        <w:t>Nadd</w:t>
      </w:r>
      <w:r w:rsidR="00DD59AC" w:rsidRPr="007C7681">
        <w:rPr>
          <w:rFonts w:hint="eastAsia"/>
        </w:rPr>
        <w:t>的输出</w:t>
      </w:r>
      <w:r w:rsidR="00DD59AC" w:rsidRPr="007C7681">
        <w:rPr>
          <w:rFonts w:hint="eastAsia"/>
        </w:rPr>
        <w:t xml:space="preserve"> </w:t>
      </w:r>
      <w:r w:rsidR="00DD59AC" w:rsidRPr="007C7681">
        <w:t xml:space="preserve"> </w:t>
      </w:r>
      <w:r w:rsidR="00DD59AC" w:rsidRPr="007C7681">
        <w:rPr>
          <w:rFonts w:hint="eastAsia"/>
        </w:rPr>
        <w:t>选择信号</w:t>
      </w:r>
      <w:r w:rsidR="00DF333C" w:rsidRPr="007C7681">
        <w:rPr>
          <w:rFonts w:hint="eastAsia"/>
        </w:rPr>
        <w:t>为</w:t>
      </w:r>
      <w:r w:rsidR="00DD59AC" w:rsidRPr="007C7681">
        <w:t>B</w:t>
      </w:r>
      <w:r w:rsidR="00DD59AC" w:rsidRPr="007C7681">
        <w:rPr>
          <w:rFonts w:hint="eastAsia"/>
        </w:rPr>
        <w:t>r</w:t>
      </w:r>
      <w:r w:rsidR="00DD59AC" w:rsidRPr="007C7681">
        <w:t>anch</w:t>
      </w:r>
      <w:r w:rsidR="0062424C">
        <w:t>1</w:t>
      </w:r>
    </w:p>
    <w:p w14:paraId="3E6EA8C1" w14:textId="77777777" w:rsidR="00DF333C" w:rsidRPr="007C7681" w:rsidRDefault="007C7681" w:rsidP="007C7681">
      <w:pPr>
        <w:pStyle w:val="a7"/>
        <w:spacing w:before="240" w:after="240"/>
        <w:ind w:firstLine="480"/>
      </w:pPr>
      <w:r w:rsidRPr="007C7681">
        <w:t>2.</w:t>
      </w:r>
      <w:r w:rsidR="00DF333C" w:rsidRPr="007C7681">
        <w:t>GRF</w:t>
      </w:r>
      <w:r w:rsidR="00DF333C" w:rsidRPr="007C7681">
        <w:rPr>
          <w:rFonts w:hint="eastAsia"/>
        </w:rPr>
        <w:t>的</w:t>
      </w:r>
      <w:r w:rsidR="00DF333C" w:rsidRPr="007C7681">
        <w:t>WA</w:t>
      </w:r>
      <w:proofErr w:type="gramStart"/>
      <w:r w:rsidR="00DF333C" w:rsidRPr="007C7681">
        <w:rPr>
          <w:rFonts w:hint="eastAsia"/>
        </w:rPr>
        <w:t>端选择</w:t>
      </w:r>
      <w:proofErr w:type="gramEnd"/>
      <w:r w:rsidR="00DF333C" w:rsidRPr="007C7681">
        <w:rPr>
          <w:rFonts w:hint="eastAsia"/>
        </w:rPr>
        <w:t>Rd</w:t>
      </w:r>
      <w:r w:rsidR="00DF333C" w:rsidRPr="007C7681">
        <w:t>,Rt</w:t>
      </w:r>
      <w:r w:rsidR="00DF333C" w:rsidRPr="007C7681">
        <w:rPr>
          <w:rFonts w:hint="eastAsia"/>
        </w:rPr>
        <w:t>需要一个</w:t>
      </w:r>
      <w:r w:rsidR="00DF333C" w:rsidRPr="007C7681">
        <w:rPr>
          <w:rFonts w:hint="eastAsia"/>
        </w:rPr>
        <w:t>M</w:t>
      </w:r>
      <w:r w:rsidR="00DF333C" w:rsidRPr="007C7681">
        <w:t>UX</w:t>
      </w:r>
      <w:r w:rsidR="00DF333C" w:rsidRPr="007C7681">
        <w:rPr>
          <w:rFonts w:hint="eastAsia"/>
        </w:rPr>
        <w:t>，控制信号</w:t>
      </w:r>
      <w:r w:rsidR="00DF333C" w:rsidRPr="007C7681">
        <w:rPr>
          <w:rFonts w:hint="eastAsia"/>
        </w:rPr>
        <w:t>Reg</w:t>
      </w:r>
      <w:r w:rsidR="00DF333C" w:rsidRPr="007C7681">
        <w:t>Dst</w:t>
      </w:r>
      <w:r w:rsidR="005119C4">
        <w:t>[1:0]</w:t>
      </w:r>
    </w:p>
    <w:p w14:paraId="364CC569" w14:textId="77777777" w:rsidR="00DD59AC" w:rsidRPr="007C7681" w:rsidRDefault="007C7681" w:rsidP="007C7681">
      <w:pPr>
        <w:pStyle w:val="a7"/>
        <w:spacing w:before="240" w:after="240"/>
        <w:ind w:firstLine="480"/>
      </w:pPr>
      <w:r w:rsidRPr="007C7681">
        <w:t>3.</w:t>
      </w:r>
      <w:r w:rsidR="00DF333C" w:rsidRPr="007C7681">
        <w:t>GRF</w:t>
      </w:r>
      <w:r w:rsidR="00DF333C" w:rsidRPr="007C7681">
        <w:rPr>
          <w:rFonts w:hint="eastAsia"/>
        </w:rPr>
        <w:t>的</w:t>
      </w:r>
      <w:r w:rsidR="00DF333C" w:rsidRPr="007C7681">
        <w:t>WD</w:t>
      </w:r>
      <w:r w:rsidR="00DF333C" w:rsidRPr="007C7681">
        <w:rPr>
          <w:rFonts w:hint="eastAsia"/>
        </w:rPr>
        <w:t>输入端，有三种选择：</w:t>
      </w:r>
      <w:r w:rsidR="00DF333C" w:rsidRPr="007C7681">
        <w:rPr>
          <w:rFonts w:hint="eastAsia"/>
        </w:rPr>
        <w:t>R</w:t>
      </w:r>
      <w:r w:rsidR="00DF333C" w:rsidRPr="007C7681">
        <w:t>F.RD2</w:t>
      </w:r>
      <w:r w:rsidR="00DF333C" w:rsidRPr="007C7681">
        <w:rPr>
          <w:rFonts w:hint="eastAsia"/>
        </w:rPr>
        <w:t>，</w:t>
      </w:r>
      <w:r w:rsidR="00DF333C" w:rsidRPr="007C7681">
        <w:t>ALU</w:t>
      </w:r>
      <w:r w:rsidR="00DF333C" w:rsidRPr="007C7681">
        <w:rPr>
          <w:rFonts w:hint="eastAsia"/>
        </w:rPr>
        <w:t>的输出，</w:t>
      </w:r>
      <w:r w:rsidR="00DF333C" w:rsidRPr="007C7681">
        <w:rPr>
          <w:rFonts w:hint="eastAsia"/>
        </w:rPr>
        <w:t>l</w:t>
      </w:r>
      <w:r w:rsidR="00DF333C" w:rsidRPr="007C7681">
        <w:t>ui</w:t>
      </w:r>
      <w:r w:rsidR="00DF333C" w:rsidRPr="007C7681">
        <w:rPr>
          <w:rFonts w:hint="eastAsia"/>
        </w:rPr>
        <w:t>指令直接对</w:t>
      </w:r>
      <w:r w:rsidR="00DF333C" w:rsidRPr="007C7681">
        <w:rPr>
          <w:rFonts w:hint="eastAsia"/>
        </w:rPr>
        <w:t>i</w:t>
      </w:r>
      <w:r w:rsidR="00DF333C" w:rsidRPr="007C7681">
        <w:t>mm16</w:t>
      </w:r>
      <w:r w:rsidR="00DF333C" w:rsidRPr="007C7681">
        <w:rPr>
          <w:rFonts w:hint="eastAsia"/>
        </w:rPr>
        <w:t>后边补</w:t>
      </w:r>
      <w:r w:rsidR="00DF333C" w:rsidRPr="007C7681">
        <w:rPr>
          <w:rFonts w:hint="eastAsia"/>
        </w:rPr>
        <w:t>1</w:t>
      </w:r>
      <w:r w:rsidR="00DF333C" w:rsidRPr="007C7681">
        <w:t>6</w:t>
      </w:r>
      <w:r w:rsidR="00DF333C" w:rsidRPr="007C7681">
        <w:rPr>
          <w:rFonts w:hint="eastAsia"/>
        </w:rPr>
        <w:t>位</w:t>
      </w:r>
      <w:r w:rsidR="00DF333C" w:rsidRPr="007C7681">
        <w:rPr>
          <w:rFonts w:hint="eastAsia"/>
        </w:rPr>
        <w:t>0</w:t>
      </w:r>
      <w:r w:rsidR="00DF333C" w:rsidRPr="007C7681">
        <w:rPr>
          <w:rFonts w:hint="eastAsia"/>
        </w:rPr>
        <w:t>，需要</w:t>
      </w:r>
      <w:r w:rsidR="00DF333C" w:rsidRPr="007C7681">
        <w:rPr>
          <w:rFonts w:hint="eastAsia"/>
        </w:rPr>
        <w:t>2</w:t>
      </w:r>
      <w:r w:rsidR="00DF333C" w:rsidRPr="007C7681">
        <w:rPr>
          <w:rFonts w:hint="eastAsia"/>
        </w:rPr>
        <w:t>选</w:t>
      </w:r>
      <w:r w:rsidR="00DF333C" w:rsidRPr="007C7681">
        <w:rPr>
          <w:rFonts w:hint="eastAsia"/>
        </w:rPr>
        <w:t>4</w:t>
      </w:r>
      <w:r w:rsidR="00DF333C" w:rsidRPr="007C7681">
        <w:t>MUX,</w:t>
      </w:r>
      <w:r w:rsidR="00DF333C" w:rsidRPr="007C7681">
        <w:rPr>
          <w:rFonts w:hint="eastAsia"/>
        </w:rPr>
        <w:t>选择信号</w:t>
      </w:r>
      <w:r w:rsidR="00DF333C" w:rsidRPr="007C7681">
        <w:rPr>
          <w:rFonts w:hint="eastAsia"/>
        </w:rPr>
        <w:t>Mem</w:t>
      </w:r>
      <w:r w:rsidR="00DF333C" w:rsidRPr="007C7681">
        <w:t>ToReg[1:0]</w:t>
      </w:r>
    </w:p>
    <w:p w14:paraId="3A3E2A0E" w14:textId="77777777" w:rsidR="00DF333C" w:rsidRPr="007C7681" w:rsidRDefault="007C7681" w:rsidP="007C7681">
      <w:pPr>
        <w:pStyle w:val="a7"/>
        <w:spacing w:before="240" w:after="240"/>
        <w:ind w:firstLine="480"/>
      </w:pPr>
      <w:r w:rsidRPr="007C7681">
        <w:rPr>
          <w:rFonts w:hint="eastAsia"/>
        </w:rPr>
        <w:t>4</w:t>
      </w:r>
      <w:r w:rsidRPr="007C7681">
        <w:t>.</w:t>
      </w:r>
      <w:r w:rsidR="00CE1F05" w:rsidRPr="007C7681">
        <w:rPr>
          <w:rFonts w:hint="eastAsia"/>
        </w:rPr>
        <w:t>两种扩展方式的选择（符号扩展，</w:t>
      </w:r>
      <w:r w:rsidR="00CE1F05" w:rsidRPr="007C7681">
        <w:rPr>
          <w:rFonts w:hint="eastAsia"/>
        </w:rPr>
        <w:t>0</w:t>
      </w:r>
      <w:r w:rsidR="00CE1F05" w:rsidRPr="007C7681">
        <w:t>扩展</w:t>
      </w:r>
      <w:r w:rsidR="00CE1F05" w:rsidRPr="007C7681">
        <w:rPr>
          <w:rFonts w:hint="eastAsia"/>
        </w:rPr>
        <w:t>）选择信号</w:t>
      </w:r>
      <w:r w:rsidR="00CE1F05" w:rsidRPr="007C7681">
        <w:rPr>
          <w:rFonts w:hint="eastAsia"/>
        </w:rPr>
        <w:t>E</w:t>
      </w:r>
      <w:r w:rsidR="00CE1F05" w:rsidRPr="007C7681">
        <w:t>XTOp</w:t>
      </w:r>
    </w:p>
    <w:p w14:paraId="7DE03DEA" w14:textId="77777777" w:rsidR="009B7C3B" w:rsidRDefault="007C7681" w:rsidP="007C7681">
      <w:pPr>
        <w:pStyle w:val="a7"/>
        <w:spacing w:before="240" w:after="240"/>
        <w:ind w:firstLine="480"/>
      </w:pPr>
      <w:r w:rsidRPr="007C7681">
        <w:t>5.</w:t>
      </w:r>
      <w:r w:rsidR="00CE1F05" w:rsidRPr="007C7681">
        <w:rPr>
          <w:rFonts w:hint="eastAsia"/>
        </w:rPr>
        <w:t>A</w:t>
      </w:r>
      <w:r w:rsidR="00CE1F05" w:rsidRPr="007C7681">
        <w:t>LU</w:t>
      </w:r>
      <w:r w:rsidR="00CE1F05" w:rsidRPr="007C7681">
        <w:t>的</w:t>
      </w:r>
      <w:r w:rsidR="00CE1F05" w:rsidRPr="007C7681">
        <w:rPr>
          <w:rFonts w:hint="eastAsia"/>
        </w:rPr>
        <w:t>B</w:t>
      </w:r>
      <w:proofErr w:type="gramStart"/>
      <w:r w:rsidR="00CE1F05" w:rsidRPr="007C7681">
        <w:t>端</w:t>
      </w:r>
      <w:r w:rsidR="009B7C3B" w:rsidRPr="007C7681">
        <w:rPr>
          <w:rFonts w:hint="eastAsia"/>
        </w:rPr>
        <w:t>两种</w:t>
      </w:r>
      <w:proofErr w:type="gramEnd"/>
      <w:r w:rsidR="009B7C3B" w:rsidRPr="007C7681">
        <w:rPr>
          <w:rFonts w:hint="eastAsia"/>
        </w:rPr>
        <w:t>选择，</w:t>
      </w:r>
      <w:r w:rsidR="009B7C3B" w:rsidRPr="007C7681">
        <w:rPr>
          <w:rFonts w:hint="eastAsia"/>
        </w:rPr>
        <w:t>R</w:t>
      </w:r>
      <w:r w:rsidR="009B7C3B" w:rsidRPr="007C7681">
        <w:t>F.RD2</w:t>
      </w:r>
      <w:r w:rsidR="009B7C3B" w:rsidRPr="007C7681">
        <w:t>或</w:t>
      </w:r>
      <w:r w:rsidR="009B7C3B" w:rsidRPr="007C7681">
        <w:rPr>
          <w:rFonts w:hint="eastAsia"/>
        </w:rPr>
        <w:t>E</w:t>
      </w:r>
      <w:r w:rsidR="009B7C3B" w:rsidRPr="007C7681">
        <w:t>XT</w:t>
      </w:r>
      <w:r w:rsidR="009B7C3B" w:rsidRPr="007C7681">
        <w:t>的输出，选择信号</w:t>
      </w:r>
      <w:r w:rsidR="009B7C3B" w:rsidRPr="007C7681">
        <w:rPr>
          <w:rFonts w:hint="eastAsia"/>
        </w:rPr>
        <w:t>A</w:t>
      </w:r>
      <w:r w:rsidR="009B7C3B" w:rsidRPr="007C7681">
        <w:t>LUSrc</w:t>
      </w:r>
    </w:p>
    <w:p w14:paraId="1EB42A41" w14:textId="7A0CCA5E" w:rsidR="005119C4" w:rsidRDefault="005119C4" w:rsidP="007C7681">
      <w:pPr>
        <w:pStyle w:val="a7"/>
        <w:spacing w:before="240" w:after="240"/>
        <w:ind w:firstLine="480"/>
      </w:pPr>
      <w:r>
        <w:rPr>
          <w:rFonts w:hint="eastAsia"/>
        </w:rPr>
        <w:t>6</w:t>
      </w:r>
      <w:r>
        <w:t>.j</w:t>
      </w:r>
      <w:r>
        <w:rPr>
          <w:rFonts w:hint="eastAsia"/>
        </w:rPr>
        <w:t>/</w:t>
      </w:r>
      <w:r>
        <w:t>jal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跳转地址的选择</w:t>
      </w:r>
      <w:r>
        <w:rPr>
          <w:rFonts w:hint="eastAsia"/>
        </w:rPr>
        <w:t xml:space="preserve"> </w:t>
      </w:r>
      <w:r>
        <w:t>B</w:t>
      </w:r>
      <w:r w:rsidR="00AF006A">
        <w:t>ra</w:t>
      </w:r>
      <w:r>
        <w:rPr>
          <w:rFonts w:hint="eastAsia"/>
        </w:rPr>
        <w:t>nch</w:t>
      </w:r>
      <w:r>
        <w:t>2</w:t>
      </w:r>
    </w:p>
    <w:p w14:paraId="57BC6312" w14:textId="35FEB52A" w:rsidR="00B53DD0" w:rsidRPr="007C7681" w:rsidRDefault="00B53DD0" w:rsidP="00B53DD0">
      <w:pPr>
        <w:pStyle w:val="a7"/>
        <w:spacing w:before="240" w:after="240"/>
        <w:ind w:firstLine="480"/>
        <w:rPr>
          <w:rFonts w:hint="eastAsia"/>
        </w:rPr>
      </w:pPr>
      <w:r>
        <w:t>7</w:t>
      </w:r>
      <w:r>
        <w:t>.j</w:t>
      </w:r>
      <w:r>
        <w:t>r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跳转地址的选择</w:t>
      </w:r>
      <w:r>
        <w:rPr>
          <w:rFonts w:hint="eastAsia"/>
        </w:rPr>
        <w:t xml:space="preserve"> </w:t>
      </w:r>
      <w:r>
        <w:t>Bra</w:t>
      </w:r>
      <w:r>
        <w:rPr>
          <w:rFonts w:hint="eastAsia"/>
        </w:rPr>
        <w:t>nch</w:t>
      </w:r>
      <w:r>
        <w:t>3</w:t>
      </w:r>
    </w:p>
    <w:p w14:paraId="00C5B6FD" w14:textId="3962F423" w:rsidR="007F7E74" w:rsidRDefault="007F7E74" w:rsidP="007C7681">
      <w:pPr>
        <w:pStyle w:val="a7"/>
        <w:spacing w:before="240" w:after="240"/>
        <w:ind w:firstLine="480"/>
      </w:pPr>
      <w:r w:rsidRPr="007C7681">
        <w:t>除了上述</w:t>
      </w:r>
      <w:r w:rsidRPr="007C7681">
        <w:t>B</w:t>
      </w:r>
      <w:r w:rsidRPr="007C7681">
        <w:rPr>
          <w:rFonts w:hint="eastAsia"/>
        </w:rPr>
        <w:t>r</w:t>
      </w:r>
      <w:r w:rsidRPr="007C7681">
        <w:t>anch</w:t>
      </w:r>
      <w:r w:rsidR="0062424C">
        <w:t>1</w:t>
      </w:r>
      <w:r w:rsidRPr="007C7681">
        <w:t>,</w:t>
      </w:r>
      <w:r w:rsidR="00DB293D">
        <w:t xml:space="preserve"> </w:t>
      </w:r>
      <w:r w:rsidRPr="007C7681">
        <w:rPr>
          <w:rFonts w:hint="eastAsia"/>
        </w:rPr>
        <w:t>A</w:t>
      </w:r>
      <w:r w:rsidRPr="007C7681">
        <w:t>LUSrc,</w:t>
      </w:r>
      <w:r w:rsidR="00DB293D">
        <w:t xml:space="preserve"> </w:t>
      </w:r>
      <w:r w:rsidRPr="007C7681">
        <w:rPr>
          <w:rFonts w:hint="eastAsia"/>
        </w:rPr>
        <w:t>E</w:t>
      </w:r>
      <w:r w:rsidRPr="007C7681">
        <w:t>XTOp,</w:t>
      </w:r>
      <w:r w:rsidR="00DB293D">
        <w:t xml:space="preserve"> </w:t>
      </w:r>
      <w:r w:rsidRPr="007C7681">
        <w:rPr>
          <w:rFonts w:hint="eastAsia"/>
        </w:rPr>
        <w:t>Mem</w:t>
      </w:r>
      <w:r w:rsidRPr="007C7681">
        <w:t>ToReg[1:0],</w:t>
      </w:r>
      <w:r w:rsidR="00DB293D">
        <w:t xml:space="preserve"> </w:t>
      </w:r>
      <w:r w:rsidRPr="007C7681">
        <w:rPr>
          <w:rFonts w:hint="eastAsia"/>
        </w:rPr>
        <w:t>Reg</w:t>
      </w:r>
      <w:r w:rsidRPr="007C7681">
        <w:t>Dst</w:t>
      </w:r>
      <w:r w:rsidR="0062424C">
        <w:t>[1:0],Branch2</w:t>
      </w:r>
      <w:r w:rsidRPr="007C7681">
        <w:t>,</w:t>
      </w:r>
      <w:r w:rsidR="00DB293D">
        <w:t xml:space="preserve"> </w:t>
      </w:r>
      <w:r w:rsidR="00B53DD0">
        <w:t>Branch3,</w:t>
      </w:r>
      <w:r w:rsidRPr="007C7681">
        <w:t>还有三个</w:t>
      </w:r>
      <w:r w:rsidRPr="007C7681">
        <w:rPr>
          <w:rFonts w:hint="eastAsia"/>
        </w:rPr>
        <w:t>读写</w:t>
      </w:r>
      <w:r w:rsidRPr="007C7681">
        <w:t>控制信号</w:t>
      </w:r>
      <w:r w:rsidRPr="007C7681">
        <w:rPr>
          <w:rFonts w:hint="eastAsia"/>
        </w:rPr>
        <w:t>，</w:t>
      </w:r>
      <w:r w:rsidRPr="007C7681">
        <w:rPr>
          <w:rFonts w:hint="eastAsia"/>
        </w:rPr>
        <w:t>R</w:t>
      </w:r>
      <w:r w:rsidRPr="007C7681">
        <w:t>egWrite</w:t>
      </w:r>
      <w:r w:rsidRPr="007C7681">
        <w:t>是</w:t>
      </w:r>
      <w:r w:rsidRPr="007C7681">
        <w:rPr>
          <w:rFonts w:hint="eastAsia"/>
        </w:rPr>
        <w:t>G</w:t>
      </w:r>
      <w:r w:rsidRPr="007C7681">
        <w:t>RF</w:t>
      </w:r>
      <w:r w:rsidRPr="007C7681">
        <w:t>写入信号，</w:t>
      </w:r>
      <w:r w:rsidRPr="007C7681">
        <w:rPr>
          <w:rFonts w:hint="eastAsia"/>
        </w:rPr>
        <w:t>M</w:t>
      </w:r>
      <w:r w:rsidRPr="007C7681">
        <w:t>emRead,</w:t>
      </w:r>
      <w:r w:rsidR="00DB293D">
        <w:t xml:space="preserve"> </w:t>
      </w:r>
      <w:r w:rsidRPr="007C7681">
        <w:t>MemWrite</w:t>
      </w:r>
      <w:r w:rsidRPr="007C7681">
        <w:t>是</w:t>
      </w:r>
      <w:r w:rsidRPr="007C7681">
        <w:rPr>
          <w:rFonts w:hint="eastAsia"/>
        </w:rPr>
        <w:t>D</w:t>
      </w:r>
      <w:r w:rsidRPr="007C7681">
        <w:t>M</w:t>
      </w:r>
      <w:r w:rsidRPr="007C7681">
        <w:t>读写信号</w:t>
      </w:r>
      <w:r w:rsidRPr="007C7681">
        <w:rPr>
          <w:rFonts w:hint="eastAsia"/>
        </w:rPr>
        <w:t>，</w:t>
      </w:r>
      <w:r w:rsidR="00B53DD0">
        <w:rPr>
          <w:rFonts w:hint="eastAsia"/>
        </w:rPr>
        <w:t>A</w:t>
      </w:r>
      <w:r w:rsidR="00B53DD0">
        <w:t>LUC</w:t>
      </w:r>
      <w:r w:rsidR="00B53DD0">
        <w:rPr>
          <w:rFonts w:hint="eastAsia"/>
        </w:rPr>
        <w:t>trl</w:t>
      </w:r>
      <w:r w:rsidR="00B53DD0">
        <w:t>[2:0]</w:t>
      </w:r>
      <w:r w:rsidR="00B53DD0">
        <w:rPr>
          <w:rFonts w:hint="eastAsia"/>
        </w:rPr>
        <w:t>是</w:t>
      </w:r>
      <w:r w:rsidR="00B53DD0">
        <w:rPr>
          <w:rFonts w:hint="eastAsia"/>
        </w:rPr>
        <w:t>A</w:t>
      </w:r>
      <w:r w:rsidR="00B53DD0">
        <w:t>LU</w:t>
      </w:r>
      <w:r w:rsidR="00B53DD0">
        <w:rPr>
          <w:rFonts w:hint="eastAsia"/>
        </w:rPr>
        <w:t>控制信号，</w:t>
      </w:r>
      <w:r w:rsidRPr="007C7681">
        <w:rPr>
          <w:rFonts w:hint="eastAsia"/>
        </w:rPr>
        <w:t>所以控制器</w:t>
      </w:r>
      <w:r w:rsidRPr="007C7681">
        <w:rPr>
          <w:rFonts w:hint="eastAsia"/>
        </w:rPr>
        <w:t>C</w:t>
      </w:r>
      <w:r w:rsidRPr="007C7681">
        <w:t>ontroller</w:t>
      </w:r>
      <w:r w:rsidRPr="007C7681">
        <w:t>需要设计</w:t>
      </w:r>
      <w:r w:rsidRPr="007C7681">
        <w:rPr>
          <w:rFonts w:hint="eastAsia"/>
        </w:rPr>
        <w:t>这</w:t>
      </w:r>
      <w:r w:rsidR="00B53DD0">
        <w:t>11</w:t>
      </w:r>
      <w:r w:rsidRPr="007C7681">
        <w:t>个控制信号</w:t>
      </w:r>
      <w:r w:rsidRPr="007C7681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25"/>
        <w:gridCol w:w="1476"/>
        <w:gridCol w:w="5529"/>
      </w:tblGrid>
      <w:tr w:rsidR="009E473D" w:rsidRPr="00CB7CB7" w14:paraId="44633CA6" w14:textId="77777777" w:rsidTr="00F16049">
        <w:tc>
          <w:tcPr>
            <w:tcW w:w="1625" w:type="dxa"/>
            <w:shd w:val="clear" w:color="auto" w:fill="D9E2F3" w:themeFill="accent1" w:themeFillTint="33"/>
          </w:tcPr>
          <w:p w14:paraId="2836726F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lastRenderedPageBreak/>
              <w:t>信号名</w:t>
            </w:r>
          </w:p>
        </w:tc>
        <w:tc>
          <w:tcPr>
            <w:tcW w:w="1476" w:type="dxa"/>
            <w:shd w:val="clear" w:color="auto" w:fill="D9E2F3" w:themeFill="accent1" w:themeFillTint="33"/>
          </w:tcPr>
          <w:p w14:paraId="4BD0C618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方向</w:t>
            </w:r>
          </w:p>
        </w:tc>
        <w:tc>
          <w:tcPr>
            <w:tcW w:w="5529" w:type="dxa"/>
            <w:shd w:val="clear" w:color="auto" w:fill="D9E2F3" w:themeFill="accent1" w:themeFillTint="33"/>
          </w:tcPr>
          <w:p w14:paraId="234C6248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功能描述</w:t>
            </w:r>
          </w:p>
        </w:tc>
      </w:tr>
      <w:tr w:rsidR="009E473D" w:rsidRPr="00CB7CB7" w14:paraId="135C603E" w14:textId="77777777" w:rsidTr="00F16049">
        <w:tc>
          <w:tcPr>
            <w:tcW w:w="1625" w:type="dxa"/>
            <w:shd w:val="clear" w:color="auto" w:fill="FFFFFF" w:themeFill="background1"/>
          </w:tcPr>
          <w:p w14:paraId="2E1A73A3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/>
              </w:rPr>
              <w:t>Op[</w:t>
            </w:r>
            <w:proofErr w:type="gramEnd"/>
            <w:r w:rsidRPr="00CB7CB7">
              <w:rPr>
                <w:rFonts w:ascii="黑体" w:eastAsia="黑体" w:hAnsi="黑体" w:cs="Times New Roman"/>
              </w:rPr>
              <w:t>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47D30B0E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065C05EF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6位o</w:t>
            </w:r>
            <w:r w:rsidRPr="00CB7CB7">
              <w:rPr>
                <w:rFonts w:ascii="黑体" w:eastAsia="黑体" w:hAnsi="黑体" w:cs="Times New Roman"/>
              </w:rPr>
              <w:t>pcode</w:t>
            </w:r>
            <w:r w:rsidRPr="00CB7CB7">
              <w:rPr>
                <w:rFonts w:ascii="黑体" w:eastAsia="黑体" w:hAnsi="黑体" w:cs="Times New Roman" w:hint="eastAsia"/>
              </w:rPr>
              <w:t>段</w:t>
            </w:r>
          </w:p>
        </w:tc>
      </w:tr>
      <w:tr w:rsidR="009E473D" w:rsidRPr="00CB7CB7" w14:paraId="64E2C16F" w14:textId="77777777" w:rsidTr="00F16049">
        <w:tc>
          <w:tcPr>
            <w:tcW w:w="1625" w:type="dxa"/>
            <w:shd w:val="clear" w:color="auto" w:fill="FFFFFF" w:themeFill="background1"/>
          </w:tcPr>
          <w:p w14:paraId="59E4E9C3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F</w:t>
            </w:r>
            <w:r>
              <w:rPr>
                <w:rFonts w:ascii="黑体" w:eastAsia="黑体" w:hAnsi="黑体" w:cs="Times New Roman" w:hint="eastAsia"/>
              </w:rPr>
              <w:t>unc</w:t>
            </w:r>
            <w:r>
              <w:rPr>
                <w:rFonts w:ascii="黑体" w:eastAsia="黑体" w:hAnsi="黑体" w:cs="Times New Roman"/>
              </w:rPr>
              <w:t>[</w:t>
            </w:r>
            <w:proofErr w:type="gramEnd"/>
            <w:r>
              <w:rPr>
                <w:rFonts w:ascii="黑体" w:eastAsia="黑体" w:hAnsi="黑体" w:cs="Times New Roman"/>
              </w:rPr>
              <w:t>5:0]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3DE8C35E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I</w:t>
            </w:r>
          </w:p>
        </w:tc>
        <w:tc>
          <w:tcPr>
            <w:tcW w:w="5529" w:type="dxa"/>
            <w:shd w:val="clear" w:color="auto" w:fill="FFFFFF" w:themeFill="background1"/>
          </w:tcPr>
          <w:p w14:paraId="259BCBB6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6位f</w:t>
            </w:r>
            <w:r>
              <w:rPr>
                <w:rFonts w:ascii="黑体" w:eastAsia="黑体" w:hAnsi="黑体" w:cs="Times New Roman"/>
              </w:rPr>
              <w:t>unc</w:t>
            </w:r>
            <w:r>
              <w:rPr>
                <w:rFonts w:ascii="黑体" w:eastAsia="黑体" w:hAnsi="黑体" w:cs="Times New Roman" w:hint="eastAsia"/>
              </w:rPr>
              <w:t>段</w:t>
            </w:r>
          </w:p>
        </w:tc>
      </w:tr>
      <w:tr w:rsidR="009E473D" w:rsidRPr="00CB7CB7" w14:paraId="62D5707B" w14:textId="77777777" w:rsidTr="00F16049">
        <w:tc>
          <w:tcPr>
            <w:tcW w:w="1625" w:type="dxa"/>
            <w:shd w:val="clear" w:color="auto" w:fill="FFFFFF" w:themeFill="background1"/>
          </w:tcPr>
          <w:p w14:paraId="6A23A1A1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R</w:t>
            </w:r>
            <w:r w:rsidRPr="00CB7CB7">
              <w:rPr>
                <w:rFonts w:ascii="黑体" w:eastAsia="黑体" w:hAnsi="黑体" w:cs="Times New Roman"/>
              </w:rPr>
              <w:t>egDst</w:t>
            </w:r>
            <w:r>
              <w:rPr>
                <w:rFonts w:ascii="黑体" w:eastAsia="黑体" w:hAnsi="黑体" w:cs="Times New Roman"/>
              </w:rPr>
              <w:t>[</w:t>
            </w:r>
            <w:proofErr w:type="gramEnd"/>
            <w:r>
              <w:rPr>
                <w:rFonts w:ascii="黑体" w:eastAsia="黑体" w:hAnsi="黑体" w:cs="Times New Roman"/>
              </w:rPr>
              <w:t>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73FC8350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39468E7F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写地址控制 选择R</w:t>
            </w:r>
            <w:r w:rsidRPr="00CB7CB7">
              <w:rPr>
                <w:rFonts w:ascii="黑体" w:eastAsia="黑体" w:hAnsi="黑体" w:cs="Times New Roman"/>
              </w:rPr>
              <w:t>T,RD</w:t>
            </w:r>
          </w:p>
        </w:tc>
      </w:tr>
      <w:tr w:rsidR="009E473D" w:rsidRPr="00CB7CB7" w14:paraId="094CB6E7" w14:textId="77777777" w:rsidTr="00F16049">
        <w:tc>
          <w:tcPr>
            <w:tcW w:w="1625" w:type="dxa"/>
            <w:shd w:val="clear" w:color="auto" w:fill="FFFFFF" w:themeFill="background1"/>
          </w:tcPr>
          <w:p w14:paraId="3149106D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LUSrc</w:t>
            </w:r>
          </w:p>
        </w:tc>
        <w:tc>
          <w:tcPr>
            <w:tcW w:w="1476" w:type="dxa"/>
            <w:shd w:val="clear" w:color="auto" w:fill="FFFFFF" w:themeFill="background1"/>
          </w:tcPr>
          <w:p w14:paraId="5B07F518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5B528F34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LU第二操作数选择控制</w:t>
            </w:r>
          </w:p>
        </w:tc>
      </w:tr>
      <w:tr w:rsidR="009E473D" w:rsidRPr="00CB7CB7" w14:paraId="2B2664DF" w14:textId="77777777" w:rsidTr="00F16049">
        <w:tc>
          <w:tcPr>
            <w:tcW w:w="1625" w:type="dxa"/>
            <w:shd w:val="clear" w:color="auto" w:fill="FFFFFF" w:themeFill="background1"/>
          </w:tcPr>
          <w:p w14:paraId="5F117CCE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R</w:t>
            </w:r>
            <w:r w:rsidRPr="00CB7CB7">
              <w:rPr>
                <w:rFonts w:ascii="黑体" w:eastAsia="黑体" w:hAnsi="黑体" w:cs="Times New Roman"/>
              </w:rPr>
              <w:t>egWrite</w:t>
            </w:r>
          </w:p>
        </w:tc>
        <w:tc>
          <w:tcPr>
            <w:tcW w:w="1476" w:type="dxa"/>
            <w:shd w:val="clear" w:color="auto" w:fill="FFFFFF" w:themeFill="background1"/>
          </w:tcPr>
          <w:p w14:paraId="3CEDD037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A599E9B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GRF 写</w:t>
            </w:r>
            <w:r w:rsidRPr="00CB7CB7">
              <w:rPr>
                <w:rFonts w:ascii="黑体" w:eastAsia="黑体" w:hAnsi="黑体" w:cs="Times New Roman" w:hint="eastAsia"/>
              </w:rPr>
              <w:t>入</w:t>
            </w:r>
            <w:r w:rsidRPr="00CB7CB7">
              <w:rPr>
                <w:rFonts w:ascii="黑体" w:eastAsia="黑体" w:hAnsi="黑体" w:cs="Times New Roman"/>
              </w:rPr>
              <w:t>控制</w:t>
            </w:r>
          </w:p>
        </w:tc>
      </w:tr>
      <w:tr w:rsidR="009E473D" w:rsidRPr="00CB7CB7" w14:paraId="633744CC" w14:textId="77777777" w:rsidTr="00F16049">
        <w:tc>
          <w:tcPr>
            <w:tcW w:w="1625" w:type="dxa"/>
            <w:shd w:val="clear" w:color="auto" w:fill="FFFFFF" w:themeFill="background1"/>
          </w:tcPr>
          <w:p w14:paraId="7AF87A34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/>
              </w:rPr>
              <w:t>MemRead</w:t>
            </w:r>
          </w:p>
        </w:tc>
        <w:tc>
          <w:tcPr>
            <w:tcW w:w="1476" w:type="dxa"/>
            <w:shd w:val="clear" w:color="auto" w:fill="FFFFFF" w:themeFill="background1"/>
          </w:tcPr>
          <w:p w14:paraId="297509C3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A0454D6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D</w:t>
            </w:r>
            <w:r w:rsidRPr="00CB7CB7">
              <w:rPr>
                <w:rFonts w:ascii="黑体" w:eastAsia="黑体" w:hAnsi="黑体" w:cs="Times New Roman"/>
              </w:rPr>
              <w:t>M</w:t>
            </w:r>
            <w:r w:rsidRPr="00CB7CB7">
              <w:rPr>
                <w:rFonts w:ascii="黑体" w:eastAsia="黑体" w:hAnsi="黑体" w:cs="Times New Roman" w:hint="eastAsia"/>
              </w:rPr>
              <w:t>读信号</w:t>
            </w:r>
          </w:p>
        </w:tc>
      </w:tr>
      <w:tr w:rsidR="009E473D" w:rsidRPr="00CB7CB7" w14:paraId="5ADAFAA5" w14:textId="77777777" w:rsidTr="00F16049">
        <w:tc>
          <w:tcPr>
            <w:tcW w:w="1625" w:type="dxa"/>
            <w:shd w:val="clear" w:color="auto" w:fill="FFFFFF" w:themeFill="background1"/>
          </w:tcPr>
          <w:p w14:paraId="5A5722A5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M</w:t>
            </w:r>
            <w:r w:rsidRPr="00CB7CB7">
              <w:rPr>
                <w:rFonts w:ascii="黑体" w:eastAsia="黑体" w:hAnsi="黑体" w:cs="Times New Roman"/>
              </w:rPr>
              <w:t>emWrite</w:t>
            </w:r>
          </w:p>
        </w:tc>
        <w:tc>
          <w:tcPr>
            <w:tcW w:w="1476" w:type="dxa"/>
            <w:shd w:val="clear" w:color="auto" w:fill="FFFFFF" w:themeFill="background1"/>
          </w:tcPr>
          <w:p w14:paraId="5BD8FA4B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2E06EDBB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D</w:t>
            </w:r>
            <w:r w:rsidRPr="00CB7CB7">
              <w:rPr>
                <w:rFonts w:ascii="黑体" w:eastAsia="黑体" w:hAnsi="黑体" w:cs="Times New Roman"/>
              </w:rPr>
              <w:t>M</w:t>
            </w:r>
            <w:r w:rsidRPr="00CB7CB7">
              <w:rPr>
                <w:rFonts w:ascii="黑体" w:eastAsia="黑体" w:hAnsi="黑体" w:cs="Times New Roman" w:hint="eastAsia"/>
              </w:rPr>
              <w:t>写信号</w:t>
            </w:r>
          </w:p>
        </w:tc>
      </w:tr>
      <w:tr w:rsidR="009E473D" w:rsidRPr="00CB7CB7" w14:paraId="18A61A93" w14:textId="77777777" w:rsidTr="00F16049">
        <w:tc>
          <w:tcPr>
            <w:tcW w:w="1625" w:type="dxa"/>
            <w:shd w:val="clear" w:color="auto" w:fill="FFFFFF" w:themeFill="background1"/>
          </w:tcPr>
          <w:p w14:paraId="1DCE725F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M</w:t>
            </w:r>
            <w:r w:rsidRPr="00CB7CB7">
              <w:rPr>
                <w:rFonts w:ascii="黑体" w:eastAsia="黑体" w:hAnsi="黑体" w:cs="Times New Roman"/>
              </w:rPr>
              <w:t>emToReg</w:t>
            </w:r>
            <w:r w:rsidRPr="00CB7CB7">
              <w:rPr>
                <w:rFonts w:ascii="黑体" w:eastAsia="黑体" w:hAnsi="黑体" w:cs="Times New Roman" w:hint="eastAsia"/>
              </w:rPr>
              <w:t>[</w:t>
            </w:r>
            <w:proofErr w:type="gramEnd"/>
            <w:r w:rsidRPr="00CB7CB7">
              <w:rPr>
                <w:rFonts w:ascii="黑体" w:eastAsia="黑体" w:hAnsi="黑体" w:cs="Times New Roman"/>
              </w:rPr>
              <w:t>1:0]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1406659B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54749C89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G</w:t>
            </w:r>
            <w:r w:rsidRPr="00CB7CB7">
              <w:rPr>
                <w:rFonts w:ascii="黑体" w:eastAsia="黑体" w:hAnsi="黑体" w:cs="Times New Roman"/>
              </w:rPr>
              <w:t>RF</w:t>
            </w:r>
            <w:r w:rsidRPr="00CB7CB7">
              <w:rPr>
                <w:rFonts w:ascii="黑体" w:eastAsia="黑体" w:hAnsi="黑体" w:cs="Times New Roman" w:hint="eastAsia"/>
              </w:rPr>
              <w:t>写入数据的选择信号</w:t>
            </w:r>
          </w:p>
        </w:tc>
      </w:tr>
      <w:tr w:rsidR="009E473D" w:rsidRPr="00CB7CB7" w14:paraId="2B90B9E5" w14:textId="77777777" w:rsidTr="00F16049">
        <w:tc>
          <w:tcPr>
            <w:tcW w:w="1625" w:type="dxa"/>
            <w:shd w:val="clear" w:color="auto" w:fill="FFFFFF" w:themeFill="background1"/>
          </w:tcPr>
          <w:p w14:paraId="375634F9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E</w:t>
            </w:r>
            <w:r w:rsidRPr="00CB7CB7">
              <w:rPr>
                <w:rFonts w:ascii="黑体" w:eastAsia="黑体" w:hAnsi="黑体" w:cs="Times New Roman"/>
              </w:rPr>
              <w:t>xtOp</w:t>
            </w:r>
          </w:p>
        </w:tc>
        <w:tc>
          <w:tcPr>
            <w:tcW w:w="1476" w:type="dxa"/>
            <w:shd w:val="clear" w:color="auto" w:fill="FFFFFF" w:themeFill="background1"/>
          </w:tcPr>
          <w:p w14:paraId="013AF772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4E3392BA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高位扩展方式选择信号</w:t>
            </w:r>
          </w:p>
        </w:tc>
      </w:tr>
      <w:tr w:rsidR="009E473D" w:rsidRPr="00CB7CB7" w14:paraId="18942D96" w14:textId="77777777" w:rsidTr="00F16049">
        <w:tc>
          <w:tcPr>
            <w:tcW w:w="1625" w:type="dxa"/>
            <w:shd w:val="clear" w:color="auto" w:fill="FFFFFF" w:themeFill="background1"/>
          </w:tcPr>
          <w:p w14:paraId="6A3860B4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B</w:t>
            </w:r>
            <w:r w:rsidRPr="00CB7CB7">
              <w:rPr>
                <w:rFonts w:ascii="黑体" w:eastAsia="黑体" w:hAnsi="黑体" w:cs="Times New Roman"/>
              </w:rPr>
              <w:t>ranch</w:t>
            </w:r>
            <w:r>
              <w:rPr>
                <w:rFonts w:ascii="黑体" w:eastAsia="黑体" w:hAnsi="黑体" w:cs="Times New Roman"/>
              </w:rPr>
              <w:t>1</w:t>
            </w:r>
          </w:p>
        </w:tc>
        <w:tc>
          <w:tcPr>
            <w:tcW w:w="1476" w:type="dxa"/>
            <w:shd w:val="clear" w:color="auto" w:fill="FFFFFF" w:themeFill="background1"/>
          </w:tcPr>
          <w:p w14:paraId="0FE2C36B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96F942D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判断是否为b</w:t>
            </w:r>
            <w:r w:rsidRPr="00CB7CB7">
              <w:rPr>
                <w:rFonts w:ascii="黑体" w:eastAsia="黑体" w:hAnsi="黑体" w:cs="Times New Roman"/>
              </w:rPr>
              <w:t>eq</w:t>
            </w:r>
            <w:r w:rsidRPr="00CB7CB7">
              <w:rPr>
                <w:rFonts w:ascii="黑体" w:eastAsia="黑体" w:hAnsi="黑体" w:cs="Times New Roman" w:hint="eastAsia"/>
              </w:rPr>
              <w:t>指令的信号 是则为1</w:t>
            </w:r>
            <w:r w:rsidRPr="00CB7CB7">
              <w:rPr>
                <w:rFonts w:ascii="黑体" w:eastAsia="黑体" w:hAnsi="黑体" w:cs="Times New Roman"/>
              </w:rPr>
              <w:t xml:space="preserve"> </w:t>
            </w:r>
          </w:p>
        </w:tc>
      </w:tr>
      <w:tr w:rsidR="009E473D" w:rsidRPr="00CB7CB7" w14:paraId="65BF9A85" w14:textId="77777777" w:rsidTr="00F16049">
        <w:tc>
          <w:tcPr>
            <w:tcW w:w="1625" w:type="dxa"/>
            <w:shd w:val="clear" w:color="auto" w:fill="FFFFFF" w:themeFill="background1"/>
          </w:tcPr>
          <w:p w14:paraId="07A57F8E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proofErr w:type="gramStart"/>
            <w:r w:rsidRPr="00CB7CB7">
              <w:rPr>
                <w:rFonts w:ascii="黑体" w:eastAsia="黑体" w:hAnsi="黑体" w:cs="Times New Roman" w:hint="eastAsia"/>
              </w:rPr>
              <w:t>A</w:t>
            </w:r>
            <w:r w:rsidRPr="00CB7CB7">
              <w:rPr>
                <w:rFonts w:ascii="黑体" w:eastAsia="黑体" w:hAnsi="黑体" w:cs="Times New Roman"/>
              </w:rPr>
              <w:t>LU</w:t>
            </w:r>
            <w:r>
              <w:rPr>
                <w:rFonts w:ascii="黑体" w:eastAsia="黑体" w:hAnsi="黑体" w:cs="Times New Roman"/>
              </w:rPr>
              <w:t>Ctrl</w:t>
            </w:r>
            <w:r w:rsidRPr="00CB7CB7">
              <w:rPr>
                <w:rFonts w:ascii="黑体" w:eastAsia="黑体" w:hAnsi="黑体" w:cs="Times New Roman"/>
              </w:rPr>
              <w:t>[</w:t>
            </w:r>
            <w:proofErr w:type="gramEnd"/>
            <w:r w:rsidRPr="00CB7CB7">
              <w:rPr>
                <w:rFonts w:ascii="黑体" w:eastAsia="黑体" w:hAnsi="黑体" w:cs="Times New Roman"/>
              </w:rPr>
              <w:t>2:0]</w:t>
            </w:r>
          </w:p>
        </w:tc>
        <w:tc>
          <w:tcPr>
            <w:tcW w:w="1476" w:type="dxa"/>
            <w:shd w:val="clear" w:color="auto" w:fill="FFFFFF" w:themeFill="background1"/>
          </w:tcPr>
          <w:p w14:paraId="731B1691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 w:rsidRPr="00CB7CB7"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713DAA6A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A</w:t>
            </w:r>
            <w:r>
              <w:rPr>
                <w:rFonts w:ascii="黑体" w:eastAsia="黑体" w:hAnsi="黑体" w:cs="Times New Roman"/>
              </w:rPr>
              <w:t>LU</w:t>
            </w:r>
            <w:r>
              <w:rPr>
                <w:rFonts w:ascii="黑体" w:eastAsia="黑体" w:hAnsi="黑体" w:cs="Times New Roman" w:hint="eastAsia"/>
              </w:rPr>
              <w:t>的控制信号</w:t>
            </w:r>
          </w:p>
        </w:tc>
      </w:tr>
      <w:tr w:rsidR="009E473D" w:rsidRPr="00CB7CB7" w14:paraId="4CA8FE4E" w14:textId="77777777" w:rsidTr="00F16049">
        <w:tc>
          <w:tcPr>
            <w:tcW w:w="1625" w:type="dxa"/>
            <w:shd w:val="clear" w:color="auto" w:fill="FFFFFF" w:themeFill="background1"/>
          </w:tcPr>
          <w:p w14:paraId="0297BD75" w14:textId="77777777" w:rsidR="009E473D" w:rsidRPr="00CB7CB7" w:rsidRDefault="009E473D" w:rsidP="00F16049">
            <w:pPr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B</w:t>
            </w:r>
            <w:r>
              <w:rPr>
                <w:rFonts w:ascii="黑体" w:eastAsia="黑体" w:hAnsi="黑体" w:cs="Times New Roman"/>
              </w:rPr>
              <w:t>ranch2</w:t>
            </w:r>
          </w:p>
        </w:tc>
        <w:tc>
          <w:tcPr>
            <w:tcW w:w="1476" w:type="dxa"/>
            <w:shd w:val="clear" w:color="auto" w:fill="FFFFFF" w:themeFill="background1"/>
          </w:tcPr>
          <w:p w14:paraId="124BDC84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0357717A" w14:textId="77777777" w:rsidR="009E473D" w:rsidRPr="00CB7CB7" w:rsidRDefault="009E473D" w:rsidP="00F16049">
            <w:pPr>
              <w:jc w:val="center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判断是不是j</w:t>
            </w:r>
            <w:r>
              <w:rPr>
                <w:rFonts w:ascii="黑体" w:eastAsia="黑体" w:hAnsi="黑体" w:cs="Times New Roman"/>
              </w:rPr>
              <w:t>al/</w:t>
            </w:r>
            <w:r>
              <w:rPr>
                <w:rFonts w:ascii="黑体" w:eastAsia="黑体" w:hAnsi="黑体" w:cs="Times New Roman" w:hint="eastAsia"/>
              </w:rPr>
              <w:t>j指令 是则为1</w:t>
            </w:r>
          </w:p>
        </w:tc>
      </w:tr>
      <w:tr w:rsidR="009E473D" w:rsidRPr="00CB7CB7" w14:paraId="3868C996" w14:textId="77777777" w:rsidTr="00F16049">
        <w:tc>
          <w:tcPr>
            <w:tcW w:w="1625" w:type="dxa"/>
            <w:shd w:val="clear" w:color="auto" w:fill="FFFFFF" w:themeFill="background1"/>
          </w:tcPr>
          <w:p w14:paraId="0A30DDE4" w14:textId="77777777" w:rsidR="009E473D" w:rsidRDefault="009E473D" w:rsidP="00F16049">
            <w:pPr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Br</w:t>
            </w:r>
            <w:r>
              <w:rPr>
                <w:rFonts w:ascii="黑体" w:eastAsia="黑体" w:hAnsi="黑体" w:cs="Times New Roman"/>
              </w:rPr>
              <w:t>anch3</w:t>
            </w:r>
          </w:p>
        </w:tc>
        <w:tc>
          <w:tcPr>
            <w:tcW w:w="1476" w:type="dxa"/>
            <w:shd w:val="clear" w:color="auto" w:fill="FFFFFF" w:themeFill="background1"/>
          </w:tcPr>
          <w:p w14:paraId="0FBD285B" w14:textId="77777777" w:rsidR="009E473D" w:rsidRDefault="009E473D" w:rsidP="00F16049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O</w:t>
            </w:r>
          </w:p>
        </w:tc>
        <w:tc>
          <w:tcPr>
            <w:tcW w:w="5529" w:type="dxa"/>
            <w:shd w:val="clear" w:color="auto" w:fill="FFFFFF" w:themeFill="background1"/>
          </w:tcPr>
          <w:p w14:paraId="66C1EB32" w14:textId="77777777" w:rsidR="009E473D" w:rsidRDefault="009E473D" w:rsidP="00F16049">
            <w:pPr>
              <w:jc w:val="center"/>
              <w:rPr>
                <w:rFonts w:ascii="黑体" w:eastAsia="黑体" w:hAnsi="黑体" w:cs="Times New Roman" w:hint="eastAsia"/>
              </w:rPr>
            </w:pPr>
            <w:r>
              <w:rPr>
                <w:rFonts w:ascii="黑体" w:eastAsia="黑体" w:hAnsi="黑体" w:cs="Times New Roman" w:hint="eastAsia"/>
              </w:rPr>
              <w:t>判断是不是</w:t>
            </w:r>
            <w:r>
              <w:rPr>
                <w:rFonts w:ascii="黑体" w:eastAsia="黑体" w:hAnsi="黑体" w:cs="Times New Roman"/>
              </w:rPr>
              <w:t>jr</w:t>
            </w:r>
            <w:r>
              <w:rPr>
                <w:rFonts w:ascii="黑体" w:eastAsia="黑体" w:hAnsi="黑体" w:cs="Times New Roman" w:hint="eastAsia"/>
              </w:rPr>
              <w:t>指令 是则为1</w:t>
            </w:r>
          </w:p>
        </w:tc>
      </w:tr>
    </w:tbl>
    <w:p w14:paraId="625BB894" w14:textId="77777777" w:rsidR="007F7E74" w:rsidRPr="00DD59AC" w:rsidRDefault="008B162E" w:rsidP="00783344">
      <w:pPr>
        <w:pStyle w:val="a7"/>
        <w:spacing w:before="240" w:after="240"/>
        <w:ind w:firstLine="480"/>
      </w:pPr>
      <w:r>
        <w:rPr>
          <w:rFonts w:hint="eastAsia"/>
        </w:rPr>
        <w:t>可以绘制如下表格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10"/>
        <w:gridCol w:w="634"/>
        <w:gridCol w:w="637"/>
        <w:gridCol w:w="649"/>
        <w:gridCol w:w="636"/>
        <w:gridCol w:w="638"/>
        <w:gridCol w:w="650"/>
        <w:gridCol w:w="649"/>
        <w:gridCol w:w="636"/>
        <w:gridCol w:w="636"/>
        <w:gridCol w:w="531"/>
      </w:tblGrid>
      <w:tr w:rsidR="00287FEB" w:rsidRPr="00B432FA" w14:paraId="30237344" w14:textId="233C54B6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73C4E226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n</w:t>
            </w:r>
            <w:r w:rsidRPr="00B432FA">
              <w:rPr>
                <w:rFonts w:ascii="黑体" w:hAnsi="黑体"/>
                <w:sz w:val="21"/>
              </w:rPr>
              <w:t>ame</w:t>
            </w:r>
          </w:p>
        </w:tc>
        <w:tc>
          <w:tcPr>
            <w:tcW w:w="634" w:type="dxa"/>
            <w:shd w:val="clear" w:color="auto" w:fill="D9E2F3" w:themeFill="accent1" w:themeFillTint="33"/>
          </w:tcPr>
          <w:p w14:paraId="157C9CDC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l</w:t>
            </w:r>
            <w:r w:rsidRPr="00B432FA">
              <w:rPr>
                <w:rFonts w:ascii="黑体" w:hAnsi="黑体"/>
                <w:sz w:val="21"/>
              </w:rPr>
              <w:t>w</w:t>
            </w:r>
          </w:p>
        </w:tc>
        <w:tc>
          <w:tcPr>
            <w:tcW w:w="637" w:type="dxa"/>
            <w:shd w:val="clear" w:color="auto" w:fill="D9E2F3" w:themeFill="accent1" w:themeFillTint="33"/>
          </w:tcPr>
          <w:p w14:paraId="689A5885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s</w:t>
            </w:r>
            <w:r w:rsidRPr="00B432FA">
              <w:rPr>
                <w:rFonts w:ascii="黑体" w:hAnsi="黑体"/>
                <w:sz w:val="21"/>
              </w:rPr>
              <w:t>w</w:t>
            </w:r>
          </w:p>
        </w:tc>
        <w:tc>
          <w:tcPr>
            <w:tcW w:w="649" w:type="dxa"/>
            <w:shd w:val="clear" w:color="auto" w:fill="D9E2F3" w:themeFill="accent1" w:themeFillTint="33"/>
          </w:tcPr>
          <w:p w14:paraId="0442D3CA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b</w:t>
            </w:r>
            <w:r w:rsidRPr="00B432FA">
              <w:rPr>
                <w:rFonts w:ascii="黑体" w:hAnsi="黑体"/>
                <w:sz w:val="21"/>
              </w:rPr>
              <w:t>eq</w:t>
            </w:r>
          </w:p>
        </w:tc>
        <w:tc>
          <w:tcPr>
            <w:tcW w:w="636" w:type="dxa"/>
            <w:shd w:val="clear" w:color="auto" w:fill="D9E2F3" w:themeFill="accent1" w:themeFillTint="33"/>
          </w:tcPr>
          <w:p w14:paraId="12C3AE53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l</w:t>
            </w:r>
            <w:r w:rsidRPr="00B432FA">
              <w:rPr>
                <w:rFonts w:ascii="黑体" w:hAnsi="黑体"/>
                <w:sz w:val="21"/>
              </w:rPr>
              <w:t>ui</w:t>
            </w:r>
          </w:p>
        </w:tc>
        <w:tc>
          <w:tcPr>
            <w:tcW w:w="638" w:type="dxa"/>
            <w:shd w:val="clear" w:color="auto" w:fill="D9E2F3" w:themeFill="accent1" w:themeFillTint="33"/>
          </w:tcPr>
          <w:p w14:paraId="780353A1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o</w:t>
            </w:r>
            <w:r w:rsidRPr="00B432FA">
              <w:rPr>
                <w:rFonts w:ascii="黑体" w:hAnsi="黑体"/>
                <w:sz w:val="21"/>
              </w:rPr>
              <w:t>ri</w:t>
            </w:r>
          </w:p>
        </w:tc>
        <w:tc>
          <w:tcPr>
            <w:tcW w:w="650" w:type="dxa"/>
            <w:shd w:val="clear" w:color="auto" w:fill="D9E2F3" w:themeFill="accent1" w:themeFillTint="33"/>
          </w:tcPr>
          <w:p w14:paraId="32AC5182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n</w:t>
            </w:r>
            <w:r w:rsidRPr="00B432FA">
              <w:rPr>
                <w:rFonts w:ascii="黑体" w:hAnsi="黑体"/>
                <w:sz w:val="21"/>
              </w:rPr>
              <w:t>op</w:t>
            </w:r>
          </w:p>
        </w:tc>
        <w:tc>
          <w:tcPr>
            <w:tcW w:w="649" w:type="dxa"/>
            <w:shd w:val="clear" w:color="auto" w:fill="D9E2F3" w:themeFill="accent1" w:themeFillTint="33"/>
          </w:tcPr>
          <w:p w14:paraId="17BFB22F" w14:textId="77777777" w:rsidR="00287FEB" w:rsidRPr="00B432FA" w:rsidRDefault="00287FEB" w:rsidP="00B47AAA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j</w:t>
            </w:r>
            <w:r>
              <w:rPr>
                <w:rFonts w:ascii="黑体" w:hAnsi="黑体"/>
                <w:sz w:val="21"/>
              </w:rPr>
              <w:t>al</w:t>
            </w:r>
          </w:p>
        </w:tc>
        <w:tc>
          <w:tcPr>
            <w:tcW w:w="636" w:type="dxa"/>
            <w:shd w:val="clear" w:color="auto" w:fill="D9E2F3" w:themeFill="accent1" w:themeFillTint="33"/>
          </w:tcPr>
          <w:p w14:paraId="2A02B8BA" w14:textId="44BAD427" w:rsidR="00287FEB" w:rsidRDefault="00287FEB" w:rsidP="00B47AAA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a</w:t>
            </w:r>
            <w:r>
              <w:rPr>
                <w:rFonts w:ascii="黑体" w:hAnsi="黑体"/>
                <w:sz w:val="21"/>
              </w:rPr>
              <w:t>ddu</w:t>
            </w:r>
          </w:p>
        </w:tc>
        <w:tc>
          <w:tcPr>
            <w:tcW w:w="636" w:type="dxa"/>
            <w:shd w:val="clear" w:color="auto" w:fill="D9E2F3" w:themeFill="accent1" w:themeFillTint="33"/>
          </w:tcPr>
          <w:p w14:paraId="7EBA6ABC" w14:textId="6DD9C7CB" w:rsidR="00287FEB" w:rsidRDefault="00287FEB" w:rsidP="00B47AAA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s</w:t>
            </w:r>
            <w:r>
              <w:rPr>
                <w:rFonts w:ascii="黑体" w:hAnsi="黑体"/>
                <w:sz w:val="21"/>
              </w:rPr>
              <w:t>ubu</w:t>
            </w:r>
          </w:p>
        </w:tc>
        <w:tc>
          <w:tcPr>
            <w:tcW w:w="531" w:type="dxa"/>
            <w:shd w:val="clear" w:color="auto" w:fill="D9E2F3" w:themeFill="accent1" w:themeFillTint="33"/>
          </w:tcPr>
          <w:p w14:paraId="5C8A7E6A" w14:textId="6B17ED29" w:rsidR="00287FEB" w:rsidRDefault="00287FEB" w:rsidP="00B47AAA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j</w:t>
            </w:r>
            <w:r>
              <w:rPr>
                <w:rFonts w:ascii="黑体" w:hAnsi="黑体"/>
                <w:sz w:val="21"/>
              </w:rPr>
              <w:t>r</w:t>
            </w:r>
          </w:p>
        </w:tc>
      </w:tr>
      <w:tr w:rsidR="00287FEB" w:rsidRPr="00B432FA" w14:paraId="026E92EB" w14:textId="4820A078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5B09C86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Op5</w:t>
            </w:r>
          </w:p>
        </w:tc>
        <w:tc>
          <w:tcPr>
            <w:tcW w:w="634" w:type="dxa"/>
          </w:tcPr>
          <w:p w14:paraId="10643B5A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7045B29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9" w:type="dxa"/>
          </w:tcPr>
          <w:p w14:paraId="3CE0AB29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213242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8" w:type="dxa"/>
          </w:tcPr>
          <w:p w14:paraId="035FBBDA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50" w:type="dxa"/>
          </w:tcPr>
          <w:p w14:paraId="0AB64415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0D5EA1B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9BFE1AC" w14:textId="7F5557A2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4BF1799C" w14:textId="6F4FBD0D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531" w:type="dxa"/>
          </w:tcPr>
          <w:p w14:paraId="26B8EE04" w14:textId="09CC0044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</w:p>
        </w:tc>
      </w:tr>
      <w:tr w:rsidR="00287FEB" w:rsidRPr="00B432FA" w14:paraId="2E6202E5" w14:textId="1F8FE1CD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67070601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Op4</w:t>
            </w:r>
          </w:p>
        </w:tc>
        <w:tc>
          <w:tcPr>
            <w:tcW w:w="634" w:type="dxa"/>
          </w:tcPr>
          <w:p w14:paraId="6CF2D03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3A2AC29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157726C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71805BA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8" w:type="dxa"/>
          </w:tcPr>
          <w:p w14:paraId="0FA06B1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50" w:type="dxa"/>
          </w:tcPr>
          <w:p w14:paraId="183925E1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636ED80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21D17FE8" w14:textId="080FD698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59BE8B9" w14:textId="611492C8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6DD640D9" w14:textId="7232EBF8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72425A29" w14:textId="4F82BAB2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0115E52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Op3</w:t>
            </w:r>
          </w:p>
        </w:tc>
        <w:tc>
          <w:tcPr>
            <w:tcW w:w="634" w:type="dxa"/>
          </w:tcPr>
          <w:p w14:paraId="3FA11BF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22B9A0A1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9" w:type="dxa"/>
          </w:tcPr>
          <w:p w14:paraId="4653FD2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F24AC7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8" w:type="dxa"/>
          </w:tcPr>
          <w:p w14:paraId="5CFA555C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50" w:type="dxa"/>
          </w:tcPr>
          <w:p w14:paraId="0AA9805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23AE56B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32ED52D" w14:textId="62A838B1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2BA8D4F" w14:textId="6D4FF49F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65410DDC" w14:textId="26937CEF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7B1AE0BB" w14:textId="0BBDB0E7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7689DE5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Op2</w:t>
            </w:r>
          </w:p>
        </w:tc>
        <w:tc>
          <w:tcPr>
            <w:tcW w:w="634" w:type="dxa"/>
          </w:tcPr>
          <w:p w14:paraId="6D3103F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0C723AA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153FFDF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52FDDD0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8" w:type="dxa"/>
          </w:tcPr>
          <w:p w14:paraId="7014D3D1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50" w:type="dxa"/>
          </w:tcPr>
          <w:p w14:paraId="6A0EF24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5A72A46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FB894F8" w14:textId="6A93D655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B362E0F" w14:textId="2F685C2B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07384AB0" w14:textId="032CAFC6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546A9AF9" w14:textId="15960154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512C5EC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Op1</w:t>
            </w:r>
          </w:p>
        </w:tc>
        <w:tc>
          <w:tcPr>
            <w:tcW w:w="634" w:type="dxa"/>
          </w:tcPr>
          <w:p w14:paraId="0543EBF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19BF484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9" w:type="dxa"/>
          </w:tcPr>
          <w:p w14:paraId="5A45A45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CBD71F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8" w:type="dxa"/>
          </w:tcPr>
          <w:p w14:paraId="4AC9256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50" w:type="dxa"/>
          </w:tcPr>
          <w:p w14:paraId="21ADE8F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27CF3D2C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305D2040" w14:textId="44927AA2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E42AA9C" w14:textId="51A4A062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36BDC09E" w14:textId="645FF553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3E04A643" w14:textId="289343B8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18C82211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Op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4" w:type="dxa"/>
          </w:tcPr>
          <w:p w14:paraId="4BB8BA2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08C948B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9" w:type="dxa"/>
          </w:tcPr>
          <w:p w14:paraId="2CF6C429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1D0172A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8" w:type="dxa"/>
          </w:tcPr>
          <w:p w14:paraId="7715578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50" w:type="dxa"/>
          </w:tcPr>
          <w:p w14:paraId="08CCF6B9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3A21CEB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5E3D4DBC" w14:textId="42776714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D03229C" w14:textId="33A9A35F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3499A6E9" w14:textId="50536C69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5470F5" w:rsidRPr="00B432FA" w14:paraId="4D438E24" w14:textId="77777777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7F3539FD" w14:textId="4E939A99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Func5</w:t>
            </w:r>
          </w:p>
        </w:tc>
        <w:tc>
          <w:tcPr>
            <w:tcW w:w="634" w:type="dxa"/>
          </w:tcPr>
          <w:p w14:paraId="37FEA99A" w14:textId="0E55A218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3FBD5B2D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5E5FAC35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175E4573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8" w:type="dxa"/>
          </w:tcPr>
          <w:p w14:paraId="169AF83D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50" w:type="dxa"/>
          </w:tcPr>
          <w:p w14:paraId="5231FD1F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62C87A9B" w14:textId="77777777" w:rsidR="005470F5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40147F2D" w14:textId="4EF93F7D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6D5FA647" w14:textId="675ABD46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531" w:type="dxa"/>
          </w:tcPr>
          <w:p w14:paraId="097AF632" w14:textId="2D8ECF54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5470F5" w:rsidRPr="00B432FA" w14:paraId="544D733A" w14:textId="77777777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19A44959" w14:textId="5D38F162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Func4</w:t>
            </w:r>
          </w:p>
        </w:tc>
        <w:tc>
          <w:tcPr>
            <w:tcW w:w="634" w:type="dxa"/>
          </w:tcPr>
          <w:p w14:paraId="4E9E8AD6" w14:textId="37107B44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334113BA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629E9432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78A822E5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8" w:type="dxa"/>
          </w:tcPr>
          <w:p w14:paraId="654F9823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50" w:type="dxa"/>
          </w:tcPr>
          <w:p w14:paraId="398C54C0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579C2204" w14:textId="77777777" w:rsidR="005470F5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1BD1CC3F" w14:textId="4B0572DB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5A9549BA" w14:textId="1F1C031E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2C3A514B" w14:textId="5AB4A4DA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5470F5" w:rsidRPr="00B432FA" w14:paraId="5A06A51B" w14:textId="77777777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30782D1A" w14:textId="1EA599CF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Func3</w:t>
            </w:r>
          </w:p>
        </w:tc>
        <w:tc>
          <w:tcPr>
            <w:tcW w:w="634" w:type="dxa"/>
          </w:tcPr>
          <w:p w14:paraId="0D6712BE" w14:textId="243597E2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4646C3C3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23D0E749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20458E06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8" w:type="dxa"/>
          </w:tcPr>
          <w:p w14:paraId="27663FFE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50" w:type="dxa"/>
          </w:tcPr>
          <w:p w14:paraId="18B1B583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748D2BF1" w14:textId="77777777" w:rsidR="005470F5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66DBB615" w14:textId="2B14213D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5E53573" w14:textId="10B063D4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15402CE2" w14:textId="5F252924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</w:tr>
      <w:tr w:rsidR="005470F5" w:rsidRPr="00B432FA" w14:paraId="5D1C2F86" w14:textId="77777777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459F239F" w14:textId="4BE7DF4A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Func2</w:t>
            </w:r>
          </w:p>
        </w:tc>
        <w:tc>
          <w:tcPr>
            <w:tcW w:w="634" w:type="dxa"/>
          </w:tcPr>
          <w:p w14:paraId="052666A1" w14:textId="19CE8E4B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2D3BD620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6B9266D5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6A7FF815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8" w:type="dxa"/>
          </w:tcPr>
          <w:p w14:paraId="4A5D1D76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50" w:type="dxa"/>
          </w:tcPr>
          <w:p w14:paraId="71401DEB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43C8A959" w14:textId="77777777" w:rsidR="005470F5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0415813E" w14:textId="3E4BE74B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80BED0F" w14:textId="59F26BE5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0C922182" w14:textId="2FA84423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5470F5" w:rsidRPr="00B432FA" w14:paraId="1299609D" w14:textId="77777777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3B471CFA" w14:textId="63AB7AD6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Func1</w:t>
            </w:r>
          </w:p>
        </w:tc>
        <w:tc>
          <w:tcPr>
            <w:tcW w:w="634" w:type="dxa"/>
          </w:tcPr>
          <w:p w14:paraId="322F7EAF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631BCD93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3CAA5D9D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6ED62860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8" w:type="dxa"/>
          </w:tcPr>
          <w:p w14:paraId="28D7CAA3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50" w:type="dxa"/>
          </w:tcPr>
          <w:p w14:paraId="79858815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12C288AA" w14:textId="77777777" w:rsidR="005470F5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4C019F20" w14:textId="00F502B0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5425F65" w14:textId="44220CA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531" w:type="dxa"/>
          </w:tcPr>
          <w:p w14:paraId="0E529E8E" w14:textId="654AC86E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5470F5" w:rsidRPr="00B432FA" w14:paraId="5611A21B" w14:textId="77777777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3EEBD78D" w14:textId="02F36869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Func0</w:t>
            </w:r>
          </w:p>
        </w:tc>
        <w:tc>
          <w:tcPr>
            <w:tcW w:w="634" w:type="dxa"/>
          </w:tcPr>
          <w:p w14:paraId="78B90559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6D0F3252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7B0A71E4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5AC02CA4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8" w:type="dxa"/>
          </w:tcPr>
          <w:p w14:paraId="197D7050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50" w:type="dxa"/>
          </w:tcPr>
          <w:p w14:paraId="7C4A73A4" w14:textId="77777777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9" w:type="dxa"/>
          </w:tcPr>
          <w:p w14:paraId="4F435ED3" w14:textId="77777777" w:rsidR="005470F5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6699B56B" w14:textId="5274D6A1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31D1B1DF" w14:textId="694C420D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531" w:type="dxa"/>
          </w:tcPr>
          <w:p w14:paraId="54A19658" w14:textId="00F81C60" w:rsidR="005470F5" w:rsidRPr="00B432FA" w:rsidRDefault="005470F5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10C8AA26" w14:textId="05A513E9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536B395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gramStart"/>
            <w:r w:rsidRPr="00B432FA">
              <w:rPr>
                <w:rFonts w:ascii="黑体" w:hAnsi="黑体" w:hint="eastAsia"/>
                <w:sz w:val="21"/>
              </w:rPr>
              <w:t>R</w:t>
            </w:r>
            <w:r w:rsidRPr="00B432FA">
              <w:rPr>
                <w:rFonts w:ascii="黑体" w:hAnsi="黑体"/>
                <w:sz w:val="21"/>
              </w:rPr>
              <w:t>egDst</w:t>
            </w:r>
            <w:r>
              <w:rPr>
                <w:rFonts w:ascii="黑体" w:hAnsi="黑体"/>
                <w:sz w:val="21"/>
              </w:rPr>
              <w:t>[</w:t>
            </w:r>
            <w:proofErr w:type="gramEnd"/>
            <w:r>
              <w:rPr>
                <w:rFonts w:ascii="黑体" w:hAnsi="黑体"/>
                <w:sz w:val="21"/>
              </w:rPr>
              <w:t>1:0]</w:t>
            </w:r>
          </w:p>
        </w:tc>
        <w:tc>
          <w:tcPr>
            <w:tcW w:w="634" w:type="dxa"/>
          </w:tcPr>
          <w:p w14:paraId="29C49E7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770139F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9" w:type="dxa"/>
          </w:tcPr>
          <w:p w14:paraId="05198BA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36" w:type="dxa"/>
          </w:tcPr>
          <w:p w14:paraId="401048A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8" w:type="dxa"/>
          </w:tcPr>
          <w:p w14:paraId="4BC13D7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50" w:type="dxa"/>
          </w:tcPr>
          <w:p w14:paraId="4F5EBFB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9" w:type="dxa"/>
          </w:tcPr>
          <w:p w14:paraId="00ECA027" w14:textId="77777777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47A5FC09" w14:textId="79BA3604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6" w:type="dxa"/>
          </w:tcPr>
          <w:p w14:paraId="3B337142" w14:textId="0DED5034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531" w:type="dxa"/>
          </w:tcPr>
          <w:p w14:paraId="28F98E43" w14:textId="2B72E145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</w:t>
            </w:r>
          </w:p>
        </w:tc>
      </w:tr>
      <w:tr w:rsidR="00287FEB" w:rsidRPr="00B432FA" w14:paraId="59C360FB" w14:textId="08D37829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7D342D3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LUSrc</w:t>
            </w:r>
          </w:p>
        </w:tc>
        <w:tc>
          <w:tcPr>
            <w:tcW w:w="634" w:type="dxa"/>
          </w:tcPr>
          <w:p w14:paraId="64F3760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6B03CE0C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9" w:type="dxa"/>
          </w:tcPr>
          <w:p w14:paraId="0C04849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245F73C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38" w:type="dxa"/>
          </w:tcPr>
          <w:p w14:paraId="7CE9EB8A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50" w:type="dxa"/>
          </w:tcPr>
          <w:p w14:paraId="34FE013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9" w:type="dxa"/>
          </w:tcPr>
          <w:p w14:paraId="0F80C2F1" w14:textId="6F44EC04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36" w:type="dxa"/>
          </w:tcPr>
          <w:p w14:paraId="5B4165CF" w14:textId="77B729CA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4E38168" w14:textId="642A8273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33B56BE0" w14:textId="7138E7D5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78E19494" w14:textId="51F845F1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376C575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lastRenderedPageBreak/>
              <w:t>R</w:t>
            </w:r>
            <w:r w:rsidRPr="00B432FA">
              <w:rPr>
                <w:rFonts w:ascii="黑体" w:hAnsi="黑体"/>
                <w:sz w:val="21"/>
              </w:rPr>
              <w:t>egWrite</w:t>
            </w:r>
          </w:p>
        </w:tc>
        <w:tc>
          <w:tcPr>
            <w:tcW w:w="634" w:type="dxa"/>
          </w:tcPr>
          <w:p w14:paraId="1AB7F62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1E6ADF8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050E221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A3DF93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8" w:type="dxa"/>
          </w:tcPr>
          <w:p w14:paraId="068D687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50" w:type="dxa"/>
          </w:tcPr>
          <w:p w14:paraId="79ECDE9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9" w:type="dxa"/>
          </w:tcPr>
          <w:p w14:paraId="0F24266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46BF58C5" w14:textId="48CB31C7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438C1E16" w14:textId="4DDB7262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531" w:type="dxa"/>
          </w:tcPr>
          <w:p w14:paraId="3CA01906" w14:textId="2F22D96E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</w:tr>
      <w:tr w:rsidR="00287FEB" w:rsidRPr="00B432FA" w14:paraId="772EB7D0" w14:textId="64ECD94A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010DF23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emRead</w:t>
            </w:r>
          </w:p>
        </w:tc>
        <w:tc>
          <w:tcPr>
            <w:tcW w:w="634" w:type="dxa"/>
          </w:tcPr>
          <w:p w14:paraId="204C9E0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3656855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304604D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9340D3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8" w:type="dxa"/>
          </w:tcPr>
          <w:p w14:paraId="2CEC96E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50" w:type="dxa"/>
          </w:tcPr>
          <w:p w14:paraId="0B67040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9" w:type="dxa"/>
          </w:tcPr>
          <w:p w14:paraId="0A1232AC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B39892E" w14:textId="364181D3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4D3E37B" w14:textId="76BFF60F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6D58CB1D" w14:textId="66FC1EF6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64FB1529" w14:textId="02751292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564EA3C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emWrite</w:t>
            </w:r>
          </w:p>
        </w:tc>
        <w:tc>
          <w:tcPr>
            <w:tcW w:w="634" w:type="dxa"/>
          </w:tcPr>
          <w:p w14:paraId="2FF2850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05E57F3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9" w:type="dxa"/>
          </w:tcPr>
          <w:p w14:paraId="504DFA2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5A82AB91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8" w:type="dxa"/>
          </w:tcPr>
          <w:p w14:paraId="61FCCE1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50" w:type="dxa"/>
          </w:tcPr>
          <w:p w14:paraId="3A7C12B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9" w:type="dxa"/>
          </w:tcPr>
          <w:p w14:paraId="44E6CAB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E60E617" w14:textId="0A1E5006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5DB56549" w14:textId="3D4FA332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60562867" w14:textId="713CA093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7CAEA29B" w14:textId="6458EE8E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0F67A17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gramStart"/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emToReg[</w:t>
            </w:r>
            <w:proofErr w:type="gramEnd"/>
            <w:r w:rsidRPr="00B432FA">
              <w:rPr>
                <w:rFonts w:ascii="黑体" w:hAnsi="黑体"/>
                <w:sz w:val="21"/>
              </w:rPr>
              <w:t>1:0]</w:t>
            </w:r>
          </w:p>
        </w:tc>
        <w:tc>
          <w:tcPr>
            <w:tcW w:w="634" w:type="dxa"/>
          </w:tcPr>
          <w:p w14:paraId="30B646F8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7" w:type="dxa"/>
          </w:tcPr>
          <w:p w14:paraId="5BCD6EE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49" w:type="dxa"/>
          </w:tcPr>
          <w:p w14:paraId="7325B4A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0890E8E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8" w:type="dxa"/>
          </w:tcPr>
          <w:p w14:paraId="3A43A53C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50" w:type="dxa"/>
          </w:tcPr>
          <w:p w14:paraId="5026B4E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  <w:r w:rsidRPr="00B432FA">
              <w:rPr>
                <w:rFonts w:ascii="黑体" w:hAnsi="黑体"/>
                <w:sz w:val="21"/>
              </w:rPr>
              <w:t>x</w:t>
            </w:r>
          </w:p>
        </w:tc>
        <w:tc>
          <w:tcPr>
            <w:tcW w:w="649" w:type="dxa"/>
          </w:tcPr>
          <w:p w14:paraId="77F7E8E5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636" w:type="dxa"/>
          </w:tcPr>
          <w:p w14:paraId="45C0A927" w14:textId="47F0BDE3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55D1FD6B" w14:textId="333497D9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531" w:type="dxa"/>
          </w:tcPr>
          <w:p w14:paraId="42C4A716" w14:textId="3DE9261B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</w:tr>
      <w:tr w:rsidR="00287FEB" w:rsidRPr="00B432FA" w14:paraId="389356C4" w14:textId="0D4AC73E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52A1199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E</w:t>
            </w:r>
            <w:r w:rsidRPr="00B432FA">
              <w:rPr>
                <w:rFonts w:ascii="黑体" w:hAnsi="黑体"/>
                <w:sz w:val="21"/>
              </w:rPr>
              <w:t>XTOp</w:t>
            </w:r>
          </w:p>
        </w:tc>
        <w:tc>
          <w:tcPr>
            <w:tcW w:w="634" w:type="dxa"/>
          </w:tcPr>
          <w:p w14:paraId="49E65F2A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25DDB1D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44FC47F1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D60C34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8" w:type="dxa"/>
          </w:tcPr>
          <w:p w14:paraId="2430C67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50" w:type="dxa"/>
          </w:tcPr>
          <w:p w14:paraId="7E39F81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9" w:type="dxa"/>
          </w:tcPr>
          <w:p w14:paraId="10EEE9F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36" w:type="dxa"/>
          </w:tcPr>
          <w:p w14:paraId="4D4250EF" w14:textId="79B180C8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D813844" w14:textId="03B21BC7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08CA5D9C" w14:textId="3467B9A5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2F64101D" w14:textId="5675D31B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07747E77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B</w:t>
            </w:r>
            <w:r w:rsidRPr="00B432FA">
              <w:rPr>
                <w:rFonts w:ascii="黑体" w:hAnsi="黑体"/>
                <w:sz w:val="21"/>
              </w:rPr>
              <w:t>ranch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4" w:type="dxa"/>
          </w:tcPr>
          <w:p w14:paraId="599916AF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61082AE3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1162353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7FA01DEC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8" w:type="dxa"/>
          </w:tcPr>
          <w:p w14:paraId="3CA8E79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50" w:type="dxa"/>
          </w:tcPr>
          <w:p w14:paraId="36CA35B2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9" w:type="dxa"/>
          </w:tcPr>
          <w:p w14:paraId="067AC855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64A39BD" w14:textId="29A67843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A7815D4" w14:textId="62E060C1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01309DCF" w14:textId="0A49AEA2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287FEB" w:rsidRPr="00B432FA" w14:paraId="309751EA" w14:textId="4122D05C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2CCAFAF5" w14:textId="06480C95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gramStart"/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</w:t>
            </w:r>
            <w:r w:rsidR="00A52560">
              <w:rPr>
                <w:rFonts w:ascii="黑体" w:hAnsi="黑体"/>
                <w:sz w:val="21"/>
              </w:rPr>
              <w:t>Ctrl</w:t>
            </w:r>
            <w:r w:rsidRPr="00B432FA">
              <w:rPr>
                <w:rFonts w:ascii="黑体" w:hAnsi="黑体"/>
                <w:sz w:val="21"/>
              </w:rPr>
              <w:t>[</w:t>
            </w:r>
            <w:proofErr w:type="gramEnd"/>
            <w:r w:rsidRPr="00B432FA">
              <w:rPr>
                <w:rFonts w:ascii="黑体" w:hAnsi="黑体"/>
                <w:sz w:val="21"/>
              </w:rPr>
              <w:t>2:0]</w:t>
            </w:r>
          </w:p>
        </w:tc>
        <w:tc>
          <w:tcPr>
            <w:tcW w:w="634" w:type="dxa"/>
          </w:tcPr>
          <w:p w14:paraId="625F5712" w14:textId="7A8AE6DC" w:rsidR="00287FEB" w:rsidRPr="00B432FA" w:rsidRDefault="00A52560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010</w:t>
            </w:r>
          </w:p>
        </w:tc>
        <w:tc>
          <w:tcPr>
            <w:tcW w:w="637" w:type="dxa"/>
          </w:tcPr>
          <w:p w14:paraId="7E9C4366" w14:textId="594C9895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A52560">
              <w:rPr>
                <w:rFonts w:ascii="黑体" w:hAnsi="黑体"/>
                <w:sz w:val="21"/>
              </w:rPr>
              <w:t>10</w:t>
            </w:r>
          </w:p>
        </w:tc>
        <w:tc>
          <w:tcPr>
            <w:tcW w:w="649" w:type="dxa"/>
          </w:tcPr>
          <w:p w14:paraId="4BD2AC8B" w14:textId="4491E3C5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</w:t>
            </w:r>
            <w:r w:rsidR="00A52560"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6" w:type="dxa"/>
          </w:tcPr>
          <w:p w14:paraId="6C324083" w14:textId="1BDB54F1" w:rsidR="00287FEB" w:rsidRPr="00B432FA" w:rsidRDefault="00A52560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11</w:t>
            </w:r>
            <w:r w:rsidR="00287FEB" w:rsidRPr="00B432FA"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8" w:type="dxa"/>
          </w:tcPr>
          <w:p w14:paraId="5EE1D0A2" w14:textId="791D9179" w:rsidR="00287FEB" w:rsidRPr="00B432FA" w:rsidRDefault="00A52560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</w:t>
            </w:r>
            <w:r w:rsidR="00287FEB" w:rsidRPr="00B432FA"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50" w:type="dxa"/>
          </w:tcPr>
          <w:p w14:paraId="180DB830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xxx</w:t>
            </w:r>
          </w:p>
        </w:tc>
        <w:tc>
          <w:tcPr>
            <w:tcW w:w="649" w:type="dxa"/>
          </w:tcPr>
          <w:p w14:paraId="615FBB0A" w14:textId="4838ADBF" w:rsidR="00287FEB" w:rsidRPr="00B432FA" w:rsidRDefault="00A52560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</w:t>
            </w:r>
            <w:r w:rsidR="00287FEB"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636" w:type="dxa"/>
          </w:tcPr>
          <w:p w14:paraId="552D28E2" w14:textId="6719E6E0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A52560">
              <w:rPr>
                <w:rFonts w:ascii="黑体" w:hAnsi="黑体"/>
                <w:sz w:val="21"/>
              </w:rPr>
              <w:t>10</w:t>
            </w:r>
          </w:p>
        </w:tc>
        <w:tc>
          <w:tcPr>
            <w:tcW w:w="636" w:type="dxa"/>
          </w:tcPr>
          <w:p w14:paraId="1E81ECB7" w14:textId="67C450E6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="00A52560"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531" w:type="dxa"/>
          </w:tcPr>
          <w:p w14:paraId="6FA0422C" w14:textId="211C9E14" w:rsidR="00287FEB" w:rsidRDefault="00A52560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010</w:t>
            </w:r>
          </w:p>
        </w:tc>
      </w:tr>
      <w:tr w:rsidR="00287FEB" w:rsidRPr="00B432FA" w14:paraId="672D0653" w14:textId="721774BD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382E4B5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B</w:t>
            </w:r>
            <w:r>
              <w:rPr>
                <w:rFonts w:ascii="黑体" w:hAnsi="黑体"/>
                <w:sz w:val="21"/>
              </w:rPr>
              <w:t>ranch2</w:t>
            </w:r>
          </w:p>
        </w:tc>
        <w:tc>
          <w:tcPr>
            <w:tcW w:w="634" w:type="dxa"/>
          </w:tcPr>
          <w:p w14:paraId="010AA784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10C928F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1035D73D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C8F0B06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8" w:type="dxa"/>
          </w:tcPr>
          <w:p w14:paraId="16A6CECB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50" w:type="dxa"/>
          </w:tcPr>
          <w:p w14:paraId="1858094E" w14:textId="77777777" w:rsidR="00287FEB" w:rsidRPr="00B432FA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9" w:type="dxa"/>
          </w:tcPr>
          <w:p w14:paraId="0469BAB9" w14:textId="77777777" w:rsidR="00287FEB" w:rsidRDefault="00287FEB" w:rsidP="00287FEB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7B04BE90" w14:textId="76B76E5A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3ADD45E" w14:textId="1A89BB0F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08E66017" w14:textId="42387E10" w:rsidR="00287FEB" w:rsidRDefault="00287FE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5D463B" w:rsidRPr="00B432FA" w14:paraId="6B1E584C" w14:textId="77777777" w:rsidTr="00287FEB">
        <w:trPr>
          <w:trHeight w:hRule="exact" w:val="510"/>
        </w:trPr>
        <w:tc>
          <w:tcPr>
            <w:tcW w:w="1710" w:type="dxa"/>
            <w:shd w:val="clear" w:color="auto" w:fill="D9E2F3" w:themeFill="accent1" w:themeFillTint="33"/>
          </w:tcPr>
          <w:p w14:paraId="47E93CAD" w14:textId="1759C84F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B</w:t>
            </w:r>
            <w:r>
              <w:rPr>
                <w:rFonts w:ascii="黑体" w:hAnsi="黑体"/>
                <w:sz w:val="21"/>
              </w:rPr>
              <w:t>ranch3</w:t>
            </w:r>
          </w:p>
        </w:tc>
        <w:tc>
          <w:tcPr>
            <w:tcW w:w="634" w:type="dxa"/>
          </w:tcPr>
          <w:p w14:paraId="59C9984E" w14:textId="6A663B50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25E4D1E9" w14:textId="6EFE6A3D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5655AEDC" w14:textId="313EA1DE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022183F" w14:textId="4AD4974B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8" w:type="dxa"/>
          </w:tcPr>
          <w:p w14:paraId="2708F910" w14:textId="58BCE353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50" w:type="dxa"/>
          </w:tcPr>
          <w:p w14:paraId="1E479BED" w14:textId="6169C124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9" w:type="dxa"/>
          </w:tcPr>
          <w:p w14:paraId="3C35A705" w14:textId="312361B0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1552F13" w14:textId="3052BECE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BFBD7F2" w14:textId="35676E16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37985C6B" w14:textId="3E14C15C" w:rsidR="005D463B" w:rsidRDefault="005D463B" w:rsidP="00287FEB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</w:tr>
    </w:tbl>
    <w:p w14:paraId="6E83345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>module new_</w:t>
      </w:r>
      <w:proofErr w:type="gramStart"/>
      <w:r w:rsidRPr="001050E3">
        <w:rPr>
          <w:rFonts w:ascii="Courier New" w:hAnsi="Courier New"/>
          <w:sz w:val="21"/>
        </w:rPr>
        <w:t>controller(</w:t>
      </w:r>
      <w:proofErr w:type="gramEnd"/>
    </w:p>
    <w:p w14:paraId="3A7B2AF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  <w:t xml:space="preserve"> input [5:0] op,</w:t>
      </w:r>
    </w:p>
    <w:p w14:paraId="222D403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  <w:t xml:space="preserve"> input [5:0] func,</w:t>
      </w:r>
    </w:p>
    <w:p w14:paraId="3D04838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</w:t>
      </w:r>
      <w:proofErr w:type="gramStart"/>
      <w:r w:rsidRPr="001050E3">
        <w:rPr>
          <w:rFonts w:ascii="Courier New" w:hAnsi="Courier New"/>
          <w:sz w:val="21"/>
        </w:rPr>
        <w:t>reg[</w:t>
      </w:r>
      <w:proofErr w:type="gramEnd"/>
      <w:r w:rsidRPr="001050E3">
        <w:rPr>
          <w:rFonts w:ascii="Courier New" w:hAnsi="Courier New"/>
          <w:sz w:val="21"/>
        </w:rPr>
        <w:t>2:0] ALUCtrl,</w:t>
      </w:r>
    </w:p>
    <w:p w14:paraId="7137735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</w:t>
      </w:r>
      <w:proofErr w:type="gramStart"/>
      <w:r w:rsidRPr="001050E3">
        <w:rPr>
          <w:rFonts w:ascii="Courier New" w:hAnsi="Courier New"/>
          <w:sz w:val="21"/>
        </w:rPr>
        <w:t>reg[</w:t>
      </w:r>
      <w:proofErr w:type="gramEnd"/>
      <w:r w:rsidRPr="001050E3">
        <w:rPr>
          <w:rFonts w:ascii="Courier New" w:hAnsi="Courier New"/>
          <w:sz w:val="21"/>
        </w:rPr>
        <w:t>1:0] RegDst,</w:t>
      </w:r>
    </w:p>
    <w:p w14:paraId="7750B68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reg ALUSrc,</w:t>
      </w:r>
    </w:p>
    <w:p w14:paraId="6E767443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reg RegWrite,</w:t>
      </w:r>
    </w:p>
    <w:p w14:paraId="515722DA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reg MemRead,</w:t>
      </w:r>
    </w:p>
    <w:p w14:paraId="16E0F06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reg MemWrite,</w:t>
      </w:r>
    </w:p>
    <w:p w14:paraId="4E740FF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reg [1:0] MemtoReg,</w:t>
      </w:r>
    </w:p>
    <w:p w14:paraId="55944693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reg ExtOp,</w:t>
      </w:r>
    </w:p>
    <w:p w14:paraId="34644DD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reg Branch1,</w:t>
      </w:r>
    </w:p>
    <w:p w14:paraId="070A31A8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output reg Branch2,</w:t>
      </w:r>
    </w:p>
    <w:p w14:paraId="2D1FAEA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  <w:t xml:space="preserve"> output reg Branch3</w:t>
      </w:r>
    </w:p>
    <w:p w14:paraId="337B43F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lastRenderedPageBreak/>
        <w:t xml:space="preserve">    );</w:t>
      </w:r>
    </w:p>
    <w:p w14:paraId="1AEAF64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  <w:t>always</w:t>
      </w:r>
      <w:proofErr w:type="gramStart"/>
      <w:r w:rsidRPr="001050E3">
        <w:rPr>
          <w:rFonts w:ascii="Courier New" w:hAnsi="Courier New"/>
          <w:sz w:val="21"/>
        </w:rPr>
        <w:t>@(</w:t>
      </w:r>
      <w:proofErr w:type="gramEnd"/>
      <w:r w:rsidRPr="001050E3">
        <w:rPr>
          <w:rFonts w:ascii="Courier New" w:hAnsi="Courier New"/>
          <w:sz w:val="21"/>
        </w:rPr>
        <w:t xml:space="preserve">*) </w:t>
      </w:r>
    </w:p>
    <w:p w14:paraId="42F7E22E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  <w:t>begin</w:t>
      </w:r>
    </w:p>
    <w:p w14:paraId="3AACE25E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case (op)</w:t>
      </w:r>
    </w:p>
    <w:p w14:paraId="1574F9F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 xml:space="preserve">6'b000000://R </w:t>
      </w:r>
    </w:p>
    <w:p w14:paraId="43A5DC4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begin</w:t>
      </w:r>
    </w:p>
    <w:p w14:paraId="4CFFA8EA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case(func)</w:t>
      </w:r>
    </w:p>
    <w:p w14:paraId="07000A2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 xml:space="preserve">6'b100001: </w:t>
      </w:r>
      <w:proofErr w:type="gramStart"/>
      <w:r w:rsidRPr="001050E3">
        <w:rPr>
          <w:rFonts w:ascii="Courier New" w:hAnsi="Courier New"/>
          <w:sz w:val="21"/>
        </w:rPr>
        <w:t>begin  /</w:t>
      </w:r>
      <w:proofErr w:type="gramEnd"/>
      <w:r w:rsidRPr="001050E3">
        <w:rPr>
          <w:rFonts w:ascii="Courier New" w:hAnsi="Courier New"/>
          <w:sz w:val="21"/>
        </w:rPr>
        <w:t>/addu</w:t>
      </w:r>
    </w:p>
    <w:p w14:paraId="2792384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2F86124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0]&lt;=1;</w:t>
      </w:r>
    </w:p>
    <w:p w14:paraId="4576F0E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ALUSrc&lt;=0;</w:t>
      </w:r>
    </w:p>
    <w:p w14:paraId="7F04849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RegWrite&lt;=1;</w:t>
      </w:r>
    </w:p>
    <w:p w14:paraId="6B606BC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MemRead&lt;=0;</w:t>
      </w:r>
    </w:p>
    <w:p w14:paraId="6D147F8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MemWrite&lt;=0;</w:t>
      </w:r>
    </w:p>
    <w:p w14:paraId="466E033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057F0BD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75F6C27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ExtOp&lt;=0;</w:t>
      </w:r>
    </w:p>
    <w:p w14:paraId="168E933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Branch1&lt;=0;</w:t>
      </w:r>
    </w:p>
    <w:p w14:paraId="76B26BE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ALUCtrl&lt;=3'b010;</w:t>
      </w:r>
    </w:p>
    <w:p w14:paraId="35E3B08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Branch2&lt;=0;</w:t>
      </w:r>
      <w:r w:rsidRPr="001050E3">
        <w:rPr>
          <w:rFonts w:ascii="Courier New" w:hAnsi="Courier New"/>
          <w:sz w:val="21"/>
        </w:rPr>
        <w:tab/>
      </w:r>
    </w:p>
    <w:p w14:paraId="7AF8ED7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Branch3&lt;=0;</w:t>
      </w:r>
      <w:r w:rsidRPr="001050E3">
        <w:rPr>
          <w:rFonts w:ascii="Courier New" w:hAnsi="Courier New"/>
          <w:sz w:val="21"/>
        </w:rPr>
        <w:tab/>
      </w:r>
    </w:p>
    <w:p w14:paraId="3ABA925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228D291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lastRenderedPageBreak/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 xml:space="preserve">6'b100011: </w:t>
      </w:r>
      <w:proofErr w:type="gramStart"/>
      <w:r w:rsidRPr="001050E3">
        <w:rPr>
          <w:rFonts w:ascii="Courier New" w:hAnsi="Courier New"/>
          <w:sz w:val="21"/>
        </w:rPr>
        <w:t>begin  /</w:t>
      </w:r>
      <w:proofErr w:type="gramEnd"/>
      <w:r w:rsidRPr="001050E3">
        <w:rPr>
          <w:rFonts w:ascii="Courier New" w:hAnsi="Courier New"/>
          <w:sz w:val="21"/>
        </w:rPr>
        <w:t>/subu</w:t>
      </w:r>
    </w:p>
    <w:p w14:paraId="1C6E192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46C7665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0]&lt;=1;</w:t>
      </w:r>
    </w:p>
    <w:p w14:paraId="6AAE503A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ALUSrc&lt;=0;</w:t>
      </w:r>
    </w:p>
    <w:p w14:paraId="3C48B07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RegWrite&lt;=1;</w:t>
      </w:r>
    </w:p>
    <w:p w14:paraId="4BA7891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MemRead&lt;=0;</w:t>
      </w:r>
    </w:p>
    <w:p w14:paraId="75425353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MemWrite&lt;=0;</w:t>
      </w:r>
    </w:p>
    <w:p w14:paraId="0C83848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2C80D03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64BFBFC4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ExtOp&lt;=0;</w:t>
      </w:r>
    </w:p>
    <w:p w14:paraId="2B2CA57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Branch1&lt;=0;</w:t>
      </w:r>
    </w:p>
    <w:p w14:paraId="6AD5535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ALUCtrl&lt;=3'b011;</w:t>
      </w:r>
      <w:r w:rsidRPr="001050E3">
        <w:rPr>
          <w:rFonts w:ascii="Courier New" w:hAnsi="Courier New"/>
          <w:sz w:val="21"/>
        </w:rPr>
        <w:tab/>
      </w:r>
    </w:p>
    <w:p w14:paraId="14EC4EB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Branch2&lt;=0;</w:t>
      </w:r>
      <w:r w:rsidRPr="001050E3">
        <w:rPr>
          <w:rFonts w:ascii="Courier New" w:hAnsi="Courier New"/>
          <w:sz w:val="21"/>
        </w:rPr>
        <w:tab/>
      </w:r>
    </w:p>
    <w:p w14:paraId="4895597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Branch3&lt;=0;</w:t>
      </w:r>
      <w:r w:rsidRPr="001050E3">
        <w:rPr>
          <w:rFonts w:ascii="Courier New" w:hAnsi="Courier New"/>
          <w:sz w:val="21"/>
        </w:rPr>
        <w:tab/>
      </w:r>
    </w:p>
    <w:p w14:paraId="2495010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0355D74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 xml:space="preserve">6'b001000: </w:t>
      </w:r>
      <w:proofErr w:type="gramStart"/>
      <w:r w:rsidRPr="001050E3">
        <w:rPr>
          <w:rFonts w:ascii="Courier New" w:hAnsi="Courier New"/>
          <w:sz w:val="21"/>
        </w:rPr>
        <w:t>begin  /</w:t>
      </w:r>
      <w:proofErr w:type="gramEnd"/>
      <w:r w:rsidRPr="001050E3">
        <w:rPr>
          <w:rFonts w:ascii="Courier New" w:hAnsi="Courier New"/>
          <w:sz w:val="21"/>
        </w:rPr>
        <w:t>/jr</w:t>
      </w:r>
    </w:p>
    <w:p w14:paraId="0F3118F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699852F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0]&lt;=1;</w:t>
      </w:r>
    </w:p>
    <w:p w14:paraId="13B48CC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ALUSrc&lt;=0;</w:t>
      </w:r>
    </w:p>
    <w:p w14:paraId="1089721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RegWrite&lt;=1;</w:t>
      </w:r>
    </w:p>
    <w:p w14:paraId="03EB380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MemRead&lt;=0;</w:t>
      </w:r>
    </w:p>
    <w:p w14:paraId="71D1EDB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MemWrite&lt;=0;</w:t>
      </w:r>
    </w:p>
    <w:p w14:paraId="1D9958A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lastRenderedPageBreak/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1EEACA2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3058DDB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ExtOp&lt;=0;</w:t>
      </w:r>
    </w:p>
    <w:p w14:paraId="5C3F19E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Branch1&lt;=0;</w:t>
      </w:r>
    </w:p>
    <w:p w14:paraId="7BD2DF34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ALUCtrl&lt;=3'b010;</w:t>
      </w:r>
      <w:r w:rsidRPr="001050E3">
        <w:rPr>
          <w:rFonts w:ascii="Courier New" w:hAnsi="Courier New"/>
          <w:sz w:val="21"/>
        </w:rPr>
        <w:tab/>
      </w:r>
    </w:p>
    <w:p w14:paraId="63C9D7F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Branch2&lt;=0;</w:t>
      </w:r>
      <w:r w:rsidRPr="001050E3">
        <w:rPr>
          <w:rFonts w:ascii="Courier New" w:hAnsi="Courier New"/>
          <w:sz w:val="21"/>
        </w:rPr>
        <w:tab/>
      </w:r>
    </w:p>
    <w:p w14:paraId="516FAF6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Branch3&lt;=1;</w:t>
      </w:r>
      <w:r w:rsidRPr="001050E3">
        <w:rPr>
          <w:rFonts w:ascii="Courier New" w:hAnsi="Courier New"/>
          <w:sz w:val="21"/>
        </w:rPr>
        <w:tab/>
      </w:r>
    </w:p>
    <w:p w14:paraId="44A88F28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1188C6BA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default:  begin</w:t>
      </w:r>
    </w:p>
    <w:p w14:paraId="473C9534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7A34B83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0]&lt;=1;</w:t>
      </w:r>
    </w:p>
    <w:p w14:paraId="538CFFE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ALUSrc&lt;=0;</w:t>
      </w:r>
    </w:p>
    <w:p w14:paraId="6341678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RegWrite&lt;=1;</w:t>
      </w:r>
    </w:p>
    <w:p w14:paraId="5F2D8B7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MemRead&lt;=0;</w:t>
      </w:r>
    </w:p>
    <w:p w14:paraId="714D5EBA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MemWrite&lt;=0;</w:t>
      </w:r>
    </w:p>
    <w:p w14:paraId="4037EC5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3C73DA7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43900A6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ExtOp&lt;=0;</w:t>
      </w:r>
    </w:p>
    <w:p w14:paraId="07EBD3B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Branch1&lt;=0;</w:t>
      </w:r>
    </w:p>
    <w:p w14:paraId="7D267D4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ALUCtrl&lt;=3'b010;</w:t>
      </w:r>
      <w:r w:rsidRPr="001050E3">
        <w:rPr>
          <w:rFonts w:ascii="Courier New" w:hAnsi="Courier New"/>
          <w:sz w:val="21"/>
        </w:rPr>
        <w:tab/>
      </w:r>
    </w:p>
    <w:p w14:paraId="48A01C0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Branch2&lt;=0;</w:t>
      </w:r>
      <w:r w:rsidRPr="001050E3">
        <w:rPr>
          <w:rFonts w:ascii="Courier New" w:hAnsi="Courier New"/>
          <w:sz w:val="21"/>
        </w:rPr>
        <w:tab/>
      </w:r>
    </w:p>
    <w:p w14:paraId="4160044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Branch3&lt;=0;</w:t>
      </w:r>
    </w:p>
    <w:p w14:paraId="1B91A39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lastRenderedPageBreak/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ALUCtrl&lt;=3'b111;</w:t>
      </w:r>
      <w:r w:rsidRPr="001050E3">
        <w:rPr>
          <w:rFonts w:ascii="Courier New" w:hAnsi="Courier New"/>
          <w:sz w:val="21"/>
        </w:rPr>
        <w:tab/>
      </w:r>
    </w:p>
    <w:p w14:paraId="3D3D926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7E254164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endcase</w:t>
      </w:r>
    </w:p>
    <w:p w14:paraId="764A955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264FCF6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6'b100011://lw</w:t>
      </w:r>
    </w:p>
    <w:p w14:paraId="5ED436B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begin</w:t>
      </w:r>
    </w:p>
    <w:p w14:paraId="0E4439A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6A64FC28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3F2A7CB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ALUSrc&lt;=1;</w:t>
      </w:r>
    </w:p>
    <w:p w14:paraId="5BFF982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RegWrite&lt;=1;</w:t>
      </w:r>
    </w:p>
    <w:p w14:paraId="777CECE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MemRead&lt;=1;</w:t>
      </w:r>
    </w:p>
    <w:p w14:paraId="0E9A3B5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MemWrite&lt;=0;</w:t>
      </w:r>
    </w:p>
    <w:p w14:paraId="4DE3E44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1]&lt;=1;</w:t>
      </w:r>
    </w:p>
    <w:p w14:paraId="3AB8756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517D619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ExtOp&lt;=0;</w:t>
      </w:r>
    </w:p>
    <w:p w14:paraId="5216926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Branch1&lt;=0;</w:t>
      </w:r>
    </w:p>
    <w:p w14:paraId="46FB9FD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ALUCtrl&lt;=3'b010;</w:t>
      </w:r>
      <w:r w:rsidRPr="001050E3">
        <w:rPr>
          <w:rFonts w:ascii="Courier New" w:hAnsi="Courier New"/>
          <w:sz w:val="21"/>
        </w:rPr>
        <w:tab/>
      </w:r>
    </w:p>
    <w:p w14:paraId="3E2F987A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Branch2&lt;=0;</w:t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</w:p>
    <w:p w14:paraId="42F961F4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Branch3&lt;=0;</w:t>
      </w:r>
      <w:r w:rsidRPr="001050E3">
        <w:rPr>
          <w:rFonts w:ascii="Courier New" w:hAnsi="Courier New"/>
          <w:sz w:val="21"/>
        </w:rPr>
        <w:tab/>
      </w:r>
    </w:p>
    <w:p w14:paraId="742F9B1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615EA0B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</w:p>
    <w:p w14:paraId="06479B9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6'b101011://sw</w:t>
      </w:r>
    </w:p>
    <w:p w14:paraId="0427C76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lastRenderedPageBreak/>
        <w:tab/>
      </w:r>
      <w:r w:rsidRPr="001050E3">
        <w:rPr>
          <w:rFonts w:ascii="Courier New" w:hAnsi="Courier New"/>
          <w:sz w:val="21"/>
        </w:rPr>
        <w:tab/>
        <w:t>begin</w:t>
      </w:r>
    </w:p>
    <w:p w14:paraId="051A212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56758684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75B65123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ALUSrc&lt;=1;</w:t>
      </w:r>
    </w:p>
    <w:p w14:paraId="6E53AE1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RegWrite&lt;=0;</w:t>
      </w:r>
    </w:p>
    <w:p w14:paraId="1B4A844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MemRead&lt;=0;</w:t>
      </w:r>
    </w:p>
    <w:p w14:paraId="14C2064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MemWrite&lt;=1;</w:t>
      </w:r>
    </w:p>
    <w:p w14:paraId="727824F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062E062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2EAE962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ExtOp&lt;=0;</w:t>
      </w:r>
    </w:p>
    <w:p w14:paraId="7AC23DE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Branch1&lt;=0;</w:t>
      </w:r>
    </w:p>
    <w:p w14:paraId="08CE104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ALUCtrl&lt;=3'b010;</w:t>
      </w:r>
      <w:r w:rsidRPr="001050E3">
        <w:rPr>
          <w:rFonts w:ascii="Courier New" w:hAnsi="Courier New"/>
          <w:sz w:val="21"/>
        </w:rPr>
        <w:tab/>
      </w:r>
    </w:p>
    <w:p w14:paraId="645243C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Branch2&lt;=0;</w:t>
      </w:r>
      <w:r w:rsidRPr="001050E3">
        <w:rPr>
          <w:rFonts w:ascii="Courier New" w:hAnsi="Courier New"/>
          <w:sz w:val="21"/>
        </w:rPr>
        <w:tab/>
      </w:r>
    </w:p>
    <w:p w14:paraId="42FF5C5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Branch3&lt;=0;</w:t>
      </w:r>
      <w:r w:rsidRPr="001050E3">
        <w:rPr>
          <w:rFonts w:ascii="Courier New" w:hAnsi="Courier New"/>
          <w:sz w:val="21"/>
        </w:rPr>
        <w:tab/>
      </w:r>
    </w:p>
    <w:p w14:paraId="598786F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3F52C05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</w:p>
    <w:p w14:paraId="64A9FCC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  6'b000100://beq</w:t>
      </w:r>
    </w:p>
    <w:p w14:paraId="685283E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begin</w:t>
      </w:r>
    </w:p>
    <w:p w14:paraId="409C190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3F79EE8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43C06C9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ALUSrc&lt;=0;</w:t>
      </w:r>
    </w:p>
    <w:p w14:paraId="4813860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RegWrite&lt;=0;</w:t>
      </w:r>
    </w:p>
    <w:p w14:paraId="3009567E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lastRenderedPageBreak/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MemRead&lt;=0;</w:t>
      </w:r>
    </w:p>
    <w:p w14:paraId="7147F018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MemWrite&lt;=0;</w:t>
      </w:r>
    </w:p>
    <w:p w14:paraId="6FD2BE2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02D4EA1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3D25D9D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ExtOp&lt;=0;</w:t>
      </w:r>
    </w:p>
    <w:p w14:paraId="7023B4C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Branch1&lt;=1;</w:t>
      </w:r>
    </w:p>
    <w:p w14:paraId="24DAF75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ALUCtrl&lt;=3'b011;</w:t>
      </w:r>
      <w:r w:rsidRPr="001050E3">
        <w:rPr>
          <w:rFonts w:ascii="Courier New" w:hAnsi="Courier New"/>
          <w:sz w:val="21"/>
        </w:rPr>
        <w:tab/>
      </w:r>
    </w:p>
    <w:p w14:paraId="7F4F44D4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Branch2&lt;=0;</w:t>
      </w:r>
      <w:r w:rsidRPr="001050E3">
        <w:rPr>
          <w:rFonts w:ascii="Courier New" w:hAnsi="Courier New"/>
          <w:sz w:val="21"/>
        </w:rPr>
        <w:tab/>
      </w:r>
    </w:p>
    <w:p w14:paraId="1F1067C3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Branch3&lt;=0;</w:t>
      </w:r>
      <w:r w:rsidRPr="001050E3">
        <w:rPr>
          <w:rFonts w:ascii="Courier New" w:hAnsi="Courier New"/>
          <w:sz w:val="21"/>
        </w:rPr>
        <w:tab/>
      </w:r>
    </w:p>
    <w:p w14:paraId="5369694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0DF9711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</w:t>
      </w:r>
    </w:p>
    <w:p w14:paraId="35732E3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  6'b001111://lui</w:t>
      </w:r>
    </w:p>
    <w:p w14:paraId="1EC168D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begin</w:t>
      </w:r>
    </w:p>
    <w:p w14:paraId="7CE0176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3BEE008A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3497846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ALUSrc&lt;=0;</w:t>
      </w:r>
    </w:p>
    <w:p w14:paraId="33BE335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RegWrite&lt;=1;</w:t>
      </w:r>
    </w:p>
    <w:p w14:paraId="22C449A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MemRead&lt;=0;</w:t>
      </w:r>
    </w:p>
    <w:p w14:paraId="5F4961B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MemWrite&lt;=0;</w:t>
      </w:r>
    </w:p>
    <w:p w14:paraId="1D371E4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66912703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0]&lt;=1;</w:t>
      </w:r>
    </w:p>
    <w:p w14:paraId="6992982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ExtOp&lt;=0;</w:t>
      </w:r>
    </w:p>
    <w:p w14:paraId="37E3BF8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lastRenderedPageBreak/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Branch1&lt;=0;</w:t>
      </w:r>
    </w:p>
    <w:p w14:paraId="373749BA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ALUCtrl&lt;=3'b111;</w:t>
      </w:r>
    </w:p>
    <w:p w14:paraId="5F143A7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Branch2&lt;=0;</w:t>
      </w:r>
      <w:r w:rsidRPr="001050E3">
        <w:rPr>
          <w:rFonts w:ascii="Courier New" w:hAnsi="Courier New"/>
          <w:sz w:val="21"/>
        </w:rPr>
        <w:tab/>
      </w:r>
    </w:p>
    <w:p w14:paraId="2612BAA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Branch3&lt;=0;</w:t>
      </w:r>
      <w:r w:rsidRPr="001050E3">
        <w:rPr>
          <w:rFonts w:ascii="Courier New" w:hAnsi="Courier New"/>
          <w:sz w:val="21"/>
        </w:rPr>
        <w:tab/>
      </w:r>
    </w:p>
    <w:p w14:paraId="3790261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3012E0E8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</w:p>
    <w:p w14:paraId="5F4AEAD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 xml:space="preserve">      6'b001101://ori</w:t>
      </w:r>
    </w:p>
    <w:p w14:paraId="5820FE2B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begin</w:t>
      </w:r>
    </w:p>
    <w:p w14:paraId="04C3A85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611CE618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2CB4092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ALUSrc&lt;=1;</w:t>
      </w:r>
    </w:p>
    <w:p w14:paraId="11D0D0C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RegWrite&lt;=1;</w:t>
      </w:r>
    </w:p>
    <w:p w14:paraId="12E5219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MemRead&lt;=0;</w:t>
      </w:r>
    </w:p>
    <w:p w14:paraId="7B45FDB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MemWrite&lt;=0;</w:t>
      </w:r>
    </w:p>
    <w:p w14:paraId="47230BE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1]&lt;=0;</w:t>
      </w:r>
    </w:p>
    <w:p w14:paraId="268B8BC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527E57B7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ExtOp&lt;=1;</w:t>
      </w:r>
    </w:p>
    <w:p w14:paraId="53F7DC13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Branch1&lt;=0;</w:t>
      </w:r>
    </w:p>
    <w:p w14:paraId="66C2A183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ALUCtrl&lt;=3'b001;</w:t>
      </w:r>
      <w:r w:rsidRPr="001050E3">
        <w:rPr>
          <w:rFonts w:ascii="Courier New" w:hAnsi="Courier New"/>
          <w:sz w:val="21"/>
        </w:rPr>
        <w:tab/>
      </w:r>
    </w:p>
    <w:p w14:paraId="53BB0BE9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Branch2&lt;=0;</w:t>
      </w:r>
      <w:r w:rsidRPr="001050E3">
        <w:rPr>
          <w:rFonts w:ascii="Courier New" w:hAnsi="Courier New"/>
          <w:sz w:val="21"/>
        </w:rPr>
        <w:tab/>
      </w:r>
    </w:p>
    <w:p w14:paraId="49C4C40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Branch3&lt;=0;</w:t>
      </w:r>
      <w:r w:rsidRPr="001050E3">
        <w:rPr>
          <w:rFonts w:ascii="Courier New" w:hAnsi="Courier New"/>
          <w:sz w:val="21"/>
        </w:rPr>
        <w:tab/>
      </w:r>
    </w:p>
    <w:p w14:paraId="1CA05CD1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4F157A78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</w:p>
    <w:p w14:paraId="06081E72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6'b000011://jal</w:t>
      </w:r>
    </w:p>
    <w:p w14:paraId="0084AE8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begin</w:t>
      </w:r>
    </w:p>
    <w:p w14:paraId="7D27D32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1]&lt;=1;</w:t>
      </w:r>
    </w:p>
    <w:p w14:paraId="7BDC206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RegDst[</w:t>
      </w:r>
      <w:proofErr w:type="gramEnd"/>
      <w:r w:rsidRPr="001050E3">
        <w:rPr>
          <w:rFonts w:ascii="Courier New" w:hAnsi="Courier New"/>
          <w:sz w:val="21"/>
        </w:rPr>
        <w:t>0]&lt;=0;</w:t>
      </w:r>
    </w:p>
    <w:p w14:paraId="46D54094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ALUSrc&lt;=0;</w:t>
      </w:r>
    </w:p>
    <w:p w14:paraId="7E1B4A2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RegWrite&lt;=1;</w:t>
      </w:r>
    </w:p>
    <w:p w14:paraId="77F89295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MemRead&lt;=0;</w:t>
      </w:r>
    </w:p>
    <w:p w14:paraId="161C44DC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MemWrite&lt;=0;</w:t>
      </w:r>
    </w:p>
    <w:p w14:paraId="558A6098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1]&lt;=1;</w:t>
      </w:r>
    </w:p>
    <w:p w14:paraId="38A89BA8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proofErr w:type="gramStart"/>
      <w:r w:rsidRPr="001050E3">
        <w:rPr>
          <w:rFonts w:ascii="Courier New" w:hAnsi="Courier New"/>
          <w:sz w:val="21"/>
        </w:rPr>
        <w:t>MemtoReg[</w:t>
      </w:r>
      <w:proofErr w:type="gramEnd"/>
      <w:r w:rsidRPr="001050E3">
        <w:rPr>
          <w:rFonts w:ascii="Courier New" w:hAnsi="Courier New"/>
          <w:sz w:val="21"/>
        </w:rPr>
        <w:t>0]&lt;=1;</w:t>
      </w:r>
    </w:p>
    <w:p w14:paraId="3768603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ExtOp&lt;=0;</w:t>
      </w:r>
    </w:p>
    <w:p w14:paraId="3A3FCBD6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Branch1&lt;=0;</w:t>
      </w:r>
    </w:p>
    <w:p w14:paraId="3C7BB0E0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ALUCtrl&lt;=3'b111;</w:t>
      </w:r>
    </w:p>
    <w:p w14:paraId="703D5CEF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Branch2&lt;=1;</w:t>
      </w:r>
      <w:r w:rsidRPr="001050E3">
        <w:rPr>
          <w:rFonts w:ascii="Courier New" w:hAnsi="Courier New"/>
          <w:sz w:val="21"/>
        </w:rPr>
        <w:tab/>
      </w:r>
    </w:p>
    <w:p w14:paraId="7D233BAD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Branch3&lt;=0;</w:t>
      </w:r>
      <w:r w:rsidRPr="001050E3">
        <w:rPr>
          <w:rFonts w:ascii="Courier New" w:hAnsi="Courier New"/>
          <w:sz w:val="21"/>
        </w:rPr>
        <w:tab/>
      </w:r>
    </w:p>
    <w:p w14:paraId="4BB5499E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</w:t>
      </w:r>
    </w:p>
    <w:p w14:paraId="04D6104A" w14:textId="77777777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1050E3">
        <w:rPr>
          <w:rFonts w:ascii="Courier New" w:hAnsi="Courier New"/>
          <w:sz w:val="21"/>
        </w:rPr>
        <w:tab/>
      </w:r>
      <w:r w:rsidRPr="001050E3">
        <w:rPr>
          <w:rFonts w:ascii="Courier New" w:hAnsi="Courier New"/>
          <w:sz w:val="21"/>
        </w:rPr>
        <w:tab/>
        <w:t>endcase</w:t>
      </w:r>
    </w:p>
    <w:p w14:paraId="3E4A87DD" w14:textId="7CBD528A" w:rsidR="001050E3" w:rsidRPr="001050E3" w:rsidRDefault="001050E3" w:rsidP="001050E3">
      <w:pPr>
        <w:pStyle w:val="a7"/>
        <w:spacing w:before="240" w:after="240"/>
        <w:ind w:firstLine="420"/>
        <w:rPr>
          <w:rFonts w:ascii="Courier New" w:hAnsi="Courier New" w:hint="eastAsia"/>
          <w:sz w:val="21"/>
        </w:rPr>
      </w:pPr>
      <w:r w:rsidRPr="001050E3">
        <w:rPr>
          <w:rFonts w:ascii="Courier New" w:hAnsi="Courier New"/>
          <w:sz w:val="21"/>
        </w:rPr>
        <w:tab/>
        <w:t>end</w:t>
      </w:r>
      <w:r w:rsidRPr="001050E3">
        <w:rPr>
          <w:rFonts w:ascii="Courier New" w:hAnsi="Courier New"/>
          <w:sz w:val="21"/>
        </w:rPr>
        <w:tab/>
      </w:r>
    </w:p>
    <w:p w14:paraId="47907616" w14:textId="06147B43" w:rsidR="00CA2BD2" w:rsidRPr="001050E3" w:rsidRDefault="001050E3" w:rsidP="001050E3">
      <w:pPr>
        <w:pStyle w:val="a7"/>
        <w:spacing w:before="240" w:after="240"/>
        <w:ind w:firstLine="420"/>
        <w:rPr>
          <w:rFonts w:ascii="Courier New" w:hAnsi="Courier New" w:hint="eastAsia"/>
          <w:sz w:val="21"/>
        </w:rPr>
      </w:pPr>
      <w:r w:rsidRPr="001050E3">
        <w:rPr>
          <w:rFonts w:ascii="Courier New" w:hAnsi="Courier New"/>
          <w:sz w:val="21"/>
        </w:rPr>
        <w:t>endmodule</w:t>
      </w:r>
    </w:p>
    <w:p w14:paraId="0C0EFA65" w14:textId="77777777" w:rsidR="00507064" w:rsidRDefault="00DA2188" w:rsidP="00DA2188">
      <w:pPr>
        <w:pStyle w:val="11"/>
        <w:spacing w:before="240" w:after="240"/>
      </w:pPr>
      <w:r>
        <w:rPr>
          <w:rFonts w:hint="eastAsia"/>
        </w:rPr>
        <w:t>四．主程序</w:t>
      </w:r>
      <w:r w:rsidR="00507064">
        <w:rPr>
          <w:rFonts w:hint="eastAsia"/>
        </w:rPr>
        <w:t>，数据通路设计，</w:t>
      </w:r>
      <w:r w:rsidR="00507064">
        <w:rPr>
          <w:rFonts w:hint="eastAsia"/>
        </w:rPr>
        <w:t>t</w:t>
      </w:r>
      <w:r w:rsidR="00507064">
        <w:t>b</w:t>
      </w:r>
    </w:p>
    <w:p w14:paraId="35A8A459" w14:textId="77777777" w:rsidR="00507064" w:rsidRPr="000072DD" w:rsidRDefault="00507064" w:rsidP="00507064">
      <w:pPr>
        <w:pStyle w:val="a7"/>
        <w:spacing w:before="240" w:after="240"/>
        <w:ind w:firstLine="480"/>
      </w:pPr>
      <w:r>
        <w:rPr>
          <w:rFonts w:hint="eastAsia"/>
        </w:rPr>
        <w:t>数据通路如下</w:t>
      </w:r>
    </w:p>
    <w:tbl>
      <w:tblPr>
        <w:tblW w:w="11354" w:type="dxa"/>
        <w:tblInd w:w="-1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396"/>
        <w:gridCol w:w="403"/>
        <w:gridCol w:w="713"/>
        <w:gridCol w:w="576"/>
        <w:gridCol w:w="530"/>
        <w:gridCol w:w="530"/>
        <w:gridCol w:w="576"/>
        <w:gridCol w:w="964"/>
        <w:gridCol w:w="768"/>
        <w:gridCol w:w="936"/>
        <w:gridCol w:w="542"/>
        <w:gridCol w:w="768"/>
        <w:gridCol w:w="749"/>
        <w:gridCol w:w="695"/>
        <w:gridCol w:w="666"/>
        <w:gridCol w:w="936"/>
      </w:tblGrid>
      <w:tr w:rsidR="00507064" w:rsidRPr="00236EAF" w14:paraId="4A95AF62" w14:textId="77777777" w:rsidTr="0060526C">
        <w:trPr>
          <w:trHeight w:val="276"/>
        </w:trPr>
        <w:tc>
          <w:tcPr>
            <w:tcW w:w="606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21B5B1E4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lastRenderedPageBreak/>
              <w:t>指令</w:t>
            </w:r>
          </w:p>
        </w:tc>
        <w:tc>
          <w:tcPr>
            <w:tcW w:w="799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52763D36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713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1D17221A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76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1B83FEFD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IM.A</w:t>
            </w:r>
            <w:proofErr w:type="gramEnd"/>
          </w:p>
        </w:tc>
        <w:tc>
          <w:tcPr>
            <w:tcW w:w="2600" w:type="dxa"/>
            <w:gridSpan w:val="4"/>
            <w:shd w:val="clear" w:color="auto" w:fill="D9E2F3" w:themeFill="accent1" w:themeFillTint="33"/>
            <w:noWrap/>
            <w:vAlign w:val="center"/>
            <w:hideMark/>
          </w:tcPr>
          <w:p w14:paraId="31D9E496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GRF</w:t>
            </w:r>
          </w:p>
        </w:tc>
        <w:tc>
          <w:tcPr>
            <w:tcW w:w="1704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0F231C92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1310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510BCADB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DM</w:t>
            </w:r>
          </w:p>
        </w:tc>
        <w:tc>
          <w:tcPr>
            <w:tcW w:w="749" w:type="dxa"/>
            <w:vMerge w:val="restart"/>
            <w:shd w:val="clear" w:color="auto" w:fill="D9E2F3" w:themeFill="accent1" w:themeFillTint="33"/>
            <w:noWrap/>
            <w:vAlign w:val="center"/>
            <w:hideMark/>
          </w:tcPr>
          <w:p w14:paraId="4C7207C7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1361" w:type="dxa"/>
            <w:gridSpan w:val="2"/>
            <w:shd w:val="clear" w:color="auto" w:fill="D9E2F3" w:themeFill="accent1" w:themeFillTint="33"/>
            <w:noWrap/>
            <w:vAlign w:val="center"/>
            <w:hideMark/>
          </w:tcPr>
          <w:p w14:paraId="4DA13D6D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Nadd</w:t>
            </w:r>
          </w:p>
        </w:tc>
        <w:tc>
          <w:tcPr>
            <w:tcW w:w="936" w:type="dxa"/>
            <w:shd w:val="clear" w:color="auto" w:fill="D9E2F3" w:themeFill="accent1" w:themeFillTint="33"/>
          </w:tcPr>
          <w:p w14:paraId="3DBE5A29" w14:textId="77777777" w:rsidR="00507064" w:rsidRPr="00236EAF" w:rsidRDefault="00507064" w:rsidP="009E0D7E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Shift</w:t>
            </w:r>
          </w:p>
        </w:tc>
      </w:tr>
      <w:tr w:rsidR="00507064" w:rsidRPr="00236EAF" w14:paraId="62B27856" w14:textId="77777777" w:rsidTr="0060526C">
        <w:trPr>
          <w:trHeight w:val="276"/>
        </w:trPr>
        <w:tc>
          <w:tcPr>
            <w:tcW w:w="606" w:type="dxa"/>
            <w:vMerge/>
            <w:shd w:val="clear" w:color="auto" w:fill="D9E2F3" w:themeFill="accent1" w:themeFillTint="33"/>
            <w:vAlign w:val="center"/>
            <w:hideMark/>
          </w:tcPr>
          <w:p w14:paraId="6B76304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6" w:type="dxa"/>
            <w:shd w:val="clear" w:color="auto" w:fill="D9E2F3" w:themeFill="accent1" w:themeFillTint="33"/>
            <w:noWrap/>
            <w:vAlign w:val="center"/>
            <w:hideMark/>
          </w:tcPr>
          <w:p w14:paraId="3027AA7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403" w:type="dxa"/>
            <w:shd w:val="clear" w:color="auto" w:fill="D9E2F3" w:themeFill="accent1" w:themeFillTint="33"/>
            <w:noWrap/>
            <w:vAlign w:val="center"/>
            <w:hideMark/>
          </w:tcPr>
          <w:p w14:paraId="7CC2EBB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713" w:type="dxa"/>
            <w:vMerge/>
            <w:shd w:val="clear" w:color="auto" w:fill="D9E2F3" w:themeFill="accent1" w:themeFillTint="33"/>
            <w:vAlign w:val="center"/>
            <w:hideMark/>
          </w:tcPr>
          <w:p w14:paraId="5CD8F76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vMerge/>
            <w:shd w:val="clear" w:color="auto" w:fill="D9E2F3" w:themeFill="accent1" w:themeFillTint="33"/>
            <w:vAlign w:val="center"/>
            <w:hideMark/>
          </w:tcPr>
          <w:p w14:paraId="0A9858C8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dxa"/>
            <w:shd w:val="clear" w:color="auto" w:fill="D9E2F3" w:themeFill="accent1" w:themeFillTint="33"/>
            <w:noWrap/>
            <w:vAlign w:val="center"/>
            <w:hideMark/>
          </w:tcPr>
          <w:p w14:paraId="119297C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RA1</w:t>
            </w:r>
          </w:p>
        </w:tc>
        <w:tc>
          <w:tcPr>
            <w:tcW w:w="530" w:type="dxa"/>
            <w:shd w:val="clear" w:color="auto" w:fill="D9E2F3" w:themeFill="accent1" w:themeFillTint="33"/>
            <w:noWrap/>
            <w:vAlign w:val="center"/>
            <w:hideMark/>
          </w:tcPr>
          <w:p w14:paraId="3FD5335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RA2</w:t>
            </w:r>
          </w:p>
        </w:tc>
        <w:tc>
          <w:tcPr>
            <w:tcW w:w="576" w:type="dxa"/>
            <w:shd w:val="clear" w:color="auto" w:fill="D9E2F3" w:themeFill="accent1" w:themeFillTint="33"/>
            <w:noWrap/>
            <w:vAlign w:val="center"/>
            <w:hideMark/>
          </w:tcPr>
          <w:p w14:paraId="7120459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WA</w:t>
            </w:r>
          </w:p>
        </w:tc>
        <w:tc>
          <w:tcPr>
            <w:tcW w:w="964" w:type="dxa"/>
            <w:shd w:val="clear" w:color="auto" w:fill="D9E2F3" w:themeFill="accent1" w:themeFillTint="33"/>
            <w:noWrap/>
            <w:vAlign w:val="center"/>
            <w:hideMark/>
          </w:tcPr>
          <w:p w14:paraId="7E1B4EC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768" w:type="dxa"/>
            <w:shd w:val="clear" w:color="auto" w:fill="D9E2F3" w:themeFill="accent1" w:themeFillTint="33"/>
            <w:noWrap/>
            <w:vAlign w:val="center"/>
            <w:hideMark/>
          </w:tcPr>
          <w:p w14:paraId="78AB2CA5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936" w:type="dxa"/>
            <w:shd w:val="clear" w:color="auto" w:fill="D9E2F3" w:themeFill="accent1" w:themeFillTint="33"/>
            <w:noWrap/>
            <w:vAlign w:val="center"/>
            <w:hideMark/>
          </w:tcPr>
          <w:p w14:paraId="59DCA0D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542" w:type="dxa"/>
            <w:shd w:val="clear" w:color="auto" w:fill="D9E2F3" w:themeFill="accent1" w:themeFillTint="33"/>
            <w:noWrap/>
            <w:vAlign w:val="center"/>
            <w:hideMark/>
          </w:tcPr>
          <w:p w14:paraId="00141FE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768" w:type="dxa"/>
            <w:shd w:val="clear" w:color="auto" w:fill="D9E2F3" w:themeFill="accent1" w:themeFillTint="33"/>
            <w:noWrap/>
            <w:vAlign w:val="center"/>
            <w:hideMark/>
          </w:tcPr>
          <w:p w14:paraId="1F1947D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WD</w:t>
            </w:r>
          </w:p>
        </w:tc>
        <w:tc>
          <w:tcPr>
            <w:tcW w:w="749" w:type="dxa"/>
            <w:vMerge/>
            <w:shd w:val="clear" w:color="auto" w:fill="D9E2F3" w:themeFill="accent1" w:themeFillTint="33"/>
            <w:vAlign w:val="center"/>
            <w:hideMark/>
          </w:tcPr>
          <w:p w14:paraId="27E622A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D9E2F3" w:themeFill="accent1" w:themeFillTint="33"/>
            <w:noWrap/>
            <w:vAlign w:val="center"/>
            <w:hideMark/>
          </w:tcPr>
          <w:p w14:paraId="42CB56F3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</w:p>
        </w:tc>
        <w:tc>
          <w:tcPr>
            <w:tcW w:w="666" w:type="dxa"/>
            <w:shd w:val="clear" w:color="auto" w:fill="D9E2F3" w:themeFill="accent1" w:themeFillTint="33"/>
            <w:noWrap/>
            <w:vAlign w:val="center"/>
            <w:hideMark/>
          </w:tcPr>
          <w:p w14:paraId="0DD387A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936" w:type="dxa"/>
            <w:shd w:val="clear" w:color="auto" w:fill="D9E2F3" w:themeFill="accent1" w:themeFillTint="33"/>
          </w:tcPr>
          <w:p w14:paraId="0708410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07064" w:rsidRPr="00236EAF" w14:paraId="4A41E31D" w14:textId="77777777" w:rsidTr="0060526C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73BF6530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R型</w:t>
            </w:r>
          </w:p>
        </w:tc>
        <w:tc>
          <w:tcPr>
            <w:tcW w:w="396" w:type="dxa"/>
            <w:shd w:val="clear" w:color="auto" w:fill="auto"/>
            <w:noWrap/>
            <w:vAlign w:val="center"/>
            <w:hideMark/>
          </w:tcPr>
          <w:p w14:paraId="1099DC80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79ACC9E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74CB887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F3F821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026DA69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439D7FB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C3A8A6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Rd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CDC248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64720EB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6AC04E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1045247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47954140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43F5016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9448FE3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4650B06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208C87C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507064" w:rsidRPr="00236EAF" w14:paraId="2A7EC08A" w14:textId="77777777" w:rsidTr="0060526C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5CB2B91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lw</w:t>
            </w:r>
          </w:p>
        </w:tc>
        <w:tc>
          <w:tcPr>
            <w:tcW w:w="396" w:type="dxa"/>
            <w:shd w:val="clear" w:color="auto" w:fill="auto"/>
            <w:noWrap/>
            <w:vAlign w:val="center"/>
            <w:hideMark/>
          </w:tcPr>
          <w:p w14:paraId="4F743E63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398A464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08B7550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7C46E18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4648253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58C9330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39B88C2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7E4CB57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DM.RD</w:t>
            </w:r>
            <w:proofErr w:type="gramEnd"/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1F59C46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51CFE680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sig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n</w:t>
            </w: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_ext</w:t>
            </w: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2FCAA2D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0BD663A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3ABAE5E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2F13752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18828B5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6328ACE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507064" w:rsidRPr="00236EAF" w14:paraId="21D8A43B" w14:textId="77777777" w:rsidTr="0060526C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5BAD29B3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sw</w:t>
            </w:r>
          </w:p>
        </w:tc>
        <w:tc>
          <w:tcPr>
            <w:tcW w:w="396" w:type="dxa"/>
            <w:shd w:val="clear" w:color="auto" w:fill="auto"/>
            <w:noWrap/>
            <w:vAlign w:val="center"/>
            <w:hideMark/>
          </w:tcPr>
          <w:p w14:paraId="1D25A16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47ACC88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4A96998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E8D5EE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607EDC5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7DD72128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12006E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4B579B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410AA13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4FD6B47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sig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n</w:t>
            </w: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_ext</w:t>
            </w: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7AD6D12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1E23031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403B34B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3A615D3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4442DF6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54823283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507064" w:rsidRPr="00236EAF" w14:paraId="5A58FF93" w14:textId="77777777" w:rsidTr="0060526C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0F2140B5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beq</w:t>
            </w:r>
          </w:p>
        </w:tc>
        <w:tc>
          <w:tcPr>
            <w:tcW w:w="396" w:type="dxa"/>
            <w:shd w:val="clear" w:color="auto" w:fill="auto"/>
            <w:noWrap/>
            <w:vAlign w:val="center"/>
            <w:hideMark/>
          </w:tcPr>
          <w:p w14:paraId="09BC07F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0D8B638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3775299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  <w:p w14:paraId="24C9B557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/Nadd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693E8D8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1FC7E2A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524F41D7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59DA3C8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BA0FED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7A5DF12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0FA081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RF.RD2</w:t>
            </w: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1316265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53CA91D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1D4A5C4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imm16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8C21C1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59BD0043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Shift</w:t>
            </w:r>
          </w:p>
        </w:tc>
        <w:tc>
          <w:tcPr>
            <w:tcW w:w="936" w:type="dxa"/>
          </w:tcPr>
          <w:p w14:paraId="42BFFCF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s</w:t>
            </w:r>
            <w:r w:rsidRPr="00236EAF"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ign_ext</w:t>
            </w:r>
          </w:p>
        </w:tc>
      </w:tr>
      <w:tr w:rsidR="00507064" w:rsidRPr="00236EAF" w14:paraId="61AA63AB" w14:textId="77777777" w:rsidTr="0060526C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235194C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ori</w:t>
            </w:r>
          </w:p>
        </w:tc>
        <w:tc>
          <w:tcPr>
            <w:tcW w:w="396" w:type="dxa"/>
            <w:shd w:val="clear" w:color="auto" w:fill="auto"/>
            <w:noWrap/>
            <w:vAlign w:val="center"/>
            <w:hideMark/>
          </w:tcPr>
          <w:p w14:paraId="0BC6539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5282916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76107D9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71B023D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0D5CACB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Rs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375B3483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0FA505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DEA0AA0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ALU</w:t>
            </w: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76A68C37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RF.RD1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E5E0FF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zero_ext</w:t>
            </w:r>
          </w:p>
        </w:tc>
        <w:tc>
          <w:tcPr>
            <w:tcW w:w="542" w:type="dxa"/>
            <w:shd w:val="clear" w:color="auto" w:fill="auto"/>
            <w:vAlign w:val="center"/>
          </w:tcPr>
          <w:p w14:paraId="2998606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55B76D97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78F424B3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Times New Roman"/>
                <w:kern w:val="0"/>
                <w:sz w:val="18"/>
                <w:szCs w:val="18"/>
              </w:rPr>
              <w:t>imm16</w:t>
            </w: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4930E7F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744052E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62B8ABF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07064" w:rsidRPr="00236EAF" w14:paraId="3D4E1255" w14:textId="77777777" w:rsidTr="0060526C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60BE8CC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lui</w:t>
            </w:r>
          </w:p>
        </w:tc>
        <w:tc>
          <w:tcPr>
            <w:tcW w:w="396" w:type="dxa"/>
            <w:shd w:val="clear" w:color="auto" w:fill="auto"/>
            <w:noWrap/>
            <w:vAlign w:val="center"/>
            <w:hideMark/>
          </w:tcPr>
          <w:p w14:paraId="092ACF10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4A565175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6C7FDBA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00199F6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7206272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711A2950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13AFD7A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Rt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5BEFEED0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imm+0</w:t>
            </w:r>
            <w:r w:rsidRPr="0057653C">
              <w:rPr>
                <w:rFonts w:ascii="黑体" w:eastAsia="黑体" w:hAnsi="黑体" w:cs="宋体" w:hint="eastAsia"/>
                <w:color w:val="000000"/>
                <w:kern w:val="0"/>
                <w:sz w:val="15"/>
                <w:szCs w:val="18"/>
              </w:rPr>
              <w:t>16</w:t>
            </w:r>
          </w:p>
        </w:tc>
        <w:tc>
          <w:tcPr>
            <w:tcW w:w="768" w:type="dxa"/>
            <w:shd w:val="clear" w:color="auto" w:fill="auto"/>
            <w:vAlign w:val="center"/>
          </w:tcPr>
          <w:p w14:paraId="1EA98BA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695FB40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178A3E0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2D7A189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400F0DD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1C938E0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63BDA6D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7DB5AA2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507064" w:rsidRPr="00236EAF" w14:paraId="6DE6D787" w14:textId="77777777" w:rsidTr="0060526C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  <w:hideMark/>
          </w:tcPr>
          <w:p w14:paraId="7722112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nop</w:t>
            </w:r>
          </w:p>
        </w:tc>
        <w:tc>
          <w:tcPr>
            <w:tcW w:w="396" w:type="dxa"/>
            <w:shd w:val="clear" w:color="auto" w:fill="auto"/>
            <w:noWrap/>
            <w:vAlign w:val="center"/>
            <w:hideMark/>
          </w:tcPr>
          <w:p w14:paraId="70F81F6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403" w:type="dxa"/>
            <w:shd w:val="clear" w:color="auto" w:fill="auto"/>
            <w:noWrap/>
            <w:vAlign w:val="center"/>
            <w:hideMark/>
          </w:tcPr>
          <w:p w14:paraId="79DA0C3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  <w:hideMark/>
          </w:tcPr>
          <w:p w14:paraId="3D1434D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Adder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4B3BC3E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 w:rsidRPr="00236EAF"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PC</w:t>
            </w: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4ED6ECF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dxa"/>
            <w:shd w:val="clear" w:color="auto" w:fill="auto"/>
            <w:noWrap/>
            <w:vAlign w:val="center"/>
            <w:hideMark/>
          </w:tcPr>
          <w:p w14:paraId="264E02E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14:paraId="19D2D1E2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7CA7CC7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3E21C88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311745B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noWrap/>
            <w:vAlign w:val="center"/>
            <w:hideMark/>
          </w:tcPr>
          <w:p w14:paraId="64D9CF9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  <w:hideMark/>
          </w:tcPr>
          <w:p w14:paraId="12FF00A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  <w:hideMark/>
          </w:tcPr>
          <w:p w14:paraId="5BC98E4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  <w:hideMark/>
          </w:tcPr>
          <w:p w14:paraId="5E63A0F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  <w:hideMark/>
          </w:tcPr>
          <w:p w14:paraId="2F240565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13EFB45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507064" w:rsidRPr="00236EAF" w14:paraId="102495DA" w14:textId="77777777" w:rsidTr="0060526C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</w:tcPr>
          <w:p w14:paraId="4BE7596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jal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14:paraId="055D3B35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403" w:type="dxa"/>
            <w:shd w:val="clear" w:color="auto" w:fill="auto"/>
            <w:noWrap/>
            <w:vAlign w:val="center"/>
          </w:tcPr>
          <w:p w14:paraId="64B5069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</w:tcPr>
          <w:p w14:paraId="0FCBB53E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j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14F4B6D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14:paraId="0B16E2C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30" w:type="dxa"/>
            <w:shd w:val="clear" w:color="auto" w:fill="auto"/>
            <w:noWrap/>
            <w:vAlign w:val="center"/>
          </w:tcPr>
          <w:p w14:paraId="08066DC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79AED07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0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x1f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42818A7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14:paraId="7EAA4B59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  <w:shd w:val="clear" w:color="auto" w:fill="auto"/>
            <w:noWrap/>
            <w:vAlign w:val="center"/>
          </w:tcPr>
          <w:p w14:paraId="66199E2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noWrap/>
            <w:vAlign w:val="center"/>
          </w:tcPr>
          <w:p w14:paraId="7FD50BB7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14:paraId="2B2F6B9C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55400A8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14E0A22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08B8919A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2BB66A9B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  <w:tr w:rsidR="00507064" w:rsidRPr="00236EAF" w14:paraId="5988E1CE" w14:textId="77777777" w:rsidTr="0060526C">
        <w:trPr>
          <w:trHeight w:val="276"/>
        </w:trPr>
        <w:tc>
          <w:tcPr>
            <w:tcW w:w="606" w:type="dxa"/>
            <w:shd w:val="clear" w:color="auto" w:fill="auto"/>
            <w:noWrap/>
            <w:vAlign w:val="center"/>
          </w:tcPr>
          <w:p w14:paraId="669581FE" w14:textId="77777777" w:rsidR="00507064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jr</w:t>
            </w:r>
          </w:p>
          <w:p w14:paraId="10A8D72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R型</w:t>
            </w:r>
          </w:p>
        </w:tc>
        <w:tc>
          <w:tcPr>
            <w:tcW w:w="396" w:type="dxa"/>
            <w:shd w:val="clear" w:color="auto" w:fill="auto"/>
            <w:noWrap/>
            <w:vAlign w:val="center"/>
          </w:tcPr>
          <w:p w14:paraId="38529988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403" w:type="dxa"/>
            <w:shd w:val="clear" w:color="auto" w:fill="auto"/>
            <w:noWrap/>
            <w:vAlign w:val="center"/>
          </w:tcPr>
          <w:p w14:paraId="53D8D03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713" w:type="dxa"/>
            <w:shd w:val="clear" w:color="auto" w:fill="auto"/>
            <w:noWrap/>
            <w:vAlign w:val="center"/>
          </w:tcPr>
          <w:p w14:paraId="3FB9D28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LU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56CF915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14:paraId="740784D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30" w:type="dxa"/>
            <w:shd w:val="clear" w:color="auto" w:fill="auto"/>
            <w:noWrap/>
            <w:vAlign w:val="center"/>
          </w:tcPr>
          <w:p w14:paraId="5F7FAB2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t</w:t>
            </w:r>
          </w:p>
        </w:tc>
        <w:tc>
          <w:tcPr>
            <w:tcW w:w="576" w:type="dxa"/>
            <w:shd w:val="clear" w:color="auto" w:fill="auto"/>
            <w:noWrap/>
            <w:vAlign w:val="center"/>
          </w:tcPr>
          <w:p w14:paraId="3FD50367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d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14:paraId="69F06E44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14:paraId="47C31D77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F.RD1</w:t>
            </w:r>
          </w:p>
        </w:tc>
        <w:tc>
          <w:tcPr>
            <w:tcW w:w="936" w:type="dxa"/>
            <w:shd w:val="clear" w:color="auto" w:fill="auto"/>
            <w:noWrap/>
            <w:vAlign w:val="center"/>
          </w:tcPr>
          <w:p w14:paraId="234E3440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  <w:r>
              <w:rPr>
                <w:rFonts w:ascii="黑体" w:eastAsia="黑体" w:hAnsi="黑体" w:cs="Times New Roman" w:hint="eastAsia"/>
                <w:kern w:val="0"/>
                <w:sz w:val="18"/>
                <w:szCs w:val="18"/>
              </w:rPr>
              <w:t>R</w:t>
            </w:r>
            <w:r>
              <w:rPr>
                <w:rFonts w:ascii="黑体" w:eastAsia="黑体" w:hAnsi="黑体" w:cs="Times New Roman"/>
                <w:kern w:val="0"/>
                <w:sz w:val="18"/>
                <w:szCs w:val="18"/>
              </w:rPr>
              <w:t>F.RD2</w:t>
            </w:r>
          </w:p>
        </w:tc>
        <w:tc>
          <w:tcPr>
            <w:tcW w:w="542" w:type="dxa"/>
            <w:shd w:val="clear" w:color="auto" w:fill="auto"/>
            <w:noWrap/>
            <w:vAlign w:val="center"/>
          </w:tcPr>
          <w:p w14:paraId="0A3742CF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68" w:type="dxa"/>
            <w:shd w:val="clear" w:color="auto" w:fill="auto"/>
            <w:noWrap/>
            <w:vAlign w:val="center"/>
          </w:tcPr>
          <w:p w14:paraId="050AC496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749" w:type="dxa"/>
            <w:shd w:val="clear" w:color="auto" w:fill="auto"/>
            <w:noWrap/>
            <w:vAlign w:val="center"/>
          </w:tcPr>
          <w:p w14:paraId="0924699D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95" w:type="dxa"/>
            <w:shd w:val="clear" w:color="auto" w:fill="auto"/>
            <w:noWrap/>
            <w:vAlign w:val="center"/>
          </w:tcPr>
          <w:p w14:paraId="54F46B93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shd w:val="clear" w:color="auto" w:fill="auto"/>
            <w:noWrap/>
            <w:vAlign w:val="center"/>
          </w:tcPr>
          <w:p w14:paraId="3FCFC17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  <w:tc>
          <w:tcPr>
            <w:tcW w:w="936" w:type="dxa"/>
          </w:tcPr>
          <w:p w14:paraId="203CDA21" w14:textId="77777777" w:rsidR="00507064" w:rsidRPr="00236EAF" w:rsidRDefault="00507064" w:rsidP="009E0D7E">
            <w:pPr>
              <w:widowControl/>
              <w:jc w:val="left"/>
              <w:rPr>
                <w:rFonts w:ascii="黑体" w:eastAsia="黑体" w:hAnsi="黑体" w:cs="Times New Roman"/>
                <w:kern w:val="0"/>
                <w:sz w:val="18"/>
                <w:szCs w:val="18"/>
              </w:rPr>
            </w:pPr>
          </w:p>
        </w:tc>
      </w:tr>
    </w:tbl>
    <w:p w14:paraId="734B700D" w14:textId="77777777" w:rsidR="0060526C" w:rsidRPr="007C7681" w:rsidRDefault="0060526C" w:rsidP="0060526C">
      <w:pPr>
        <w:pStyle w:val="a7"/>
        <w:spacing w:before="240" w:after="240"/>
        <w:ind w:firstLine="480"/>
      </w:pPr>
      <w:r w:rsidRPr="007C7681">
        <w:rPr>
          <w:rFonts w:hint="eastAsia"/>
        </w:rPr>
        <w:t>由此可见需要以下几个</w:t>
      </w:r>
      <w:r w:rsidRPr="007C7681">
        <w:rPr>
          <w:rFonts w:hint="eastAsia"/>
        </w:rPr>
        <w:t>M</w:t>
      </w:r>
      <w:r w:rsidRPr="007C7681">
        <w:t>UX</w:t>
      </w:r>
      <w:r w:rsidRPr="007C7681">
        <w:rPr>
          <w:rFonts w:hint="eastAsia"/>
        </w:rPr>
        <w:t>多路选择器</w:t>
      </w:r>
    </w:p>
    <w:p w14:paraId="3016A938" w14:textId="77777777" w:rsidR="0060526C" w:rsidRPr="007C7681" w:rsidRDefault="0060526C" w:rsidP="0060526C">
      <w:pPr>
        <w:pStyle w:val="a7"/>
        <w:spacing w:before="240" w:after="240"/>
        <w:ind w:firstLine="480"/>
      </w:pPr>
      <w:r w:rsidRPr="007C7681">
        <w:t>1.</w:t>
      </w:r>
      <w:r w:rsidRPr="007C7681">
        <w:rPr>
          <w:rFonts w:hint="eastAsia"/>
        </w:rPr>
        <w:t>beq</w:t>
      </w:r>
      <w:r w:rsidRPr="007C7681">
        <w:rPr>
          <w:rFonts w:hint="eastAsia"/>
        </w:rPr>
        <w:t>指令</w:t>
      </w:r>
      <w:r w:rsidRPr="007C7681">
        <w:rPr>
          <w:rFonts w:hint="eastAsia"/>
        </w:rPr>
        <w:t xml:space="preserve"> </w:t>
      </w:r>
      <w:r w:rsidRPr="007C7681">
        <w:t>PC</w:t>
      </w:r>
      <w:r w:rsidRPr="007C7681">
        <w:rPr>
          <w:rFonts w:hint="eastAsia"/>
        </w:rPr>
        <w:t>有两种选择</w:t>
      </w:r>
      <w:r w:rsidRPr="007C7681">
        <w:rPr>
          <w:rFonts w:hint="eastAsia"/>
        </w:rPr>
        <w:t xml:space="preserve"> </w:t>
      </w:r>
      <w:r w:rsidRPr="007C7681">
        <w:t>PC=A</w:t>
      </w:r>
      <w:r w:rsidRPr="007C7681">
        <w:rPr>
          <w:rFonts w:hint="eastAsia"/>
        </w:rPr>
        <w:t>dder</w:t>
      </w:r>
      <w:r w:rsidRPr="007C7681">
        <w:rPr>
          <w:rFonts w:hint="eastAsia"/>
        </w:rPr>
        <w:t>输出或者</w:t>
      </w:r>
      <w:r w:rsidRPr="007C7681">
        <w:rPr>
          <w:rFonts w:hint="eastAsia"/>
        </w:rPr>
        <w:t>Nadd</w:t>
      </w:r>
      <w:r w:rsidRPr="007C7681">
        <w:rPr>
          <w:rFonts w:hint="eastAsia"/>
        </w:rPr>
        <w:t>的输出</w:t>
      </w:r>
      <w:r w:rsidRPr="007C7681">
        <w:rPr>
          <w:rFonts w:hint="eastAsia"/>
        </w:rPr>
        <w:t xml:space="preserve"> </w:t>
      </w:r>
      <w:r w:rsidRPr="007C7681">
        <w:t xml:space="preserve"> </w:t>
      </w:r>
      <w:r w:rsidRPr="007C7681">
        <w:rPr>
          <w:rFonts w:hint="eastAsia"/>
        </w:rPr>
        <w:t>选择信号为</w:t>
      </w:r>
      <w:r w:rsidRPr="007C7681">
        <w:t>B</w:t>
      </w:r>
      <w:r w:rsidRPr="007C7681">
        <w:rPr>
          <w:rFonts w:hint="eastAsia"/>
        </w:rPr>
        <w:t>r</w:t>
      </w:r>
      <w:r w:rsidRPr="007C7681">
        <w:t>anch</w:t>
      </w:r>
      <w:r>
        <w:t>1</w:t>
      </w:r>
    </w:p>
    <w:p w14:paraId="7066A4FA" w14:textId="77777777" w:rsidR="0060526C" w:rsidRPr="007C7681" w:rsidRDefault="0060526C" w:rsidP="0060526C">
      <w:pPr>
        <w:pStyle w:val="a7"/>
        <w:spacing w:before="240" w:after="240"/>
        <w:ind w:firstLine="480"/>
      </w:pPr>
      <w:r w:rsidRPr="007C7681">
        <w:t>2.GRF</w:t>
      </w:r>
      <w:r w:rsidRPr="007C7681">
        <w:rPr>
          <w:rFonts w:hint="eastAsia"/>
        </w:rPr>
        <w:t>的</w:t>
      </w:r>
      <w:r w:rsidRPr="007C7681">
        <w:t>WA</w:t>
      </w:r>
      <w:proofErr w:type="gramStart"/>
      <w:r w:rsidRPr="007C7681">
        <w:rPr>
          <w:rFonts w:hint="eastAsia"/>
        </w:rPr>
        <w:t>端选择</w:t>
      </w:r>
      <w:proofErr w:type="gramEnd"/>
      <w:r w:rsidRPr="007C7681">
        <w:rPr>
          <w:rFonts w:hint="eastAsia"/>
        </w:rPr>
        <w:t>Rd</w:t>
      </w:r>
      <w:r w:rsidRPr="007C7681">
        <w:t>,Rt</w:t>
      </w:r>
      <w:r w:rsidRPr="007C7681">
        <w:rPr>
          <w:rFonts w:hint="eastAsia"/>
        </w:rPr>
        <w:t>需要一个</w:t>
      </w:r>
      <w:r w:rsidRPr="007C7681">
        <w:rPr>
          <w:rFonts w:hint="eastAsia"/>
        </w:rPr>
        <w:t>M</w:t>
      </w:r>
      <w:r w:rsidRPr="007C7681">
        <w:t>UX</w:t>
      </w:r>
      <w:r w:rsidRPr="007C7681">
        <w:rPr>
          <w:rFonts w:hint="eastAsia"/>
        </w:rPr>
        <w:t>，控制信号</w:t>
      </w:r>
      <w:r w:rsidRPr="007C7681">
        <w:rPr>
          <w:rFonts w:hint="eastAsia"/>
        </w:rPr>
        <w:t>Reg</w:t>
      </w:r>
      <w:r w:rsidRPr="007C7681">
        <w:t>Dst</w:t>
      </w:r>
      <w:r>
        <w:t>[1:0]</w:t>
      </w:r>
    </w:p>
    <w:p w14:paraId="2CD410A5" w14:textId="77777777" w:rsidR="0060526C" w:rsidRPr="007C7681" w:rsidRDefault="0060526C" w:rsidP="0060526C">
      <w:pPr>
        <w:pStyle w:val="a7"/>
        <w:spacing w:before="240" w:after="240"/>
        <w:ind w:firstLine="480"/>
      </w:pPr>
      <w:r w:rsidRPr="007C7681">
        <w:t>3.GRF</w:t>
      </w:r>
      <w:r w:rsidRPr="007C7681">
        <w:rPr>
          <w:rFonts w:hint="eastAsia"/>
        </w:rPr>
        <w:t>的</w:t>
      </w:r>
      <w:r w:rsidRPr="007C7681">
        <w:t>WD</w:t>
      </w:r>
      <w:r w:rsidRPr="007C7681">
        <w:rPr>
          <w:rFonts w:hint="eastAsia"/>
        </w:rPr>
        <w:t>输入端，有三种选择：</w:t>
      </w:r>
      <w:r w:rsidRPr="007C7681">
        <w:rPr>
          <w:rFonts w:hint="eastAsia"/>
        </w:rPr>
        <w:t>R</w:t>
      </w:r>
      <w:r w:rsidRPr="007C7681">
        <w:t>F.RD2</w:t>
      </w:r>
      <w:r w:rsidRPr="007C7681">
        <w:rPr>
          <w:rFonts w:hint="eastAsia"/>
        </w:rPr>
        <w:t>，</w:t>
      </w:r>
      <w:r w:rsidRPr="007C7681">
        <w:t>ALU</w:t>
      </w:r>
      <w:r w:rsidRPr="007C7681">
        <w:rPr>
          <w:rFonts w:hint="eastAsia"/>
        </w:rPr>
        <w:t>的输出，</w:t>
      </w:r>
      <w:r w:rsidRPr="007C7681">
        <w:rPr>
          <w:rFonts w:hint="eastAsia"/>
        </w:rPr>
        <w:t>l</w:t>
      </w:r>
      <w:r w:rsidRPr="007C7681">
        <w:t>ui</w:t>
      </w:r>
      <w:r w:rsidRPr="007C7681">
        <w:rPr>
          <w:rFonts w:hint="eastAsia"/>
        </w:rPr>
        <w:t>指令直接对</w:t>
      </w:r>
      <w:r w:rsidRPr="007C7681">
        <w:rPr>
          <w:rFonts w:hint="eastAsia"/>
        </w:rPr>
        <w:t>i</w:t>
      </w:r>
      <w:r w:rsidRPr="007C7681">
        <w:t>mm16</w:t>
      </w:r>
      <w:r w:rsidRPr="007C7681">
        <w:rPr>
          <w:rFonts w:hint="eastAsia"/>
        </w:rPr>
        <w:t>后边补</w:t>
      </w:r>
      <w:r w:rsidRPr="007C7681">
        <w:rPr>
          <w:rFonts w:hint="eastAsia"/>
        </w:rPr>
        <w:t>1</w:t>
      </w:r>
      <w:r w:rsidRPr="007C7681">
        <w:t>6</w:t>
      </w:r>
      <w:r w:rsidRPr="007C7681">
        <w:rPr>
          <w:rFonts w:hint="eastAsia"/>
        </w:rPr>
        <w:t>位</w:t>
      </w:r>
      <w:r w:rsidRPr="007C7681">
        <w:rPr>
          <w:rFonts w:hint="eastAsia"/>
        </w:rPr>
        <w:t>0</w:t>
      </w:r>
      <w:r w:rsidRPr="007C7681">
        <w:rPr>
          <w:rFonts w:hint="eastAsia"/>
        </w:rPr>
        <w:t>，需要</w:t>
      </w:r>
      <w:r w:rsidRPr="007C7681">
        <w:rPr>
          <w:rFonts w:hint="eastAsia"/>
        </w:rPr>
        <w:t>2</w:t>
      </w:r>
      <w:r w:rsidRPr="007C7681">
        <w:rPr>
          <w:rFonts w:hint="eastAsia"/>
        </w:rPr>
        <w:t>选</w:t>
      </w:r>
      <w:r w:rsidRPr="007C7681">
        <w:rPr>
          <w:rFonts w:hint="eastAsia"/>
        </w:rPr>
        <w:t>4</w:t>
      </w:r>
      <w:r w:rsidRPr="007C7681">
        <w:t>MUX,</w:t>
      </w:r>
      <w:r w:rsidRPr="007C7681">
        <w:rPr>
          <w:rFonts w:hint="eastAsia"/>
        </w:rPr>
        <w:t>选择信号</w:t>
      </w:r>
      <w:r w:rsidRPr="007C7681">
        <w:rPr>
          <w:rFonts w:hint="eastAsia"/>
        </w:rPr>
        <w:t>Mem</w:t>
      </w:r>
      <w:r w:rsidRPr="007C7681">
        <w:t>ToReg[1:0]</w:t>
      </w:r>
    </w:p>
    <w:p w14:paraId="5E8F4D4D" w14:textId="77777777" w:rsidR="0060526C" w:rsidRPr="007C7681" w:rsidRDefault="0060526C" w:rsidP="0060526C">
      <w:pPr>
        <w:pStyle w:val="a7"/>
        <w:spacing w:before="240" w:after="240"/>
        <w:ind w:firstLine="480"/>
      </w:pPr>
      <w:r w:rsidRPr="007C7681">
        <w:rPr>
          <w:rFonts w:hint="eastAsia"/>
        </w:rPr>
        <w:t>4</w:t>
      </w:r>
      <w:r w:rsidRPr="007C7681">
        <w:t>.</w:t>
      </w:r>
      <w:r w:rsidRPr="007C7681">
        <w:rPr>
          <w:rFonts w:hint="eastAsia"/>
        </w:rPr>
        <w:t>两种扩展方式的选择（符号扩展，</w:t>
      </w:r>
      <w:r w:rsidRPr="007C7681">
        <w:rPr>
          <w:rFonts w:hint="eastAsia"/>
        </w:rPr>
        <w:t>0</w:t>
      </w:r>
      <w:r w:rsidRPr="007C7681">
        <w:t>扩展</w:t>
      </w:r>
      <w:r w:rsidRPr="007C7681">
        <w:rPr>
          <w:rFonts w:hint="eastAsia"/>
        </w:rPr>
        <w:t>）选择信号</w:t>
      </w:r>
      <w:r w:rsidRPr="007C7681">
        <w:rPr>
          <w:rFonts w:hint="eastAsia"/>
        </w:rPr>
        <w:t>E</w:t>
      </w:r>
      <w:r w:rsidRPr="007C7681">
        <w:t>XTOp</w:t>
      </w:r>
    </w:p>
    <w:p w14:paraId="3A956820" w14:textId="77777777" w:rsidR="0060526C" w:rsidRDefault="0060526C" w:rsidP="0060526C">
      <w:pPr>
        <w:pStyle w:val="a7"/>
        <w:spacing w:before="240" w:after="240"/>
        <w:ind w:firstLine="480"/>
      </w:pPr>
      <w:r w:rsidRPr="007C7681">
        <w:t>5.</w:t>
      </w:r>
      <w:r w:rsidRPr="007C7681">
        <w:rPr>
          <w:rFonts w:hint="eastAsia"/>
        </w:rPr>
        <w:t>A</w:t>
      </w:r>
      <w:r w:rsidRPr="007C7681">
        <w:t>LU</w:t>
      </w:r>
      <w:r w:rsidRPr="007C7681">
        <w:t>的</w:t>
      </w:r>
      <w:r w:rsidRPr="007C7681">
        <w:rPr>
          <w:rFonts w:hint="eastAsia"/>
        </w:rPr>
        <w:t>B</w:t>
      </w:r>
      <w:proofErr w:type="gramStart"/>
      <w:r w:rsidRPr="007C7681">
        <w:t>端</w:t>
      </w:r>
      <w:r w:rsidRPr="007C7681">
        <w:rPr>
          <w:rFonts w:hint="eastAsia"/>
        </w:rPr>
        <w:t>两种</w:t>
      </w:r>
      <w:proofErr w:type="gramEnd"/>
      <w:r w:rsidRPr="007C7681">
        <w:rPr>
          <w:rFonts w:hint="eastAsia"/>
        </w:rPr>
        <w:t>选择，</w:t>
      </w:r>
      <w:r w:rsidRPr="007C7681">
        <w:rPr>
          <w:rFonts w:hint="eastAsia"/>
        </w:rPr>
        <w:t>R</w:t>
      </w:r>
      <w:r w:rsidRPr="007C7681">
        <w:t>F.RD2</w:t>
      </w:r>
      <w:r w:rsidRPr="007C7681">
        <w:t>或</w:t>
      </w:r>
      <w:r w:rsidRPr="007C7681">
        <w:rPr>
          <w:rFonts w:hint="eastAsia"/>
        </w:rPr>
        <w:t>E</w:t>
      </w:r>
      <w:r w:rsidRPr="007C7681">
        <w:t>XT</w:t>
      </w:r>
      <w:r w:rsidRPr="007C7681">
        <w:t>的输出，选择信号</w:t>
      </w:r>
      <w:r w:rsidRPr="007C7681">
        <w:rPr>
          <w:rFonts w:hint="eastAsia"/>
        </w:rPr>
        <w:t>A</w:t>
      </w:r>
      <w:r w:rsidRPr="007C7681">
        <w:t>LUSrc</w:t>
      </w:r>
    </w:p>
    <w:p w14:paraId="10C875B6" w14:textId="77777777" w:rsidR="00507064" w:rsidRDefault="0060526C" w:rsidP="0060526C">
      <w:pPr>
        <w:pStyle w:val="a7"/>
        <w:spacing w:before="240" w:after="240"/>
        <w:ind w:firstLine="480"/>
      </w:pPr>
      <w:r>
        <w:rPr>
          <w:rFonts w:hint="eastAsia"/>
        </w:rPr>
        <w:t>6</w:t>
      </w:r>
      <w:r>
        <w:t>.j</w:t>
      </w:r>
      <w:r>
        <w:rPr>
          <w:rFonts w:hint="eastAsia"/>
        </w:rPr>
        <w:t>/</w:t>
      </w:r>
      <w:r>
        <w:t>jal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跳转地址的选择</w:t>
      </w:r>
      <w:r>
        <w:rPr>
          <w:rFonts w:hint="eastAsia"/>
        </w:rPr>
        <w:t xml:space="preserve"> </w:t>
      </w:r>
      <w:r>
        <w:t>Bra</w:t>
      </w:r>
      <w:r>
        <w:rPr>
          <w:rFonts w:hint="eastAsia"/>
        </w:rPr>
        <w:t>nch</w:t>
      </w:r>
      <w:r>
        <w:t>2</w:t>
      </w:r>
    </w:p>
    <w:p w14:paraId="755871AC" w14:textId="77777777" w:rsidR="00E6085D" w:rsidRDefault="00E6085D" w:rsidP="00DA2188">
      <w:pPr>
        <w:pStyle w:val="11"/>
        <w:spacing w:before="240" w:after="240"/>
      </w:pPr>
      <w:r>
        <w:t>1.</w:t>
      </w:r>
      <w:r>
        <w:rPr>
          <w:rFonts w:hint="eastAsia"/>
        </w:rPr>
        <w:t>m</w:t>
      </w:r>
      <w:r>
        <w:t>ux.v</w:t>
      </w:r>
    </w:p>
    <w:p w14:paraId="5D0DDA47" w14:textId="77777777" w:rsidR="00A8264C" w:rsidRDefault="00A8264C" w:rsidP="00A8264C">
      <w:pPr>
        <w:pStyle w:val="a7"/>
        <w:spacing w:before="240" w:after="240"/>
        <w:ind w:firstLine="480"/>
        <w:jc w:val="left"/>
      </w:pPr>
      <w:r>
        <w:rPr>
          <w:rFonts w:hint="eastAsia"/>
        </w:rPr>
        <w:t>模块接口</w:t>
      </w: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A8264C" w:rsidRPr="002D767C" w14:paraId="3F65D9EC" w14:textId="77777777" w:rsidTr="00A8264C">
        <w:tc>
          <w:tcPr>
            <w:tcW w:w="1625" w:type="dxa"/>
            <w:shd w:val="clear" w:color="auto" w:fill="D9E2F3" w:themeFill="accent1" w:themeFillTint="33"/>
          </w:tcPr>
          <w:p w14:paraId="777BCD4D" w14:textId="77777777" w:rsidR="00A8264C" w:rsidRPr="002D767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637FF84F" w14:textId="77777777" w:rsidR="00A8264C" w:rsidRPr="002D767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A8264C" w:rsidRPr="002D767C" w14:paraId="55AD5B6C" w14:textId="77777777" w:rsidTr="00A8264C">
        <w:tc>
          <w:tcPr>
            <w:tcW w:w="1625" w:type="dxa"/>
            <w:shd w:val="clear" w:color="auto" w:fill="FFFFFF" w:themeFill="background1"/>
          </w:tcPr>
          <w:p w14:paraId="416609CD" w14:textId="77777777" w:rsidR="00A8264C" w:rsidRPr="002D767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mux.v</w:t>
            </w:r>
            <w:proofErr w:type="gramEnd"/>
          </w:p>
        </w:tc>
        <w:tc>
          <w:tcPr>
            <w:tcW w:w="3615" w:type="dxa"/>
            <w:shd w:val="clear" w:color="auto" w:fill="FFFFFF" w:themeFill="background1"/>
          </w:tcPr>
          <w:p w14:paraId="0292D9DD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 xml:space="preserve">module </w:t>
            </w:r>
            <w:proofErr w:type="gramStart"/>
            <w:r w:rsidRPr="00A8264C">
              <w:rPr>
                <w:rFonts w:ascii="黑体" w:eastAsia="黑体" w:hAnsi="黑体" w:cs="Times New Roman"/>
              </w:rPr>
              <w:t>mux(</w:t>
            </w:r>
            <w:proofErr w:type="gramEnd"/>
          </w:p>
          <w:p w14:paraId="56BCA556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[4:0] rt,</w:t>
            </w:r>
          </w:p>
          <w:p w14:paraId="1E1FBAF9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[4:0] rd,</w:t>
            </w:r>
          </w:p>
          <w:p w14:paraId="4254AE0F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[31:0] RD2,</w:t>
            </w:r>
          </w:p>
          <w:p w14:paraId="45A659DA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[31:0] imm32,</w:t>
            </w:r>
          </w:p>
          <w:p w14:paraId="19D1E953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[31:0] Result,</w:t>
            </w:r>
          </w:p>
          <w:p w14:paraId="24F0C290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lastRenderedPageBreak/>
              <w:t>input [15:0] imm16,</w:t>
            </w:r>
          </w:p>
          <w:p w14:paraId="4364C4A3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[31:0] RD,</w:t>
            </w:r>
          </w:p>
          <w:p w14:paraId="0BD86F25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[31:0] PC,</w:t>
            </w:r>
          </w:p>
          <w:p w14:paraId="092C8E53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[1:0] RegDst,</w:t>
            </w:r>
          </w:p>
          <w:p w14:paraId="0D5CBC41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ALUSrc,</w:t>
            </w:r>
          </w:p>
          <w:p w14:paraId="39AEC2A2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[1:0] MemToReg,</w:t>
            </w:r>
          </w:p>
          <w:p w14:paraId="006DA376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[31:0] PC4,</w:t>
            </w:r>
          </w:p>
          <w:p w14:paraId="09249AD8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[31:0] PCbeq,</w:t>
            </w:r>
          </w:p>
          <w:p w14:paraId="5C55140E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[31:0] PCj,</w:t>
            </w:r>
          </w:p>
          <w:p w14:paraId="46EF3C48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Zero,</w:t>
            </w:r>
          </w:p>
          <w:p w14:paraId="62E87A8F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Branch1,</w:t>
            </w:r>
          </w:p>
          <w:p w14:paraId="0BB2A914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Branch2,</w:t>
            </w:r>
          </w:p>
          <w:p w14:paraId="600D11AC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[5:0] op,</w:t>
            </w:r>
          </w:p>
          <w:p w14:paraId="706BD02B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input [5:0] func,</w:t>
            </w:r>
          </w:p>
          <w:p w14:paraId="731DF5E8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 xml:space="preserve">output </w:t>
            </w:r>
            <w:proofErr w:type="gramStart"/>
            <w:r w:rsidRPr="00A8264C">
              <w:rPr>
                <w:rFonts w:ascii="黑体" w:eastAsia="黑体" w:hAnsi="黑体" w:cs="Times New Roman"/>
              </w:rPr>
              <w:t>reg[</w:t>
            </w:r>
            <w:proofErr w:type="gramEnd"/>
            <w:r w:rsidRPr="00A8264C">
              <w:rPr>
                <w:rFonts w:ascii="黑体" w:eastAsia="黑体" w:hAnsi="黑体" w:cs="Times New Roman"/>
              </w:rPr>
              <w:t>4:0] WA,</w:t>
            </w:r>
          </w:p>
          <w:p w14:paraId="5F6FC1E3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 xml:space="preserve">output </w:t>
            </w:r>
            <w:proofErr w:type="gramStart"/>
            <w:r w:rsidRPr="00A8264C">
              <w:rPr>
                <w:rFonts w:ascii="黑体" w:eastAsia="黑体" w:hAnsi="黑体" w:cs="Times New Roman"/>
              </w:rPr>
              <w:t>reg[</w:t>
            </w:r>
            <w:proofErr w:type="gramEnd"/>
            <w:r w:rsidRPr="00A8264C">
              <w:rPr>
                <w:rFonts w:ascii="黑体" w:eastAsia="黑体" w:hAnsi="黑体" w:cs="Times New Roman"/>
              </w:rPr>
              <w:t>31:0] B,</w:t>
            </w:r>
          </w:p>
          <w:p w14:paraId="5D6DFE00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 xml:space="preserve">output </w:t>
            </w:r>
            <w:proofErr w:type="gramStart"/>
            <w:r w:rsidRPr="00A8264C">
              <w:rPr>
                <w:rFonts w:ascii="黑体" w:eastAsia="黑体" w:hAnsi="黑体" w:cs="Times New Roman"/>
              </w:rPr>
              <w:t>reg[</w:t>
            </w:r>
            <w:proofErr w:type="gramEnd"/>
            <w:r w:rsidRPr="00A8264C">
              <w:rPr>
                <w:rFonts w:ascii="黑体" w:eastAsia="黑体" w:hAnsi="黑体" w:cs="Times New Roman"/>
              </w:rPr>
              <w:t>31:0] WD,</w:t>
            </w:r>
          </w:p>
          <w:p w14:paraId="5FB62C5A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 xml:space="preserve">output </w:t>
            </w:r>
            <w:proofErr w:type="gramStart"/>
            <w:r w:rsidRPr="00A8264C">
              <w:rPr>
                <w:rFonts w:ascii="黑体" w:eastAsia="黑体" w:hAnsi="黑体" w:cs="Times New Roman"/>
              </w:rPr>
              <w:t>reg[</w:t>
            </w:r>
            <w:proofErr w:type="gramEnd"/>
            <w:r w:rsidRPr="00A8264C">
              <w:rPr>
                <w:rFonts w:ascii="黑体" w:eastAsia="黑体" w:hAnsi="黑体" w:cs="Times New Roman"/>
              </w:rPr>
              <w:t>31:0] next_pc</w:t>
            </w:r>
          </w:p>
          <w:p w14:paraId="6AD0572D" w14:textId="77777777" w:rsidR="00A8264C" w:rsidRPr="00A8264C" w:rsidRDefault="00A8264C" w:rsidP="00A8264C">
            <w:pPr>
              <w:jc w:val="left"/>
              <w:rPr>
                <w:rFonts w:ascii="黑体" w:eastAsia="黑体" w:hAnsi="黑体" w:cs="Times New Roman"/>
              </w:rPr>
            </w:pPr>
            <w:r w:rsidRPr="00A8264C">
              <w:rPr>
                <w:rFonts w:ascii="黑体" w:eastAsia="黑体" w:hAnsi="黑体" w:cs="Times New Roman"/>
              </w:rPr>
              <w:t>);</w:t>
            </w:r>
          </w:p>
        </w:tc>
      </w:tr>
    </w:tbl>
    <w:p w14:paraId="5452683A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lastRenderedPageBreak/>
        <w:t xml:space="preserve">module </w:t>
      </w:r>
      <w:proofErr w:type="gramStart"/>
      <w:r w:rsidRPr="00D071DD">
        <w:rPr>
          <w:rFonts w:ascii="Courier New" w:eastAsia="宋体" w:hAnsi="Courier New"/>
          <w:sz w:val="21"/>
        </w:rPr>
        <w:t>mux(</w:t>
      </w:r>
      <w:proofErr w:type="gramEnd"/>
    </w:p>
    <w:p w14:paraId="78754951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[4:0] rt,</w:t>
      </w:r>
    </w:p>
    <w:p w14:paraId="468A96D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input [4:0] rd,</w:t>
      </w:r>
    </w:p>
    <w:p w14:paraId="4DCAB8F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input [31:0] RD2,</w:t>
      </w:r>
    </w:p>
    <w:p w14:paraId="752687E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input [31:0] imm32,</w:t>
      </w:r>
    </w:p>
    <w:p w14:paraId="6239E278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input [31:0] Result,</w:t>
      </w:r>
    </w:p>
    <w:p w14:paraId="61B1FF2A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input [15:0] imm16,</w:t>
      </w:r>
    </w:p>
    <w:p w14:paraId="0496EBD7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[31:0] RD,</w:t>
      </w:r>
    </w:p>
    <w:p w14:paraId="2CE25B11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[31:0] PC,</w:t>
      </w:r>
    </w:p>
    <w:p w14:paraId="02CC6B5A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[1:0] RegDst,</w:t>
      </w:r>
    </w:p>
    <w:p w14:paraId="773F1CCE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ALUSrc,</w:t>
      </w:r>
    </w:p>
    <w:p w14:paraId="4B41051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[1:0] MemToReg,</w:t>
      </w:r>
    </w:p>
    <w:p w14:paraId="186E519A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[31:0] PC4,</w:t>
      </w:r>
    </w:p>
    <w:p w14:paraId="5B3D4488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[31:0] PCbeq,</w:t>
      </w:r>
    </w:p>
    <w:p w14:paraId="587AE91A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[31:0] PCj,</w:t>
      </w:r>
    </w:p>
    <w:p w14:paraId="7E4D602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Zero,</w:t>
      </w:r>
    </w:p>
    <w:p w14:paraId="796EFD4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lastRenderedPageBreak/>
        <w:tab/>
        <w:t xml:space="preserve"> input Branch1,</w:t>
      </w:r>
    </w:p>
    <w:p w14:paraId="31F86F48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Branch2,</w:t>
      </w:r>
    </w:p>
    <w:p w14:paraId="22D1DDD2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Branch3,</w:t>
      </w:r>
    </w:p>
    <w:p w14:paraId="683791C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[5:0] op,</w:t>
      </w:r>
    </w:p>
    <w:p w14:paraId="36DFC2D4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input [5:0] func,</w:t>
      </w:r>
    </w:p>
    <w:p w14:paraId="41420274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output </w:t>
      </w:r>
      <w:proofErr w:type="gramStart"/>
      <w:r w:rsidRPr="00D071DD">
        <w:rPr>
          <w:rFonts w:ascii="Courier New" w:eastAsia="宋体" w:hAnsi="Courier New"/>
          <w:sz w:val="21"/>
        </w:rPr>
        <w:t>reg[</w:t>
      </w:r>
      <w:proofErr w:type="gramEnd"/>
      <w:r w:rsidRPr="00D071DD">
        <w:rPr>
          <w:rFonts w:ascii="Courier New" w:eastAsia="宋体" w:hAnsi="Courier New"/>
          <w:sz w:val="21"/>
        </w:rPr>
        <w:t>4:0] WA,</w:t>
      </w:r>
    </w:p>
    <w:p w14:paraId="1C64E1E7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output </w:t>
      </w:r>
      <w:proofErr w:type="gramStart"/>
      <w:r w:rsidRPr="00D071DD">
        <w:rPr>
          <w:rFonts w:ascii="Courier New" w:eastAsia="宋体" w:hAnsi="Courier New"/>
          <w:sz w:val="21"/>
        </w:rPr>
        <w:t>reg[</w:t>
      </w:r>
      <w:proofErr w:type="gramEnd"/>
      <w:r w:rsidRPr="00D071DD">
        <w:rPr>
          <w:rFonts w:ascii="Courier New" w:eastAsia="宋体" w:hAnsi="Courier New"/>
          <w:sz w:val="21"/>
        </w:rPr>
        <w:t>31:0] B,</w:t>
      </w:r>
    </w:p>
    <w:p w14:paraId="653B128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output </w:t>
      </w:r>
      <w:proofErr w:type="gramStart"/>
      <w:r w:rsidRPr="00D071DD">
        <w:rPr>
          <w:rFonts w:ascii="Courier New" w:eastAsia="宋体" w:hAnsi="Courier New"/>
          <w:sz w:val="21"/>
        </w:rPr>
        <w:t>reg[</w:t>
      </w:r>
      <w:proofErr w:type="gramEnd"/>
      <w:r w:rsidRPr="00D071DD">
        <w:rPr>
          <w:rFonts w:ascii="Courier New" w:eastAsia="宋体" w:hAnsi="Courier New"/>
          <w:sz w:val="21"/>
        </w:rPr>
        <w:t>31:0] WD,</w:t>
      </w:r>
    </w:p>
    <w:p w14:paraId="26422341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 output </w:t>
      </w:r>
      <w:proofErr w:type="gramStart"/>
      <w:r w:rsidRPr="00D071DD">
        <w:rPr>
          <w:rFonts w:ascii="Courier New" w:eastAsia="宋体" w:hAnsi="Courier New"/>
          <w:sz w:val="21"/>
        </w:rPr>
        <w:t>reg[</w:t>
      </w:r>
      <w:proofErr w:type="gramEnd"/>
      <w:r w:rsidRPr="00D071DD">
        <w:rPr>
          <w:rFonts w:ascii="Courier New" w:eastAsia="宋体" w:hAnsi="Courier New"/>
          <w:sz w:val="21"/>
        </w:rPr>
        <w:t>31:0] next_pc</w:t>
      </w:r>
    </w:p>
    <w:p w14:paraId="4237A6BA" w14:textId="7F5675E9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 w:hint="eastAsia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);</w:t>
      </w:r>
    </w:p>
    <w:p w14:paraId="6C03F772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reg [31:0] Choice1;</w:t>
      </w:r>
    </w:p>
    <w:p w14:paraId="6F38D45C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reg [31:0] Choice2;</w:t>
      </w:r>
    </w:p>
    <w:p w14:paraId="611A8D68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always</w:t>
      </w:r>
      <w:proofErr w:type="gramStart"/>
      <w:r w:rsidRPr="00D071DD">
        <w:rPr>
          <w:rFonts w:ascii="Courier New" w:eastAsia="宋体" w:hAnsi="Courier New"/>
          <w:sz w:val="21"/>
        </w:rPr>
        <w:t>@(</w:t>
      </w:r>
      <w:proofErr w:type="gramEnd"/>
      <w:r w:rsidRPr="00D071DD">
        <w:rPr>
          <w:rFonts w:ascii="Courier New" w:eastAsia="宋体" w:hAnsi="Courier New"/>
          <w:sz w:val="21"/>
        </w:rPr>
        <w:t>*) begin</w:t>
      </w:r>
    </w:p>
    <w:p w14:paraId="52AFB2A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proofErr w:type="gramStart"/>
      <w:r w:rsidRPr="00D071DD">
        <w:rPr>
          <w:rFonts w:ascii="Courier New" w:eastAsia="宋体" w:hAnsi="Courier New"/>
          <w:sz w:val="21"/>
        </w:rPr>
        <w:t>case(</w:t>
      </w:r>
      <w:proofErr w:type="gramEnd"/>
      <w:r w:rsidRPr="00D071DD">
        <w:rPr>
          <w:rFonts w:ascii="Courier New" w:eastAsia="宋体" w:hAnsi="Courier New"/>
          <w:sz w:val="21"/>
        </w:rPr>
        <w:t xml:space="preserve">RegDst) </w:t>
      </w:r>
    </w:p>
    <w:p w14:paraId="3965DC1B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2'b00: WA&lt;=rt;</w:t>
      </w:r>
    </w:p>
    <w:p w14:paraId="13B9C211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2'b01: WA&lt;=rd;</w:t>
      </w:r>
    </w:p>
    <w:p w14:paraId="5856B9E0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2'b10: WA&lt;=5'b11111;</w:t>
      </w:r>
    </w:p>
    <w:p w14:paraId="1225ACF4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2'b11: WA&lt;=0;</w:t>
      </w:r>
    </w:p>
    <w:p w14:paraId="4A68D9AB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endcase</w:t>
      </w:r>
    </w:p>
    <w:p w14:paraId="3373447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</w:p>
    <w:p w14:paraId="68169724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proofErr w:type="gramStart"/>
      <w:r w:rsidRPr="00D071DD">
        <w:rPr>
          <w:rFonts w:ascii="Courier New" w:eastAsia="宋体" w:hAnsi="Courier New"/>
          <w:sz w:val="21"/>
        </w:rPr>
        <w:t>case(</w:t>
      </w:r>
      <w:proofErr w:type="gramEnd"/>
      <w:r w:rsidRPr="00D071DD">
        <w:rPr>
          <w:rFonts w:ascii="Courier New" w:eastAsia="宋体" w:hAnsi="Courier New"/>
          <w:sz w:val="21"/>
        </w:rPr>
        <w:t xml:space="preserve">ALUSrc) </w:t>
      </w:r>
    </w:p>
    <w:p w14:paraId="45B14154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1'b0: B&lt;=RD2;</w:t>
      </w:r>
    </w:p>
    <w:p w14:paraId="3C241A05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1'b1: B&lt;=imm32;</w:t>
      </w:r>
    </w:p>
    <w:p w14:paraId="5006F7E0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endcase</w:t>
      </w:r>
    </w:p>
    <w:p w14:paraId="36601FD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</w:p>
    <w:p w14:paraId="20B288A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proofErr w:type="gramStart"/>
      <w:r w:rsidRPr="00D071DD">
        <w:rPr>
          <w:rFonts w:ascii="Courier New" w:eastAsia="宋体" w:hAnsi="Courier New"/>
          <w:sz w:val="21"/>
        </w:rPr>
        <w:t>case(</w:t>
      </w:r>
      <w:proofErr w:type="gramEnd"/>
      <w:r w:rsidRPr="00D071DD">
        <w:rPr>
          <w:rFonts w:ascii="Courier New" w:eastAsia="宋体" w:hAnsi="Courier New"/>
          <w:sz w:val="21"/>
        </w:rPr>
        <w:t xml:space="preserve">MemToReg) </w:t>
      </w:r>
    </w:p>
    <w:p w14:paraId="7C31005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2'b00: WD&lt;=Result;</w:t>
      </w:r>
    </w:p>
    <w:p w14:paraId="7EE75170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lastRenderedPageBreak/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2'b01: WD&lt;={imm</w:t>
      </w:r>
      <w:proofErr w:type="gramStart"/>
      <w:r w:rsidRPr="00D071DD">
        <w:rPr>
          <w:rFonts w:ascii="Courier New" w:eastAsia="宋体" w:hAnsi="Courier New"/>
          <w:sz w:val="21"/>
        </w:rPr>
        <w:t>16,{</w:t>
      </w:r>
      <w:proofErr w:type="gramEnd"/>
      <w:r w:rsidRPr="00D071DD">
        <w:rPr>
          <w:rFonts w:ascii="Courier New" w:eastAsia="宋体" w:hAnsi="Courier New"/>
          <w:sz w:val="21"/>
        </w:rPr>
        <w:t>16{1'b0}}};</w:t>
      </w:r>
    </w:p>
    <w:p w14:paraId="0B2C2050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2'b10: WD&lt;=RD;</w:t>
      </w:r>
    </w:p>
    <w:p w14:paraId="36E062D2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2'b11: WD&lt;=PC+4;</w:t>
      </w:r>
    </w:p>
    <w:p w14:paraId="593BF03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endcase</w:t>
      </w:r>
    </w:p>
    <w:p w14:paraId="6B7C988B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</w:p>
    <w:p w14:paraId="25F50FC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proofErr w:type="gramStart"/>
      <w:r w:rsidRPr="00D071DD">
        <w:rPr>
          <w:rFonts w:ascii="Courier New" w:eastAsia="宋体" w:hAnsi="Courier New"/>
          <w:sz w:val="21"/>
        </w:rPr>
        <w:t>if(</w:t>
      </w:r>
      <w:proofErr w:type="gramEnd"/>
      <w:r w:rsidRPr="00D071DD">
        <w:rPr>
          <w:rFonts w:ascii="Courier New" w:eastAsia="宋体" w:hAnsi="Courier New"/>
          <w:sz w:val="21"/>
        </w:rPr>
        <w:t>Zero&amp;&amp;Branch1) begin</w:t>
      </w:r>
    </w:p>
    <w:p w14:paraId="456ADB6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Choice1 &lt;= PCbeq;</w:t>
      </w:r>
    </w:p>
    <w:p w14:paraId="2F6FA1E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end</w:t>
      </w:r>
    </w:p>
    <w:p w14:paraId="68A42B68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else begin</w:t>
      </w:r>
    </w:p>
    <w:p w14:paraId="7D222FF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Choice1 &lt;= PC4;</w:t>
      </w:r>
    </w:p>
    <w:p w14:paraId="2396E1E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end</w:t>
      </w:r>
    </w:p>
    <w:p w14:paraId="6E647C22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proofErr w:type="gramStart"/>
      <w:r w:rsidRPr="00D071DD">
        <w:rPr>
          <w:rFonts w:ascii="Courier New" w:eastAsia="宋体" w:hAnsi="Courier New"/>
          <w:sz w:val="21"/>
        </w:rPr>
        <w:t>if(</w:t>
      </w:r>
      <w:proofErr w:type="gramEnd"/>
      <w:r w:rsidRPr="00D071DD">
        <w:rPr>
          <w:rFonts w:ascii="Courier New" w:eastAsia="宋体" w:hAnsi="Courier New"/>
          <w:sz w:val="21"/>
        </w:rPr>
        <w:t>Branch2) begin</w:t>
      </w:r>
    </w:p>
    <w:p w14:paraId="1FFB06C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Choice2 &lt;= PCj;</w:t>
      </w:r>
    </w:p>
    <w:p w14:paraId="7C4100B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end</w:t>
      </w:r>
    </w:p>
    <w:p w14:paraId="64C69F8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else begin</w:t>
      </w:r>
    </w:p>
    <w:p w14:paraId="32E255C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Choice2 &lt;= Choice1;</w:t>
      </w:r>
    </w:p>
    <w:p w14:paraId="3002AB4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end</w:t>
      </w:r>
    </w:p>
    <w:p w14:paraId="7171D520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proofErr w:type="gramStart"/>
      <w:r w:rsidRPr="00D071DD">
        <w:rPr>
          <w:rFonts w:ascii="Courier New" w:eastAsia="宋体" w:hAnsi="Courier New"/>
          <w:sz w:val="21"/>
        </w:rPr>
        <w:t>if(</w:t>
      </w:r>
      <w:proofErr w:type="gramEnd"/>
      <w:r w:rsidRPr="00D071DD">
        <w:rPr>
          <w:rFonts w:ascii="Courier New" w:eastAsia="宋体" w:hAnsi="Courier New"/>
          <w:sz w:val="21"/>
        </w:rPr>
        <w:t>Branch3) begin</w:t>
      </w:r>
    </w:p>
    <w:p w14:paraId="370A230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next_pc &lt;= Result;</w:t>
      </w:r>
    </w:p>
    <w:p w14:paraId="1AEE03A2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end</w:t>
      </w:r>
    </w:p>
    <w:p w14:paraId="380E13A7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else begin</w:t>
      </w:r>
    </w:p>
    <w:p w14:paraId="0F14B12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next_pc &lt;= Choice2;</w:t>
      </w:r>
    </w:p>
    <w:p w14:paraId="27DDFE70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  <w:r w:rsidRPr="00D071DD">
        <w:rPr>
          <w:rFonts w:ascii="Courier New" w:eastAsia="宋体" w:hAnsi="Courier New"/>
          <w:sz w:val="21"/>
        </w:rPr>
        <w:tab/>
        <w:t>end</w:t>
      </w:r>
    </w:p>
    <w:p w14:paraId="0A76E888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end</w:t>
      </w:r>
    </w:p>
    <w:p w14:paraId="6B6E3E3C" w14:textId="77777777" w:rsid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>endmodule</w:t>
      </w:r>
    </w:p>
    <w:p w14:paraId="1237C057" w14:textId="451DE72D" w:rsidR="00C92B23" w:rsidRDefault="00C92B23" w:rsidP="00D071DD">
      <w:pPr>
        <w:pStyle w:val="11"/>
        <w:spacing w:before="240" w:after="240"/>
      </w:pPr>
      <w:r>
        <w:rPr>
          <w:rFonts w:hint="eastAsia"/>
        </w:rPr>
        <w:t>2</w:t>
      </w:r>
      <w:r>
        <w:t>.</w:t>
      </w:r>
      <w:proofErr w:type="gramStart"/>
      <w:r>
        <w:t>mips.v</w:t>
      </w:r>
      <w:proofErr w:type="gramEnd"/>
    </w:p>
    <w:p w14:paraId="273A8609" w14:textId="77777777" w:rsidR="00CA467F" w:rsidRDefault="00CA467F" w:rsidP="00D071DD">
      <w:pPr>
        <w:pStyle w:val="11"/>
        <w:spacing w:before="240" w:after="240"/>
        <w:rPr>
          <w:rFonts w:hint="eastAsia"/>
        </w:rPr>
      </w:pPr>
    </w:p>
    <w:tbl>
      <w:tblPr>
        <w:tblStyle w:val="ab"/>
        <w:tblW w:w="5240" w:type="dxa"/>
        <w:tblLook w:val="04A0" w:firstRow="1" w:lastRow="0" w:firstColumn="1" w:lastColumn="0" w:noHBand="0" w:noVBand="1"/>
      </w:tblPr>
      <w:tblGrid>
        <w:gridCol w:w="1625"/>
        <w:gridCol w:w="3615"/>
      </w:tblGrid>
      <w:tr w:rsidR="00AC15E2" w:rsidRPr="002D767C" w14:paraId="2C22368F" w14:textId="77777777" w:rsidTr="009E0D7E">
        <w:tc>
          <w:tcPr>
            <w:tcW w:w="1625" w:type="dxa"/>
            <w:shd w:val="clear" w:color="auto" w:fill="D9E2F3" w:themeFill="accent1" w:themeFillTint="33"/>
          </w:tcPr>
          <w:p w14:paraId="7FDA94FB" w14:textId="77777777" w:rsidR="00AC15E2" w:rsidRPr="002D767C" w:rsidRDefault="00AC15E2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文件</w:t>
            </w:r>
          </w:p>
        </w:tc>
        <w:tc>
          <w:tcPr>
            <w:tcW w:w="3615" w:type="dxa"/>
            <w:shd w:val="clear" w:color="auto" w:fill="D9E2F3" w:themeFill="accent1" w:themeFillTint="33"/>
          </w:tcPr>
          <w:p w14:paraId="7F92570B" w14:textId="77777777" w:rsidR="00AC15E2" w:rsidRPr="002D767C" w:rsidRDefault="00AC15E2" w:rsidP="009E0D7E">
            <w:pPr>
              <w:jc w:val="left"/>
              <w:rPr>
                <w:rFonts w:ascii="黑体" w:eastAsia="黑体" w:hAnsi="黑体" w:cs="Times New Roman"/>
              </w:rPr>
            </w:pPr>
            <w:r>
              <w:rPr>
                <w:rFonts w:ascii="黑体" w:eastAsia="黑体" w:hAnsi="黑体" w:cs="Times New Roman" w:hint="eastAsia"/>
              </w:rPr>
              <w:t>模块接口定义</w:t>
            </w:r>
          </w:p>
        </w:tc>
      </w:tr>
      <w:tr w:rsidR="00AC15E2" w:rsidRPr="002D767C" w14:paraId="56878333" w14:textId="77777777" w:rsidTr="00AC15E2">
        <w:tc>
          <w:tcPr>
            <w:tcW w:w="1625" w:type="dxa"/>
            <w:shd w:val="clear" w:color="auto" w:fill="auto"/>
          </w:tcPr>
          <w:p w14:paraId="3793E5A4" w14:textId="77777777" w:rsidR="00AC15E2" w:rsidRDefault="00AC15E2" w:rsidP="009E0D7E">
            <w:pPr>
              <w:jc w:val="left"/>
              <w:rPr>
                <w:rFonts w:ascii="黑体" w:eastAsia="黑体" w:hAnsi="黑体" w:cs="Times New Roman"/>
              </w:rPr>
            </w:pPr>
            <w:proofErr w:type="gramStart"/>
            <w:r>
              <w:rPr>
                <w:rFonts w:ascii="黑体" w:eastAsia="黑体" w:hAnsi="黑体" w:cs="Times New Roman"/>
              </w:rPr>
              <w:t>mips.v</w:t>
            </w:r>
            <w:proofErr w:type="gramEnd"/>
          </w:p>
        </w:tc>
        <w:tc>
          <w:tcPr>
            <w:tcW w:w="3615" w:type="dxa"/>
            <w:shd w:val="clear" w:color="auto" w:fill="auto"/>
          </w:tcPr>
          <w:p w14:paraId="3FDD8850" w14:textId="77777777" w:rsidR="00AC15E2" w:rsidRPr="00AC15E2" w:rsidRDefault="00AC15E2" w:rsidP="00AC15E2">
            <w:pPr>
              <w:jc w:val="left"/>
              <w:rPr>
                <w:rFonts w:ascii="黑体" w:eastAsia="黑体" w:hAnsi="黑体" w:cs="Times New Roman"/>
              </w:rPr>
            </w:pPr>
            <w:r w:rsidRPr="00AC15E2">
              <w:rPr>
                <w:rFonts w:ascii="黑体" w:eastAsia="黑体" w:hAnsi="黑体" w:cs="Times New Roman"/>
              </w:rPr>
              <w:t xml:space="preserve">module </w:t>
            </w:r>
            <w:proofErr w:type="gramStart"/>
            <w:r w:rsidRPr="00AC15E2">
              <w:rPr>
                <w:rFonts w:ascii="黑体" w:eastAsia="黑体" w:hAnsi="黑体" w:cs="Times New Roman"/>
              </w:rPr>
              <w:t>mips(</w:t>
            </w:r>
            <w:proofErr w:type="gramEnd"/>
          </w:p>
          <w:p w14:paraId="30C346B2" w14:textId="77777777" w:rsidR="00AC15E2" w:rsidRPr="00AC15E2" w:rsidRDefault="00AC15E2" w:rsidP="00AC15E2">
            <w:pPr>
              <w:jc w:val="left"/>
              <w:rPr>
                <w:rFonts w:ascii="黑体" w:eastAsia="黑体" w:hAnsi="黑体" w:cs="Times New Roman"/>
              </w:rPr>
            </w:pPr>
            <w:r w:rsidRPr="00AC15E2">
              <w:rPr>
                <w:rFonts w:ascii="黑体" w:eastAsia="黑体" w:hAnsi="黑体" w:cs="Times New Roman"/>
              </w:rPr>
              <w:t xml:space="preserve">    input clk,</w:t>
            </w:r>
          </w:p>
          <w:p w14:paraId="4E7BE824" w14:textId="77777777" w:rsidR="00AC15E2" w:rsidRPr="00AC15E2" w:rsidRDefault="00AC15E2" w:rsidP="00AC15E2">
            <w:pPr>
              <w:jc w:val="left"/>
              <w:rPr>
                <w:rFonts w:ascii="黑体" w:eastAsia="黑体" w:hAnsi="黑体" w:cs="Times New Roman"/>
              </w:rPr>
            </w:pPr>
            <w:r w:rsidRPr="00AC15E2">
              <w:rPr>
                <w:rFonts w:ascii="黑体" w:eastAsia="黑体" w:hAnsi="黑体" w:cs="Times New Roman"/>
              </w:rPr>
              <w:t xml:space="preserve">    input reset</w:t>
            </w:r>
          </w:p>
          <w:p w14:paraId="02857FE1" w14:textId="77777777" w:rsidR="00AC15E2" w:rsidRDefault="00AC15E2" w:rsidP="00AC15E2">
            <w:pPr>
              <w:jc w:val="left"/>
              <w:rPr>
                <w:rFonts w:ascii="黑体" w:eastAsia="黑体" w:hAnsi="黑体" w:cs="Times New Roman"/>
              </w:rPr>
            </w:pPr>
            <w:r w:rsidRPr="00AC15E2">
              <w:rPr>
                <w:rFonts w:ascii="黑体" w:eastAsia="黑体" w:hAnsi="黑体" w:cs="Times New Roman"/>
              </w:rPr>
              <w:t xml:space="preserve">    );</w:t>
            </w:r>
          </w:p>
        </w:tc>
      </w:tr>
    </w:tbl>
    <w:p w14:paraId="21A5D74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module </w:t>
      </w:r>
      <w:proofErr w:type="gramStart"/>
      <w:r w:rsidRPr="00D071DD">
        <w:rPr>
          <w:rFonts w:ascii="Courier New" w:eastAsia="宋体" w:hAnsi="Courier New"/>
          <w:sz w:val="21"/>
        </w:rPr>
        <w:t>mips(</w:t>
      </w:r>
      <w:proofErr w:type="gramEnd"/>
    </w:p>
    <w:p w14:paraId="72405A10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input clk,</w:t>
      </w:r>
    </w:p>
    <w:p w14:paraId="29CC1C8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input reset</w:t>
      </w:r>
    </w:p>
    <w:p w14:paraId="2C4E0D54" w14:textId="54576085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 w:hint="eastAsia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 )</w:t>
      </w:r>
      <w:r w:rsidR="004F1712">
        <w:rPr>
          <w:rFonts w:ascii="Courier New" w:eastAsia="宋体" w:hAnsi="Courier New"/>
          <w:sz w:val="21"/>
        </w:rPr>
        <w:t>;</w:t>
      </w:r>
    </w:p>
    <w:p w14:paraId="496209BC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[5:0] op;</w:t>
      </w:r>
    </w:p>
    <w:p w14:paraId="511C504E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[4:0] rs;</w:t>
      </w:r>
    </w:p>
    <w:p w14:paraId="4641A677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[4:0] rt;</w:t>
      </w:r>
    </w:p>
    <w:p w14:paraId="5F9BECC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[4:0] rd;</w:t>
      </w:r>
    </w:p>
    <w:p w14:paraId="7BD8A945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[4:0] shamt;</w:t>
      </w:r>
    </w:p>
    <w:p w14:paraId="41E2C7BC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[15:0] imm16;</w:t>
      </w:r>
    </w:p>
    <w:p w14:paraId="341540F4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[5:0] func;</w:t>
      </w:r>
    </w:p>
    <w:p w14:paraId="2E69995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[1:0] RegDst;</w:t>
      </w:r>
    </w:p>
    <w:p w14:paraId="242BBFF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ALUSrc;</w:t>
      </w:r>
    </w:p>
    <w:p w14:paraId="3D707D7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RegWrite;</w:t>
      </w:r>
    </w:p>
    <w:p w14:paraId="1F8AE992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MemRead;</w:t>
      </w:r>
    </w:p>
    <w:p w14:paraId="2F2F529E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MemWrite;</w:t>
      </w:r>
    </w:p>
    <w:p w14:paraId="4581434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[1:0] MemToReg;</w:t>
      </w:r>
    </w:p>
    <w:p w14:paraId="0AFFBAE4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ExtOp;</w:t>
      </w:r>
    </w:p>
    <w:p w14:paraId="0FB16F1C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Branch1;</w:t>
      </w:r>
    </w:p>
    <w:p w14:paraId="25003414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Branch2;</w:t>
      </w:r>
    </w:p>
    <w:p w14:paraId="13DAB1DE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Branch3;</w:t>
      </w:r>
    </w:p>
    <w:p w14:paraId="47E659E1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[31:0] Instr;</w:t>
      </w:r>
    </w:p>
    <w:p w14:paraId="6B12EA7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lastRenderedPageBreak/>
        <w:t xml:space="preserve">   wire [31:0] imm32;</w:t>
      </w:r>
    </w:p>
    <w:p w14:paraId="4FBA06B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[4:0] RA1;</w:t>
      </w:r>
    </w:p>
    <w:p w14:paraId="2EA05D8B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[4:0] RA2;</w:t>
      </w:r>
    </w:p>
    <w:p w14:paraId="593166C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[31:0] RD1;</w:t>
      </w:r>
    </w:p>
    <w:p w14:paraId="5740AC7E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[31:0] RD2;</w:t>
      </w:r>
    </w:p>
    <w:p w14:paraId="6726538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Zero;</w:t>
      </w:r>
    </w:p>
    <w:p w14:paraId="44608378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[2:0] ALUCtrl;</w:t>
      </w:r>
    </w:p>
    <w:p w14:paraId="45A0695C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[4:0] WA;</w:t>
      </w:r>
    </w:p>
    <w:p w14:paraId="35F6D54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[31:0] WD;</w:t>
      </w:r>
    </w:p>
    <w:p w14:paraId="5961AD82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[31:0] MemAddr;</w:t>
      </w:r>
    </w:p>
    <w:p w14:paraId="134A3975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[31:0] MemData;</w:t>
      </w:r>
    </w:p>
    <w:p w14:paraId="218B0031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[31:0] RD;</w:t>
      </w:r>
    </w:p>
    <w:p w14:paraId="6C93249A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[31:0] A;</w:t>
      </w:r>
    </w:p>
    <w:p w14:paraId="63F008C0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[31:0] B;</w:t>
      </w:r>
    </w:p>
    <w:p w14:paraId="0A8CA1AB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 xml:space="preserve">   wire [31:0] Result;</w:t>
      </w:r>
    </w:p>
    <w:p w14:paraId="5022D085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[31:0] PC;</w:t>
      </w:r>
    </w:p>
    <w:p w14:paraId="62A66F62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[31:0] PC4;</w:t>
      </w:r>
    </w:p>
    <w:p w14:paraId="260BE01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[31:0] next_pc;</w:t>
      </w:r>
    </w:p>
    <w:p w14:paraId="30A1866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[31:0] PCbeq;</w:t>
      </w:r>
    </w:p>
    <w:p w14:paraId="3FAD533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wire [31:0] PCj;</w:t>
      </w:r>
    </w:p>
    <w:p w14:paraId="775F2BB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</w:p>
    <w:p w14:paraId="191DF70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assign op = </w:t>
      </w:r>
      <w:proofErr w:type="gramStart"/>
      <w:r w:rsidRPr="00D071DD">
        <w:rPr>
          <w:rFonts w:ascii="Courier New" w:eastAsia="宋体" w:hAnsi="Courier New"/>
          <w:sz w:val="21"/>
        </w:rPr>
        <w:t>Instr[</w:t>
      </w:r>
      <w:proofErr w:type="gramEnd"/>
      <w:r w:rsidRPr="00D071DD">
        <w:rPr>
          <w:rFonts w:ascii="Courier New" w:eastAsia="宋体" w:hAnsi="Courier New"/>
          <w:sz w:val="21"/>
        </w:rPr>
        <w:t>31:26];</w:t>
      </w:r>
    </w:p>
    <w:p w14:paraId="2D9AD409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assign rs = </w:t>
      </w:r>
      <w:proofErr w:type="gramStart"/>
      <w:r w:rsidRPr="00D071DD">
        <w:rPr>
          <w:rFonts w:ascii="Courier New" w:eastAsia="宋体" w:hAnsi="Courier New"/>
          <w:sz w:val="21"/>
        </w:rPr>
        <w:t>Instr[</w:t>
      </w:r>
      <w:proofErr w:type="gramEnd"/>
      <w:r w:rsidRPr="00D071DD">
        <w:rPr>
          <w:rFonts w:ascii="Courier New" w:eastAsia="宋体" w:hAnsi="Courier New"/>
          <w:sz w:val="21"/>
        </w:rPr>
        <w:t>25:21];</w:t>
      </w:r>
    </w:p>
    <w:p w14:paraId="27C526DA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assign rt = </w:t>
      </w:r>
      <w:proofErr w:type="gramStart"/>
      <w:r w:rsidRPr="00D071DD">
        <w:rPr>
          <w:rFonts w:ascii="Courier New" w:eastAsia="宋体" w:hAnsi="Courier New"/>
          <w:sz w:val="21"/>
        </w:rPr>
        <w:t>Instr[</w:t>
      </w:r>
      <w:proofErr w:type="gramEnd"/>
      <w:r w:rsidRPr="00D071DD">
        <w:rPr>
          <w:rFonts w:ascii="Courier New" w:eastAsia="宋体" w:hAnsi="Courier New"/>
          <w:sz w:val="21"/>
        </w:rPr>
        <w:t>20:16];</w:t>
      </w:r>
    </w:p>
    <w:p w14:paraId="51703AE8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assign rd = </w:t>
      </w:r>
      <w:proofErr w:type="gramStart"/>
      <w:r w:rsidRPr="00D071DD">
        <w:rPr>
          <w:rFonts w:ascii="Courier New" w:eastAsia="宋体" w:hAnsi="Courier New"/>
          <w:sz w:val="21"/>
        </w:rPr>
        <w:t>Instr[</w:t>
      </w:r>
      <w:proofErr w:type="gramEnd"/>
      <w:r w:rsidRPr="00D071DD">
        <w:rPr>
          <w:rFonts w:ascii="Courier New" w:eastAsia="宋体" w:hAnsi="Courier New"/>
          <w:sz w:val="21"/>
        </w:rPr>
        <w:t>15:11];</w:t>
      </w:r>
    </w:p>
    <w:p w14:paraId="5990BB95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assign shamt = </w:t>
      </w:r>
      <w:proofErr w:type="gramStart"/>
      <w:r w:rsidRPr="00D071DD">
        <w:rPr>
          <w:rFonts w:ascii="Courier New" w:eastAsia="宋体" w:hAnsi="Courier New"/>
          <w:sz w:val="21"/>
        </w:rPr>
        <w:t>Instr[</w:t>
      </w:r>
      <w:proofErr w:type="gramEnd"/>
      <w:r w:rsidRPr="00D071DD">
        <w:rPr>
          <w:rFonts w:ascii="Courier New" w:eastAsia="宋体" w:hAnsi="Courier New"/>
          <w:sz w:val="21"/>
        </w:rPr>
        <w:t>10:6];</w:t>
      </w:r>
    </w:p>
    <w:p w14:paraId="2079332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 xml:space="preserve">assign func = </w:t>
      </w:r>
      <w:proofErr w:type="gramStart"/>
      <w:r w:rsidRPr="00D071DD">
        <w:rPr>
          <w:rFonts w:ascii="Courier New" w:eastAsia="宋体" w:hAnsi="Courier New"/>
          <w:sz w:val="21"/>
        </w:rPr>
        <w:t>Instr[</w:t>
      </w:r>
      <w:proofErr w:type="gramEnd"/>
      <w:r w:rsidRPr="00D071DD">
        <w:rPr>
          <w:rFonts w:ascii="Courier New" w:eastAsia="宋体" w:hAnsi="Courier New"/>
          <w:sz w:val="21"/>
        </w:rPr>
        <w:t>5:0];</w:t>
      </w:r>
    </w:p>
    <w:p w14:paraId="64AC017C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lastRenderedPageBreak/>
        <w:tab/>
        <w:t xml:space="preserve">assign imm16 = </w:t>
      </w:r>
      <w:proofErr w:type="gramStart"/>
      <w:r w:rsidRPr="00D071DD">
        <w:rPr>
          <w:rFonts w:ascii="Courier New" w:eastAsia="宋体" w:hAnsi="Courier New"/>
          <w:sz w:val="21"/>
        </w:rPr>
        <w:t>Instr[</w:t>
      </w:r>
      <w:proofErr w:type="gramEnd"/>
      <w:r w:rsidRPr="00D071DD">
        <w:rPr>
          <w:rFonts w:ascii="Courier New" w:eastAsia="宋体" w:hAnsi="Courier New"/>
          <w:sz w:val="21"/>
        </w:rPr>
        <w:t>15:0];</w:t>
      </w:r>
    </w:p>
    <w:p w14:paraId="35C1D33B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</w:p>
    <w:p w14:paraId="67D1487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assign RA1 = rs;</w:t>
      </w:r>
    </w:p>
    <w:p w14:paraId="62D5C26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assign RA2 = rt;</w:t>
      </w:r>
    </w:p>
    <w:p w14:paraId="3D8F42E8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assign A = RD1;</w:t>
      </w:r>
    </w:p>
    <w:p w14:paraId="3C068A2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assign MemAddr = Result;</w:t>
      </w:r>
    </w:p>
    <w:p w14:paraId="61F006F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assign MemData = RD2;</w:t>
      </w:r>
    </w:p>
    <w:p w14:paraId="5048F08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</w:p>
    <w:p w14:paraId="1941267E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assign PC4 = PC+4;</w:t>
      </w:r>
    </w:p>
    <w:p w14:paraId="736E7E5F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assign PCbeq = PC+4+{{14{imm16[15]}</w:t>
      </w:r>
      <w:proofErr w:type="gramStart"/>
      <w:r w:rsidRPr="00D071DD">
        <w:rPr>
          <w:rFonts w:ascii="Courier New" w:eastAsia="宋体" w:hAnsi="Courier New"/>
          <w:sz w:val="21"/>
        </w:rPr>
        <w:t>},imm</w:t>
      </w:r>
      <w:proofErr w:type="gramEnd"/>
      <w:r w:rsidRPr="00D071DD">
        <w:rPr>
          <w:rFonts w:ascii="Courier New" w:eastAsia="宋体" w:hAnsi="Courier New"/>
          <w:sz w:val="21"/>
        </w:rPr>
        <w:t>16,2'b00};</w:t>
      </w:r>
    </w:p>
    <w:p w14:paraId="70F2F11A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assign PCj = {</w:t>
      </w:r>
      <w:proofErr w:type="gramStart"/>
      <w:r w:rsidRPr="00D071DD">
        <w:rPr>
          <w:rFonts w:ascii="Courier New" w:eastAsia="宋体" w:hAnsi="Courier New"/>
          <w:sz w:val="21"/>
        </w:rPr>
        <w:t>PC[</w:t>
      </w:r>
      <w:proofErr w:type="gramEnd"/>
      <w:r w:rsidRPr="00D071DD">
        <w:rPr>
          <w:rFonts w:ascii="Courier New" w:eastAsia="宋体" w:hAnsi="Courier New"/>
          <w:sz w:val="21"/>
        </w:rPr>
        <w:t>31:28],Instr[25:0],2'b00};</w:t>
      </w:r>
    </w:p>
    <w:p w14:paraId="3318768C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</w:r>
    </w:p>
    <w:p w14:paraId="4C889553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pc my_pc(next_</w:t>
      </w:r>
      <w:proofErr w:type="gramStart"/>
      <w:r w:rsidRPr="00D071DD">
        <w:rPr>
          <w:rFonts w:ascii="Courier New" w:eastAsia="宋体" w:hAnsi="Courier New"/>
          <w:sz w:val="21"/>
        </w:rPr>
        <w:t>pc,clk</w:t>
      </w:r>
      <w:proofErr w:type="gramEnd"/>
      <w:r w:rsidRPr="00D071DD">
        <w:rPr>
          <w:rFonts w:ascii="Courier New" w:eastAsia="宋体" w:hAnsi="Courier New"/>
          <w:sz w:val="21"/>
        </w:rPr>
        <w:t>,reset,PC);</w:t>
      </w:r>
    </w:p>
    <w:p w14:paraId="2ED58165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im my_</w:t>
      </w:r>
      <w:proofErr w:type="gramStart"/>
      <w:r w:rsidRPr="00D071DD">
        <w:rPr>
          <w:rFonts w:ascii="Courier New" w:eastAsia="宋体" w:hAnsi="Courier New"/>
          <w:sz w:val="21"/>
        </w:rPr>
        <w:t>im(</w:t>
      </w:r>
      <w:proofErr w:type="gramEnd"/>
      <w:r w:rsidRPr="00D071DD">
        <w:rPr>
          <w:rFonts w:ascii="Courier New" w:eastAsia="宋体" w:hAnsi="Courier New"/>
          <w:sz w:val="21"/>
        </w:rPr>
        <w:t>PC,Instr);</w:t>
      </w:r>
    </w:p>
    <w:p w14:paraId="4FD1DD47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new_controller my_controller(</w:t>
      </w:r>
      <w:proofErr w:type="gramStart"/>
      <w:r w:rsidRPr="00D071DD">
        <w:rPr>
          <w:rFonts w:ascii="Courier New" w:eastAsia="宋体" w:hAnsi="Courier New"/>
          <w:sz w:val="21"/>
        </w:rPr>
        <w:t>op,func</w:t>
      </w:r>
      <w:proofErr w:type="gramEnd"/>
      <w:r w:rsidRPr="00D071DD">
        <w:rPr>
          <w:rFonts w:ascii="Courier New" w:eastAsia="宋体" w:hAnsi="Courier New"/>
          <w:sz w:val="21"/>
        </w:rPr>
        <w:t>,ALUCtrl,RegDst,ALUSrc,RegWrite,MemRead,MemWrite,MemToReg,ExtOp,Branch1,Branch2,Branch3);</w:t>
      </w:r>
    </w:p>
    <w:p w14:paraId="4122C19D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grf my_grf(</w:t>
      </w:r>
      <w:proofErr w:type="gramStart"/>
      <w:r w:rsidRPr="00D071DD">
        <w:rPr>
          <w:rFonts w:ascii="Courier New" w:eastAsia="宋体" w:hAnsi="Courier New"/>
          <w:sz w:val="21"/>
        </w:rPr>
        <w:t>clk,reset</w:t>
      </w:r>
      <w:proofErr w:type="gramEnd"/>
      <w:r w:rsidRPr="00D071DD">
        <w:rPr>
          <w:rFonts w:ascii="Courier New" w:eastAsia="宋体" w:hAnsi="Courier New"/>
          <w:sz w:val="21"/>
        </w:rPr>
        <w:t>,RegWrite,RA1,RA2,WA,WD,PC,RD1,RD2);</w:t>
      </w:r>
    </w:p>
    <w:p w14:paraId="6D6A6F30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ext my_ext(imm</w:t>
      </w:r>
      <w:proofErr w:type="gramStart"/>
      <w:r w:rsidRPr="00D071DD">
        <w:rPr>
          <w:rFonts w:ascii="Courier New" w:eastAsia="宋体" w:hAnsi="Courier New"/>
          <w:sz w:val="21"/>
        </w:rPr>
        <w:t>16,imm</w:t>
      </w:r>
      <w:proofErr w:type="gramEnd"/>
      <w:r w:rsidRPr="00D071DD">
        <w:rPr>
          <w:rFonts w:ascii="Courier New" w:eastAsia="宋体" w:hAnsi="Courier New"/>
          <w:sz w:val="21"/>
        </w:rPr>
        <w:t>32,ExtOp);</w:t>
      </w:r>
    </w:p>
    <w:p w14:paraId="27386566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dm my_dm(</w:t>
      </w:r>
      <w:proofErr w:type="gramStart"/>
      <w:r w:rsidRPr="00D071DD">
        <w:rPr>
          <w:rFonts w:ascii="Courier New" w:eastAsia="宋体" w:hAnsi="Courier New"/>
          <w:sz w:val="21"/>
        </w:rPr>
        <w:t>clk,reset</w:t>
      </w:r>
      <w:proofErr w:type="gramEnd"/>
      <w:r w:rsidRPr="00D071DD">
        <w:rPr>
          <w:rFonts w:ascii="Courier New" w:eastAsia="宋体" w:hAnsi="Courier New"/>
          <w:sz w:val="21"/>
        </w:rPr>
        <w:t>,MemWrite,MemRead,MemAddr,MemData,PC,RD);</w:t>
      </w:r>
    </w:p>
    <w:p w14:paraId="3996AF54" w14:textId="77777777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ab/>
        <w:t>alu my_alu(</w:t>
      </w:r>
      <w:proofErr w:type="gramStart"/>
      <w:r w:rsidRPr="00D071DD">
        <w:rPr>
          <w:rFonts w:ascii="Courier New" w:eastAsia="宋体" w:hAnsi="Courier New"/>
          <w:sz w:val="21"/>
        </w:rPr>
        <w:t>A,B</w:t>
      </w:r>
      <w:proofErr w:type="gramEnd"/>
      <w:r w:rsidRPr="00D071DD">
        <w:rPr>
          <w:rFonts w:ascii="Courier New" w:eastAsia="宋体" w:hAnsi="Courier New"/>
          <w:sz w:val="21"/>
        </w:rPr>
        <w:t>,ALUCtrl,Result,Zero);</w:t>
      </w:r>
    </w:p>
    <w:p w14:paraId="42522208" w14:textId="285197B8" w:rsidR="00D071DD" w:rsidRPr="00D071DD" w:rsidRDefault="00D071DD" w:rsidP="00D071DD">
      <w:pPr>
        <w:pStyle w:val="11"/>
        <w:spacing w:before="240" w:after="240"/>
        <w:rPr>
          <w:rFonts w:ascii="Courier New" w:eastAsia="宋体" w:hAnsi="Courier New" w:hint="eastAsia"/>
          <w:sz w:val="21"/>
        </w:rPr>
      </w:pPr>
      <w:r w:rsidRPr="00D071DD">
        <w:rPr>
          <w:rFonts w:ascii="Courier New" w:eastAsia="宋体" w:hAnsi="Courier New"/>
          <w:sz w:val="21"/>
        </w:rPr>
        <w:tab/>
        <w:t>mux my_mux(</w:t>
      </w:r>
      <w:proofErr w:type="gramStart"/>
      <w:r w:rsidRPr="00D071DD">
        <w:rPr>
          <w:rFonts w:ascii="Courier New" w:eastAsia="宋体" w:hAnsi="Courier New"/>
          <w:sz w:val="21"/>
        </w:rPr>
        <w:t>rt,rd</w:t>
      </w:r>
      <w:proofErr w:type="gramEnd"/>
      <w:r w:rsidRPr="00D071DD">
        <w:rPr>
          <w:rFonts w:ascii="Courier New" w:eastAsia="宋体" w:hAnsi="Courier New"/>
          <w:sz w:val="21"/>
        </w:rPr>
        <w:t>,RD2,imm32,Result,imm16,RD,PC,RegDst,ALUSrc,MemToReg,PC4,PCbeq,PCj,Zero,Branch1,Branch2,Branch3,op,func,WA,B,WD,next_pc);</w:t>
      </w:r>
    </w:p>
    <w:p w14:paraId="1950C1AB" w14:textId="77777777" w:rsidR="00D071DD" w:rsidRDefault="00D071DD" w:rsidP="00D071DD">
      <w:pPr>
        <w:pStyle w:val="11"/>
        <w:spacing w:before="240" w:after="240"/>
        <w:rPr>
          <w:rFonts w:ascii="Courier New" w:eastAsia="宋体" w:hAnsi="Courier New"/>
          <w:sz w:val="21"/>
        </w:rPr>
      </w:pPr>
      <w:r w:rsidRPr="00D071DD">
        <w:rPr>
          <w:rFonts w:ascii="Courier New" w:eastAsia="宋体" w:hAnsi="Courier New"/>
          <w:sz w:val="21"/>
        </w:rPr>
        <w:t>endmodule</w:t>
      </w:r>
    </w:p>
    <w:p w14:paraId="6A7443B5" w14:textId="183DE396" w:rsidR="009876F9" w:rsidRDefault="009876F9" w:rsidP="00D071DD">
      <w:pPr>
        <w:pStyle w:val="11"/>
        <w:spacing w:before="240" w:after="240"/>
      </w:pPr>
      <w:r>
        <w:rPr>
          <w:rFonts w:hint="eastAsia"/>
        </w:rPr>
        <w:t>3</w:t>
      </w:r>
      <w:r>
        <w:t>.tb</w:t>
      </w:r>
    </w:p>
    <w:p w14:paraId="095666A0" w14:textId="77777777" w:rsidR="0020486F" w:rsidRDefault="0020486F" w:rsidP="0020486F">
      <w:pPr>
        <w:pStyle w:val="a9"/>
      </w:pPr>
      <w:r>
        <w:t>module test;</w:t>
      </w:r>
    </w:p>
    <w:p w14:paraId="52ABC2DE" w14:textId="77777777" w:rsidR="0020486F" w:rsidRDefault="0020486F" w:rsidP="0020486F">
      <w:pPr>
        <w:pStyle w:val="a9"/>
      </w:pPr>
      <w:r>
        <w:tab/>
        <w:t>// Inputs</w:t>
      </w:r>
    </w:p>
    <w:p w14:paraId="225FA813" w14:textId="77777777" w:rsidR="0020486F" w:rsidRDefault="0020486F" w:rsidP="0020486F">
      <w:pPr>
        <w:pStyle w:val="a9"/>
      </w:pPr>
      <w:r>
        <w:lastRenderedPageBreak/>
        <w:tab/>
        <w:t>reg clk;</w:t>
      </w:r>
    </w:p>
    <w:p w14:paraId="4ABFAA2F" w14:textId="77777777" w:rsidR="0020486F" w:rsidRDefault="0020486F" w:rsidP="0020486F">
      <w:pPr>
        <w:pStyle w:val="a9"/>
      </w:pPr>
      <w:r>
        <w:tab/>
        <w:t>reg reset;</w:t>
      </w:r>
    </w:p>
    <w:p w14:paraId="35F09947" w14:textId="77777777" w:rsidR="0020486F" w:rsidRDefault="0020486F" w:rsidP="0020486F">
      <w:pPr>
        <w:pStyle w:val="a9"/>
      </w:pPr>
      <w:r>
        <w:tab/>
        <w:t>// Instantiate the Unit Under Test (UUT)</w:t>
      </w:r>
    </w:p>
    <w:p w14:paraId="6A350837" w14:textId="77777777" w:rsidR="0020486F" w:rsidRDefault="0020486F" w:rsidP="0020486F">
      <w:pPr>
        <w:pStyle w:val="a9"/>
      </w:pPr>
      <w:r>
        <w:tab/>
        <w:t>mips uut (</w:t>
      </w:r>
    </w:p>
    <w:p w14:paraId="0F891481" w14:textId="77777777" w:rsidR="0020486F" w:rsidRDefault="0020486F" w:rsidP="0020486F">
      <w:pPr>
        <w:pStyle w:val="a9"/>
      </w:pPr>
      <w:r>
        <w:tab/>
      </w:r>
      <w:r>
        <w:tab/>
      </w:r>
      <w:proofErr w:type="gramStart"/>
      <w:r>
        <w:t>.clk</w:t>
      </w:r>
      <w:proofErr w:type="gramEnd"/>
      <w:r>
        <w:t xml:space="preserve">(clk), </w:t>
      </w:r>
    </w:p>
    <w:p w14:paraId="18E44945" w14:textId="77777777" w:rsidR="0020486F" w:rsidRDefault="0020486F" w:rsidP="0020486F">
      <w:pPr>
        <w:pStyle w:val="a9"/>
      </w:pPr>
      <w:r>
        <w:tab/>
      </w:r>
      <w:r>
        <w:tab/>
      </w:r>
      <w:proofErr w:type="gramStart"/>
      <w:r>
        <w:t>.reset</w:t>
      </w:r>
      <w:proofErr w:type="gramEnd"/>
      <w:r>
        <w:t>(reset)</w:t>
      </w:r>
    </w:p>
    <w:p w14:paraId="08DB9C95" w14:textId="77777777" w:rsidR="0020486F" w:rsidRDefault="0020486F" w:rsidP="0020486F">
      <w:pPr>
        <w:pStyle w:val="a9"/>
      </w:pPr>
      <w:r>
        <w:tab/>
        <w:t>);</w:t>
      </w:r>
    </w:p>
    <w:p w14:paraId="6C12C2AA" w14:textId="77777777" w:rsidR="0020486F" w:rsidRDefault="0020486F" w:rsidP="0020486F">
      <w:pPr>
        <w:pStyle w:val="a9"/>
      </w:pPr>
      <w:r>
        <w:tab/>
        <w:t>initial begin</w:t>
      </w:r>
    </w:p>
    <w:p w14:paraId="26C2D8FD" w14:textId="77777777" w:rsidR="0020486F" w:rsidRDefault="0020486F" w:rsidP="0020486F">
      <w:pPr>
        <w:pStyle w:val="a9"/>
      </w:pPr>
      <w:r>
        <w:tab/>
      </w:r>
      <w:r>
        <w:tab/>
        <w:t>clk = 0;</w:t>
      </w:r>
    </w:p>
    <w:p w14:paraId="1C0B24AC" w14:textId="77777777" w:rsidR="0020486F" w:rsidRDefault="0020486F" w:rsidP="0020486F">
      <w:pPr>
        <w:pStyle w:val="a9"/>
      </w:pPr>
      <w:r>
        <w:tab/>
      </w:r>
      <w:r>
        <w:tab/>
        <w:t>reset = 1;</w:t>
      </w:r>
    </w:p>
    <w:p w14:paraId="728AAE40" w14:textId="77777777" w:rsidR="0020486F" w:rsidRDefault="0020486F" w:rsidP="0020486F">
      <w:pPr>
        <w:pStyle w:val="a9"/>
      </w:pPr>
      <w:r>
        <w:tab/>
      </w:r>
      <w:r>
        <w:tab/>
        <w:t>#12 reset = 0;</w:t>
      </w:r>
    </w:p>
    <w:p w14:paraId="4D4BD04D" w14:textId="77777777" w:rsidR="0020486F" w:rsidRDefault="0020486F" w:rsidP="0020486F">
      <w:pPr>
        <w:pStyle w:val="a9"/>
      </w:pPr>
      <w:r>
        <w:tab/>
        <w:t>end</w:t>
      </w:r>
    </w:p>
    <w:p w14:paraId="7082E7F8" w14:textId="77777777" w:rsidR="0020486F" w:rsidRDefault="0020486F" w:rsidP="0020486F">
      <w:pPr>
        <w:pStyle w:val="a9"/>
      </w:pPr>
      <w:r>
        <w:tab/>
        <w:t xml:space="preserve">always #10 clk = ~clk;  </w:t>
      </w:r>
    </w:p>
    <w:p w14:paraId="690A18AA" w14:textId="77777777" w:rsidR="0020486F" w:rsidRDefault="0020486F" w:rsidP="0020486F">
      <w:pPr>
        <w:pStyle w:val="a9"/>
      </w:pPr>
      <w:r>
        <w:t>endmodule</w:t>
      </w:r>
    </w:p>
    <w:p w14:paraId="43613076" w14:textId="77777777" w:rsidR="00405415" w:rsidRDefault="00DA2188" w:rsidP="00835351">
      <w:pPr>
        <w:pStyle w:val="11"/>
        <w:spacing w:before="240" w:after="240"/>
      </w:pPr>
      <w:r>
        <w:rPr>
          <w:rFonts w:hint="eastAsia"/>
        </w:rPr>
        <w:t>五</w:t>
      </w:r>
      <w:r w:rsidR="00AB1A2F" w:rsidRPr="00405415">
        <w:rPr>
          <w:rFonts w:hint="eastAsia"/>
        </w:rPr>
        <w:t>．</w:t>
      </w:r>
      <w:r w:rsidR="00AB1A2F" w:rsidRPr="00405415">
        <w:t>测试程序</w:t>
      </w:r>
    </w:p>
    <w:p w14:paraId="028CFEA1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ori $a</w:t>
      </w:r>
      <w:proofErr w:type="gramStart"/>
      <w:r w:rsidRPr="0089358D">
        <w:rPr>
          <w:sz w:val="22"/>
        </w:rPr>
        <w:t>0,$</w:t>
      </w:r>
      <w:proofErr w:type="gramEnd"/>
      <w:r w:rsidRPr="0089358D">
        <w:rPr>
          <w:sz w:val="22"/>
        </w:rPr>
        <w:t xml:space="preserve">0,1999  </w:t>
      </w:r>
    </w:p>
    <w:p w14:paraId="76111F35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ori $a</w:t>
      </w:r>
      <w:proofErr w:type="gramStart"/>
      <w:r w:rsidRPr="0089358D">
        <w:rPr>
          <w:sz w:val="22"/>
        </w:rPr>
        <w:t>1,$</w:t>
      </w:r>
      <w:proofErr w:type="gramEnd"/>
      <w:r w:rsidRPr="0089358D">
        <w:rPr>
          <w:sz w:val="22"/>
        </w:rPr>
        <w:t xml:space="preserve">a0,111 </w:t>
      </w:r>
    </w:p>
    <w:p w14:paraId="09E7215B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lui $a2,12345</w:t>
      </w:r>
    </w:p>
    <w:p w14:paraId="02F7563C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lui $a3,0xffff</w:t>
      </w:r>
    </w:p>
    <w:p w14:paraId="65B3FBC9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nop</w:t>
      </w:r>
    </w:p>
    <w:p w14:paraId="44CF2C82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ori $a</w:t>
      </w:r>
      <w:proofErr w:type="gramStart"/>
      <w:r w:rsidRPr="0089358D">
        <w:rPr>
          <w:sz w:val="22"/>
        </w:rPr>
        <w:t>3,$</w:t>
      </w:r>
      <w:proofErr w:type="gramEnd"/>
      <w:r w:rsidRPr="0089358D">
        <w:rPr>
          <w:sz w:val="22"/>
        </w:rPr>
        <w:t>a3,0xffff</w:t>
      </w:r>
    </w:p>
    <w:p w14:paraId="5AEB4394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addu $s</w:t>
      </w:r>
      <w:proofErr w:type="gramStart"/>
      <w:r w:rsidRPr="0089358D">
        <w:rPr>
          <w:sz w:val="22"/>
        </w:rPr>
        <w:t>0,$</w:t>
      </w:r>
      <w:proofErr w:type="gramEnd"/>
      <w:r w:rsidRPr="0089358D">
        <w:rPr>
          <w:sz w:val="22"/>
        </w:rPr>
        <w:t xml:space="preserve">a0,$a1 </w:t>
      </w:r>
    </w:p>
    <w:p w14:paraId="0E8C6221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addu $s</w:t>
      </w:r>
      <w:proofErr w:type="gramStart"/>
      <w:r w:rsidRPr="0089358D">
        <w:rPr>
          <w:sz w:val="22"/>
        </w:rPr>
        <w:t>1,$</w:t>
      </w:r>
      <w:proofErr w:type="gramEnd"/>
      <w:r w:rsidRPr="0089358D">
        <w:rPr>
          <w:sz w:val="22"/>
        </w:rPr>
        <w:t>a3,$a3</w:t>
      </w:r>
    </w:p>
    <w:p w14:paraId="3A9D4BE7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lastRenderedPageBreak/>
        <w:t>addu $s</w:t>
      </w:r>
      <w:proofErr w:type="gramStart"/>
      <w:r w:rsidRPr="0089358D">
        <w:rPr>
          <w:sz w:val="22"/>
        </w:rPr>
        <w:t>2,$</w:t>
      </w:r>
      <w:proofErr w:type="gramEnd"/>
      <w:r w:rsidRPr="0089358D">
        <w:rPr>
          <w:sz w:val="22"/>
        </w:rPr>
        <w:t>a3,$s0</w:t>
      </w:r>
    </w:p>
    <w:p w14:paraId="3F75B46F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beq $s</w:t>
      </w:r>
      <w:proofErr w:type="gramStart"/>
      <w:r w:rsidRPr="0089358D">
        <w:rPr>
          <w:sz w:val="22"/>
        </w:rPr>
        <w:t>2,$</w:t>
      </w:r>
      <w:proofErr w:type="gramEnd"/>
      <w:r w:rsidRPr="0089358D">
        <w:rPr>
          <w:sz w:val="22"/>
        </w:rPr>
        <w:t>s3,eee</w:t>
      </w:r>
    </w:p>
    <w:p w14:paraId="2197E629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subu $s</w:t>
      </w:r>
      <w:proofErr w:type="gramStart"/>
      <w:r w:rsidRPr="0089358D">
        <w:rPr>
          <w:sz w:val="22"/>
        </w:rPr>
        <w:t>0,$</w:t>
      </w:r>
      <w:proofErr w:type="gramEnd"/>
      <w:r w:rsidRPr="0089358D">
        <w:rPr>
          <w:sz w:val="22"/>
        </w:rPr>
        <w:t xml:space="preserve">a0,$s2 </w:t>
      </w:r>
    </w:p>
    <w:p w14:paraId="5B657295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subu $s</w:t>
      </w:r>
      <w:proofErr w:type="gramStart"/>
      <w:r w:rsidRPr="0089358D">
        <w:rPr>
          <w:sz w:val="22"/>
        </w:rPr>
        <w:t>1,$</w:t>
      </w:r>
      <w:proofErr w:type="gramEnd"/>
      <w:r w:rsidRPr="0089358D">
        <w:rPr>
          <w:sz w:val="22"/>
        </w:rPr>
        <w:t>a3,$a3</w:t>
      </w:r>
    </w:p>
    <w:p w14:paraId="5DE9A71A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eee:</w:t>
      </w:r>
    </w:p>
    <w:p w14:paraId="67BC7CA4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subu $s</w:t>
      </w:r>
      <w:proofErr w:type="gramStart"/>
      <w:r w:rsidRPr="0089358D">
        <w:rPr>
          <w:sz w:val="22"/>
        </w:rPr>
        <w:t>2,$</w:t>
      </w:r>
      <w:proofErr w:type="gramEnd"/>
      <w:r w:rsidRPr="0089358D">
        <w:rPr>
          <w:sz w:val="22"/>
        </w:rPr>
        <w:t>a3,$a0</w:t>
      </w:r>
    </w:p>
    <w:p w14:paraId="45068482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subu $s</w:t>
      </w:r>
      <w:proofErr w:type="gramStart"/>
      <w:r w:rsidRPr="0089358D">
        <w:rPr>
          <w:sz w:val="22"/>
        </w:rPr>
        <w:t>3,$</w:t>
      </w:r>
      <w:proofErr w:type="gramEnd"/>
      <w:r w:rsidRPr="0089358D">
        <w:rPr>
          <w:sz w:val="22"/>
        </w:rPr>
        <w:t>s2,$s1</w:t>
      </w:r>
    </w:p>
    <w:p w14:paraId="26163C68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ori $t</w:t>
      </w:r>
      <w:proofErr w:type="gramStart"/>
      <w:r w:rsidRPr="0089358D">
        <w:rPr>
          <w:sz w:val="22"/>
        </w:rPr>
        <w:t>0,$</w:t>
      </w:r>
      <w:proofErr w:type="gramEnd"/>
      <w:r w:rsidRPr="0089358D">
        <w:rPr>
          <w:sz w:val="22"/>
        </w:rPr>
        <w:t>0,0x0000</w:t>
      </w:r>
    </w:p>
    <w:p w14:paraId="3E1818B4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sw $a0,0($t0)</w:t>
      </w:r>
    </w:p>
    <w:p w14:paraId="3D7890B3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nop</w:t>
      </w:r>
    </w:p>
    <w:p w14:paraId="5553FEAA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sw $a1,4($t0)</w:t>
      </w:r>
    </w:p>
    <w:p w14:paraId="125D9F38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sw $s0,8($t0)</w:t>
      </w:r>
    </w:p>
    <w:p w14:paraId="2CB1EA8E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sw $s1,12($t0)</w:t>
      </w:r>
    </w:p>
    <w:p w14:paraId="408020CE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sw $s2,16($t0)</w:t>
      </w:r>
    </w:p>
    <w:p w14:paraId="0E7742CD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sw $s5,20($t0)</w:t>
      </w:r>
    </w:p>
    <w:p w14:paraId="104A5C49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lw $t1,20($t0)</w:t>
      </w:r>
    </w:p>
    <w:p w14:paraId="0FC31DA3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lw $t7,0($t0)</w:t>
      </w:r>
    </w:p>
    <w:p w14:paraId="4B54A3C5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lw $t6,20($t0)</w:t>
      </w:r>
    </w:p>
    <w:p w14:paraId="091BA731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sw $t6,24($t0)</w:t>
      </w:r>
    </w:p>
    <w:p w14:paraId="04E9C87D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lw $t5,12($t0)</w:t>
      </w:r>
    </w:p>
    <w:p w14:paraId="17BD140B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jal end</w:t>
      </w:r>
    </w:p>
    <w:p w14:paraId="4BB6990D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ori $t</w:t>
      </w:r>
      <w:proofErr w:type="gramStart"/>
      <w:r w:rsidRPr="0089358D">
        <w:rPr>
          <w:sz w:val="22"/>
        </w:rPr>
        <w:t>0,$</w:t>
      </w:r>
      <w:proofErr w:type="gramEnd"/>
      <w:r w:rsidRPr="0089358D">
        <w:rPr>
          <w:sz w:val="22"/>
        </w:rPr>
        <w:t>t0,1</w:t>
      </w:r>
    </w:p>
    <w:p w14:paraId="371A6443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ori $t</w:t>
      </w:r>
      <w:proofErr w:type="gramStart"/>
      <w:r w:rsidRPr="0089358D">
        <w:rPr>
          <w:sz w:val="22"/>
        </w:rPr>
        <w:t>1,$</w:t>
      </w:r>
      <w:proofErr w:type="gramEnd"/>
      <w:r w:rsidRPr="0089358D">
        <w:rPr>
          <w:sz w:val="22"/>
        </w:rPr>
        <w:t>t1,1</w:t>
      </w:r>
    </w:p>
    <w:p w14:paraId="0A851E55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lastRenderedPageBreak/>
        <w:t>ori $t</w:t>
      </w:r>
      <w:proofErr w:type="gramStart"/>
      <w:r w:rsidRPr="0089358D">
        <w:rPr>
          <w:sz w:val="22"/>
        </w:rPr>
        <w:t>2,$</w:t>
      </w:r>
      <w:proofErr w:type="gramEnd"/>
      <w:r w:rsidRPr="0089358D">
        <w:rPr>
          <w:sz w:val="22"/>
        </w:rPr>
        <w:t>t2,2</w:t>
      </w:r>
    </w:p>
    <w:p w14:paraId="2FE95B00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beq $t</w:t>
      </w:r>
      <w:proofErr w:type="gramStart"/>
      <w:r w:rsidRPr="0089358D">
        <w:rPr>
          <w:sz w:val="22"/>
        </w:rPr>
        <w:t>0,$</w:t>
      </w:r>
      <w:proofErr w:type="gramEnd"/>
      <w:r w:rsidRPr="0089358D">
        <w:rPr>
          <w:sz w:val="22"/>
        </w:rPr>
        <w:t>t2,eee</w:t>
      </w:r>
    </w:p>
    <w:p w14:paraId="2654EAB7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lui $t3,1111</w:t>
      </w:r>
    </w:p>
    <w:p w14:paraId="22BD2E8C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jal out</w:t>
      </w:r>
    </w:p>
    <w:p w14:paraId="4EAF6FF3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end:</w:t>
      </w:r>
    </w:p>
    <w:p w14:paraId="3B6694DE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addu $t</w:t>
      </w:r>
      <w:proofErr w:type="gramStart"/>
      <w:r w:rsidRPr="0089358D">
        <w:rPr>
          <w:sz w:val="22"/>
        </w:rPr>
        <w:t>0,$</w:t>
      </w:r>
      <w:proofErr w:type="gramEnd"/>
      <w:r w:rsidRPr="0089358D">
        <w:rPr>
          <w:sz w:val="22"/>
        </w:rPr>
        <w:t>t0,$t7</w:t>
      </w:r>
    </w:p>
    <w:p w14:paraId="6969EF73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jr $ra</w:t>
      </w:r>
    </w:p>
    <w:p w14:paraId="2013F0B6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out:</w:t>
      </w:r>
    </w:p>
    <w:p w14:paraId="3806391B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addu $t</w:t>
      </w:r>
      <w:proofErr w:type="gramStart"/>
      <w:r w:rsidRPr="0089358D">
        <w:rPr>
          <w:sz w:val="22"/>
        </w:rPr>
        <w:t>0,$</w:t>
      </w:r>
      <w:proofErr w:type="gramEnd"/>
      <w:r w:rsidRPr="0089358D">
        <w:rPr>
          <w:sz w:val="22"/>
        </w:rPr>
        <w:t>t0,$t3</w:t>
      </w:r>
    </w:p>
    <w:p w14:paraId="61C9831E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ori $t</w:t>
      </w:r>
      <w:proofErr w:type="gramStart"/>
      <w:r w:rsidRPr="0089358D">
        <w:rPr>
          <w:sz w:val="22"/>
        </w:rPr>
        <w:t>2,$</w:t>
      </w:r>
      <w:proofErr w:type="gramEnd"/>
      <w:r w:rsidRPr="0089358D">
        <w:rPr>
          <w:sz w:val="22"/>
        </w:rPr>
        <w:t>t0,0</w:t>
      </w:r>
    </w:p>
    <w:p w14:paraId="0AB80C97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beq $t</w:t>
      </w:r>
      <w:proofErr w:type="gramStart"/>
      <w:r w:rsidRPr="0089358D">
        <w:rPr>
          <w:sz w:val="22"/>
        </w:rPr>
        <w:t>0,$</w:t>
      </w:r>
      <w:proofErr w:type="gramEnd"/>
      <w:r w:rsidRPr="0089358D">
        <w:rPr>
          <w:sz w:val="22"/>
        </w:rPr>
        <w:t>t2,qqq</w:t>
      </w:r>
    </w:p>
    <w:p w14:paraId="51C7A58A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lui $v0,10</w:t>
      </w:r>
    </w:p>
    <w:p w14:paraId="7326912C" w14:textId="77777777" w:rsidR="005576AF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qqq:</w:t>
      </w:r>
    </w:p>
    <w:p w14:paraId="299C305C" w14:textId="77777777" w:rsidR="004870A2" w:rsidRPr="0089358D" w:rsidRDefault="005576AF" w:rsidP="005576AF">
      <w:pPr>
        <w:pStyle w:val="a9"/>
        <w:rPr>
          <w:sz w:val="22"/>
        </w:rPr>
      </w:pPr>
      <w:r w:rsidRPr="0089358D">
        <w:rPr>
          <w:sz w:val="22"/>
        </w:rPr>
        <w:t>lui $v0,11</w:t>
      </w:r>
    </w:p>
    <w:p w14:paraId="67F7F822" w14:textId="77777777" w:rsidR="00D928AA" w:rsidRDefault="00D928AA" w:rsidP="0062442B">
      <w:pPr>
        <w:pStyle w:val="a7"/>
        <w:spacing w:before="240" w:after="240"/>
        <w:ind w:firstLine="480"/>
      </w:pPr>
      <w:r>
        <w:rPr>
          <w:rFonts w:hint="eastAsia"/>
        </w:rPr>
        <w:t>机器码</w:t>
      </w:r>
    </w:p>
    <w:p w14:paraId="2EF731D4" w14:textId="77777777" w:rsidR="002D4CA4" w:rsidRDefault="002D4CA4" w:rsidP="002D4CA4">
      <w:pPr>
        <w:pStyle w:val="a9"/>
      </w:pPr>
      <w:r>
        <w:t>340407cf</w:t>
      </w:r>
    </w:p>
    <w:p w14:paraId="5C3F670F" w14:textId="77777777" w:rsidR="002D4CA4" w:rsidRDefault="002D4CA4" w:rsidP="002D4CA4">
      <w:pPr>
        <w:pStyle w:val="a9"/>
      </w:pPr>
      <w:r>
        <w:t>3485006f</w:t>
      </w:r>
    </w:p>
    <w:p w14:paraId="07618A83" w14:textId="77777777" w:rsidR="002D4CA4" w:rsidRDefault="002D4CA4" w:rsidP="002D4CA4">
      <w:pPr>
        <w:pStyle w:val="a9"/>
      </w:pPr>
      <w:r>
        <w:t>3c063039</w:t>
      </w:r>
    </w:p>
    <w:p w14:paraId="440B71D2" w14:textId="77777777" w:rsidR="002D4CA4" w:rsidRDefault="002D4CA4" w:rsidP="002D4CA4">
      <w:pPr>
        <w:pStyle w:val="a9"/>
      </w:pPr>
      <w:r>
        <w:t>3c07ffff</w:t>
      </w:r>
    </w:p>
    <w:p w14:paraId="061A61E7" w14:textId="77777777" w:rsidR="002D4CA4" w:rsidRDefault="002D4CA4" w:rsidP="002D4CA4">
      <w:pPr>
        <w:pStyle w:val="a9"/>
      </w:pPr>
      <w:r>
        <w:t>00000000</w:t>
      </w:r>
    </w:p>
    <w:p w14:paraId="3D2AA1E0" w14:textId="77777777" w:rsidR="002D4CA4" w:rsidRDefault="002D4CA4" w:rsidP="002D4CA4">
      <w:pPr>
        <w:pStyle w:val="a9"/>
      </w:pPr>
      <w:r>
        <w:t>34e7ffff</w:t>
      </w:r>
    </w:p>
    <w:p w14:paraId="2790E8BE" w14:textId="77777777" w:rsidR="002D4CA4" w:rsidRDefault="002D4CA4" w:rsidP="002D4CA4">
      <w:pPr>
        <w:pStyle w:val="a9"/>
      </w:pPr>
      <w:r>
        <w:t>00858021</w:t>
      </w:r>
    </w:p>
    <w:p w14:paraId="7D3D76BE" w14:textId="77777777" w:rsidR="002D4CA4" w:rsidRDefault="002D4CA4" w:rsidP="002D4CA4">
      <w:pPr>
        <w:pStyle w:val="a9"/>
      </w:pPr>
      <w:r>
        <w:t>00e78821</w:t>
      </w:r>
    </w:p>
    <w:p w14:paraId="3A01604B" w14:textId="77777777" w:rsidR="002D4CA4" w:rsidRDefault="002D4CA4" w:rsidP="002D4CA4">
      <w:pPr>
        <w:pStyle w:val="a9"/>
      </w:pPr>
      <w:r>
        <w:lastRenderedPageBreak/>
        <w:t>00f09021</w:t>
      </w:r>
    </w:p>
    <w:p w14:paraId="61D7EE18" w14:textId="77777777" w:rsidR="002D4CA4" w:rsidRDefault="002D4CA4" w:rsidP="002D4CA4">
      <w:pPr>
        <w:pStyle w:val="a9"/>
      </w:pPr>
      <w:r>
        <w:t>12530002</w:t>
      </w:r>
    </w:p>
    <w:p w14:paraId="33D5E82F" w14:textId="77777777" w:rsidR="002D4CA4" w:rsidRDefault="002D4CA4" w:rsidP="002D4CA4">
      <w:pPr>
        <w:pStyle w:val="a9"/>
      </w:pPr>
      <w:r>
        <w:t>00928023</w:t>
      </w:r>
    </w:p>
    <w:p w14:paraId="30392845" w14:textId="77777777" w:rsidR="002D4CA4" w:rsidRDefault="002D4CA4" w:rsidP="002D4CA4">
      <w:pPr>
        <w:pStyle w:val="a9"/>
      </w:pPr>
      <w:r>
        <w:t>00e78823</w:t>
      </w:r>
    </w:p>
    <w:p w14:paraId="1BCAA6B3" w14:textId="77777777" w:rsidR="002D4CA4" w:rsidRDefault="002D4CA4" w:rsidP="002D4CA4">
      <w:pPr>
        <w:pStyle w:val="a9"/>
      </w:pPr>
      <w:r>
        <w:t>00e49023</w:t>
      </w:r>
    </w:p>
    <w:p w14:paraId="4869ED61" w14:textId="77777777" w:rsidR="002D4CA4" w:rsidRDefault="002D4CA4" w:rsidP="002D4CA4">
      <w:pPr>
        <w:pStyle w:val="a9"/>
      </w:pPr>
      <w:r>
        <w:t>02519823</w:t>
      </w:r>
    </w:p>
    <w:p w14:paraId="22C47F9A" w14:textId="77777777" w:rsidR="002D4CA4" w:rsidRDefault="002D4CA4" w:rsidP="002D4CA4">
      <w:pPr>
        <w:pStyle w:val="a9"/>
      </w:pPr>
      <w:r>
        <w:t>34080000</w:t>
      </w:r>
    </w:p>
    <w:p w14:paraId="675FF6DB" w14:textId="77777777" w:rsidR="002D4CA4" w:rsidRDefault="002D4CA4" w:rsidP="002D4CA4">
      <w:pPr>
        <w:pStyle w:val="a9"/>
      </w:pPr>
      <w:r>
        <w:t>ad040000</w:t>
      </w:r>
    </w:p>
    <w:p w14:paraId="678E2D70" w14:textId="77777777" w:rsidR="002D4CA4" w:rsidRDefault="002D4CA4" w:rsidP="002D4CA4">
      <w:pPr>
        <w:pStyle w:val="a9"/>
      </w:pPr>
      <w:r>
        <w:t>00000000</w:t>
      </w:r>
    </w:p>
    <w:p w14:paraId="54720185" w14:textId="77777777" w:rsidR="002D4CA4" w:rsidRDefault="002D4CA4" w:rsidP="002D4CA4">
      <w:pPr>
        <w:pStyle w:val="a9"/>
      </w:pPr>
      <w:r>
        <w:t>ad050004</w:t>
      </w:r>
    </w:p>
    <w:p w14:paraId="34B1315F" w14:textId="77777777" w:rsidR="002D4CA4" w:rsidRDefault="002D4CA4" w:rsidP="002D4CA4">
      <w:pPr>
        <w:pStyle w:val="a9"/>
      </w:pPr>
      <w:r>
        <w:t>ad100008</w:t>
      </w:r>
    </w:p>
    <w:p w14:paraId="0CBFCC20" w14:textId="77777777" w:rsidR="002D4CA4" w:rsidRDefault="002D4CA4" w:rsidP="002D4CA4">
      <w:pPr>
        <w:pStyle w:val="a9"/>
      </w:pPr>
      <w:r>
        <w:t>ad11000c</w:t>
      </w:r>
    </w:p>
    <w:p w14:paraId="3506AD76" w14:textId="77777777" w:rsidR="002D4CA4" w:rsidRDefault="002D4CA4" w:rsidP="002D4CA4">
      <w:pPr>
        <w:pStyle w:val="a9"/>
      </w:pPr>
      <w:r>
        <w:t>ad120010</w:t>
      </w:r>
    </w:p>
    <w:p w14:paraId="5C39466E" w14:textId="77777777" w:rsidR="002D4CA4" w:rsidRDefault="002D4CA4" w:rsidP="002D4CA4">
      <w:pPr>
        <w:pStyle w:val="a9"/>
      </w:pPr>
      <w:r>
        <w:t>ad150014</w:t>
      </w:r>
    </w:p>
    <w:p w14:paraId="1C4FDD81" w14:textId="77777777" w:rsidR="002D4CA4" w:rsidRDefault="002D4CA4" w:rsidP="002D4CA4">
      <w:pPr>
        <w:pStyle w:val="a9"/>
      </w:pPr>
      <w:r>
        <w:t>8d090014</w:t>
      </w:r>
    </w:p>
    <w:p w14:paraId="3EF154C9" w14:textId="77777777" w:rsidR="002D4CA4" w:rsidRDefault="002D4CA4" w:rsidP="002D4CA4">
      <w:pPr>
        <w:pStyle w:val="a9"/>
      </w:pPr>
      <w:r>
        <w:t>8d0f0000</w:t>
      </w:r>
    </w:p>
    <w:p w14:paraId="4B4E8254" w14:textId="77777777" w:rsidR="002D4CA4" w:rsidRDefault="002D4CA4" w:rsidP="002D4CA4">
      <w:pPr>
        <w:pStyle w:val="a9"/>
      </w:pPr>
      <w:r>
        <w:t>8d0e0014</w:t>
      </w:r>
    </w:p>
    <w:p w14:paraId="1DEAAC28" w14:textId="77777777" w:rsidR="002D4CA4" w:rsidRDefault="002D4CA4" w:rsidP="002D4CA4">
      <w:pPr>
        <w:pStyle w:val="a9"/>
      </w:pPr>
      <w:r>
        <w:t>ad0e0018</w:t>
      </w:r>
    </w:p>
    <w:p w14:paraId="4EDB33A0" w14:textId="77777777" w:rsidR="002D4CA4" w:rsidRDefault="002D4CA4" w:rsidP="002D4CA4">
      <w:pPr>
        <w:pStyle w:val="a9"/>
      </w:pPr>
      <w:r>
        <w:t>8d0d000c</w:t>
      </w:r>
    </w:p>
    <w:p w14:paraId="4A586AB3" w14:textId="77777777" w:rsidR="002D4CA4" w:rsidRDefault="002D4CA4" w:rsidP="002D4CA4">
      <w:pPr>
        <w:pStyle w:val="a9"/>
      </w:pPr>
      <w:r>
        <w:t>0c000c22</w:t>
      </w:r>
    </w:p>
    <w:p w14:paraId="3D022C3F" w14:textId="77777777" w:rsidR="002D4CA4" w:rsidRDefault="002D4CA4" w:rsidP="002D4CA4">
      <w:pPr>
        <w:pStyle w:val="a9"/>
      </w:pPr>
      <w:r>
        <w:t>35080001</w:t>
      </w:r>
    </w:p>
    <w:p w14:paraId="176830D9" w14:textId="77777777" w:rsidR="002D4CA4" w:rsidRDefault="002D4CA4" w:rsidP="002D4CA4">
      <w:pPr>
        <w:pStyle w:val="a9"/>
      </w:pPr>
      <w:r>
        <w:t>35290001</w:t>
      </w:r>
    </w:p>
    <w:p w14:paraId="1326C502" w14:textId="77777777" w:rsidR="002D4CA4" w:rsidRDefault="002D4CA4" w:rsidP="002D4CA4">
      <w:pPr>
        <w:pStyle w:val="a9"/>
      </w:pPr>
      <w:r>
        <w:t>354a0002</w:t>
      </w:r>
    </w:p>
    <w:p w14:paraId="51609ED7" w14:textId="77777777" w:rsidR="002D4CA4" w:rsidRDefault="002D4CA4" w:rsidP="002D4CA4">
      <w:pPr>
        <w:pStyle w:val="a9"/>
      </w:pPr>
      <w:r>
        <w:t>110affec</w:t>
      </w:r>
    </w:p>
    <w:p w14:paraId="02BA7207" w14:textId="77777777" w:rsidR="002D4CA4" w:rsidRDefault="002D4CA4" w:rsidP="002D4CA4">
      <w:pPr>
        <w:pStyle w:val="a9"/>
      </w:pPr>
      <w:r>
        <w:lastRenderedPageBreak/>
        <w:t>3c0b0457</w:t>
      </w:r>
    </w:p>
    <w:p w14:paraId="45B53ACD" w14:textId="77777777" w:rsidR="002D4CA4" w:rsidRDefault="002D4CA4" w:rsidP="002D4CA4">
      <w:pPr>
        <w:pStyle w:val="a9"/>
      </w:pPr>
      <w:r>
        <w:t>0c000c24</w:t>
      </w:r>
    </w:p>
    <w:p w14:paraId="549DB685" w14:textId="77777777" w:rsidR="002D4CA4" w:rsidRDefault="002D4CA4" w:rsidP="002D4CA4">
      <w:pPr>
        <w:pStyle w:val="a9"/>
      </w:pPr>
      <w:r>
        <w:t>010f4021</w:t>
      </w:r>
    </w:p>
    <w:p w14:paraId="416FFA50" w14:textId="77777777" w:rsidR="002D4CA4" w:rsidRDefault="002D4CA4" w:rsidP="002D4CA4">
      <w:pPr>
        <w:pStyle w:val="a9"/>
      </w:pPr>
      <w:r>
        <w:t>03e00008</w:t>
      </w:r>
    </w:p>
    <w:p w14:paraId="7FE29B69" w14:textId="77777777" w:rsidR="002D4CA4" w:rsidRDefault="002D4CA4" w:rsidP="002D4CA4">
      <w:pPr>
        <w:pStyle w:val="a9"/>
      </w:pPr>
      <w:r>
        <w:t>010b4021</w:t>
      </w:r>
    </w:p>
    <w:p w14:paraId="33710EDF" w14:textId="77777777" w:rsidR="002D4CA4" w:rsidRDefault="002D4CA4" w:rsidP="002D4CA4">
      <w:pPr>
        <w:pStyle w:val="a9"/>
      </w:pPr>
      <w:r>
        <w:t>350a0000</w:t>
      </w:r>
    </w:p>
    <w:p w14:paraId="13544114" w14:textId="77777777" w:rsidR="002D4CA4" w:rsidRDefault="002D4CA4" w:rsidP="002D4CA4">
      <w:pPr>
        <w:pStyle w:val="a9"/>
      </w:pPr>
      <w:r>
        <w:t>110a0001</w:t>
      </w:r>
    </w:p>
    <w:p w14:paraId="22515B5B" w14:textId="77777777" w:rsidR="002D4CA4" w:rsidRDefault="002D4CA4" w:rsidP="002D4CA4">
      <w:pPr>
        <w:pStyle w:val="a9"/>
      </w:pPr>
      <w:r>
        <w:t>3c02000a</w:t>
      </w:r>
    </w:p>
    <w:p w14:paraId="262A89A7" w14:textId="77777777" w:rsidR="002D4CA4" w:rsidRDefault="002D4CA4" w:rsidP="002D4CA4">
      <w:pPr>
        <w:pStyle w:val="a9"/>
      </w:pPr>
      <w:r>
        <w:t>3c02000b</w:t>
      </w:r>
    </w:p>
    <w:p w14:paraId="48EF8C1B" w14:textId="77777777" w:rsidR="007D7F8C" w:rsidRDefault="00314CA3" w:rsidP="0062442B">
      <w:pPr>
        <w:pStyle w:val="a7"/>
        <w:spacing w:before="240" w:after="240"/>
        <w:ind w:firstLine="480"/>
      </w:pPr>
      <w:r>
        <w:rPr>
          <w:rFonts w:hint="eastAsia"/>
        </w:rPr>
        <w:t>M</w:t>
      </w:r>
      <w:r>
        <w:t>ARS</w:t>
      </w:r>
      <w:r w:rsidR="007D7F8C">
        <w:rPr>
          <w:rFonts w:hint="eastAsia"/>
        </w:rPr>
        <w:t>结果</w:t>
      </w:r>
    </w:p>
    <w:p w14:paraId="28DEC9BE" w14:textId="77777777" w:rsidR="00314CA3" w:rsidRDefault="00731721" w:rsidP="005D17D8">
      <w:pPr>
        <w:pStyle w:val="a9"/>
      </w:pPr>
      <w:r>
        <w:rPr>
          <w:noProof/>
        </w:rPr>
        <w:lastRenderedPageBreak/>
        <w:drawing>
          <wp:inline distT="0" distB="0" distL="0" distR="0" wp14:anchorId="1C9BD0FC" wp14:editId="20AD0228">
            <wp:extent cx="4752975" cy="630381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526" cy="631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4103" w14:textId="77777777" w:rsidR="0062442B" w:rsidRDefault="0062442B" w:rsidP="005D17D8">
      <w:pPr>
        <w:pStyle w:val="a9"/>
      </w:pPr>
      <w:r>
        <w:rPr>
          <w:noProof/>
        </w:rPr>
        <w:drawing>
          <wp:inline distT="0" distB="0" distL="0" distR="0" wp14:anchorId="28386B42" wp14:editId="17779BB2">
            <wp:extent cx="5486400" cy="11010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27FB" w14:textId="77777777" w:rsidR="004F1712" w:rsidRDefault="004F1712" w:rsidP="00E97520">
      <w:pPr>
        <w:pStyle w:val="a7"/>
        <w:spacing w:before="240" w:after="240"/>
        <w:ind w:firstLine="480"/>
      </w:pPr>
    </w:p>
    <w:p w14:paraId="2040D267" w14:textId="371E9F04" w:rsidR="00A57DF1" w:rsidRDefault="00A57DF1" w:rsidP="00E97520">
      <w:pPr>
        <w:pStyle w:val="a7"/>
        <w:spacing w:before="240" w:after="240"/>
        <w:ind w:firstLine="480"/>
      </w:pPr>
      <w:r>
        <w:rPr>
          <w:rFonts w:hint="eastAsia"/>
        </w:rPr>
        <w:lastRenderedPageBreak/>
        <w:t>I</w:t>
      </w:r>
      <w:r>
        <w:t>SE</w:t>
      </w:r>
      <w:r>
        <w:rPr>
          <w:rFonts w:hint="eastAsia"/>
        </w:rPr>
        <w:t>输出</w:t>
      </w:r>
    </w:p>
    <w:p w14:paraId="71D489BD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@00003000: $ 4 &lt;= 000007cf</w:t>
      </w:r>
    </w:p>
    <w:p w14:paraId="01B50D14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@00003004: $ 5 &lt;= 000007ef</w:t>
      </w:r>
    </w:p>
    <w:p w14:paraId="19C35DA8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@00003008: $ 6 &lt;= 30390000</w:t>
      </w:r>
    </w:p>
    <w:p w14:paraId="76ECC202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@0000300c: $ 7 &lt;= ffff0000</w:t>
      </w:r>
    </w:p>
    <w:p w14:paraId="73DBBE9C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@00003014: $ 7 &lt;= ffffffff</w:t>
      </w:r>
    </w:p>
    <w:p w14:paraId="502C587D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@00003018: $16 &lt;= 00000fbe</w:t>
      </w:r>
    </w:p>
    <w:p w14:paraId="504B89F4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@0000301c: $17 &lt;= fffffffe</w:t>
      </w:r>
    </w:p>
    <w:p w14:paraId="7CF8279C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@00003020: $18 &lt;= 00000fbd</w:t>
      </w:r>
    </w:p>
    <w:p w14:paraId="571480EF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@00003028: $16 &lt;= fffff812</w:t>
      </w:r>
    </w:p>
    <w:p w14:paraId="48A33501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@0000302c: $17 &lt;= 00000000</w:t>
      </w:r>
    </w:p>
    <w:p w14:paraId="38353B95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@00003030: $18 &lt;= fffff830</w:t>
      </w:r>
    </w:p>
    <w:p w14:paraId="6D3BA342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@00003034: $19 &lt;= fffff830</w:t>
      </w:r>
    </w:p>
    <w:p w14:paraId="23F31CE7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@00003038: $ 8 &lt;= 00000000</w:t>
      </w:r>
    </w:p>
    <w:p w14:paraId="40A8A28F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@0000303c: *00000000 &lt;= 000007cf</w:t>
      </w:r>
    </w:p>
    <w:p w14:paraId="20711D38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@00003044: *00000004 &lt;= 000007ef</w:t>
      </w:r>
    </w:p>
    <w:p w14:paraId="2E7ABBF2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@00003048: *00000008 &lt;= fffff812</w:t>
      </w:r>
    </w:p>
    <w:p w14:paraId="3588FB25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@0000304c: *0000000c &lt;= 00000000</w:t>
      </w:r>
    </w:p>
    <w:p w14:paraId="6317982D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@00003050: *00000010 &lt;= fffff830</w:t>
      </w:r>
    </w:p>
    <w:p w14:paraId="1B35D91B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@00003054: *00000014 &lt;= 00000000</w:t>
      </w:r>
    </w:p>
    <w:p w14:paraId="7BD6A3B7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@00003058: $ 9 &lt;= 00000000</w:t>
      </w:r>
    </w:p>
    <w:p w14:paraId="7453AB8C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@0000305c: $15 &lt;= 000007cf</w:t>
      </w:r>
    </w:p>
    <w:p w14:paraId="48E914AB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@00003060: $14 &lt;= 00000000</w:t>
      </w:r>
    </w:p>
    <w:p w14:paraId="30CAB2DF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@00003064: *00000018 &lt;= 00000000</w:t>
      </w:r>
    </w:p>
    <w:p w14:paraId="6B3CEB2D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@00003068: $13 &lt;= 00000000</w:t>
      </w:r>
    </w:p>
    <w:p w14:paraId="1B171935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lastRenderedPageBreak/>
        <w:t>@0000306c: $31 &lt;= 00003070</w:t>
      </w:r>
    </w:p>
    <w:p w14:paraId="602EC378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@00003088: $ 8 &lt;= 000007cf</w:t>
      </w:r>
    </w:p>
    <w:p w14:paraId="7D0DBBCA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@00003070: $ 8 &lt;= 000007cf</w:t>
      </w:r>
    </w:p>
    <w:p w14:paraId="12EA357D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@00003074: $ 9 &lt;= 00000001</w:t>
      </w:r>
    </w:p>
    <w:p w14:paraId="3E12AEB0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@00003078: $10 &lt;= 00000002</w:t>
      </w:r>
    </w:p>
    <w:p w14:paraId="6DC46B34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@00003080: $11 &lt;= 04570000</w:t>
      </w:r>
    </w:p>
    <w:p w14:paraId="23519EDB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@00003084: $31 &lt;= 00003088</w:t>
      </w:r>
    </w:p>
    <w:p w14:paraId="0D47FFDE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@00003090: $ 8 &lt;= 045707cf</w:t>
      </w:r>
    </w:p>
    <w:p w14:paraId="1E2FA5FE" w14:textId="77777777" w:rsidR="005778CA" w:rsidRP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@00003094: $10 &lt;= 045707cf</w:t>
      </w:r>
    </w:p>
    <w:p w14:paraId="24FFB98C" w14:textId="77777777" w:rsidR="005778CA" w:rsidRDefault="005778CA" w:rsidP="005778CA">
      <w:pPr>
        <w:pStyle w:val="11"/>
        <w:spacing w:before="240" w:after="240"/>
        <w:rPr>
          <w:rFonts w:ascii="Courier New" w:eastAsia="宋体" w:hAnsi="Courier New"/>
          <w:sz w:val="24"/>
        </w:rPr>
      </w:pPr>
      <w:r w:rsidRPr="005778CA">
        <w:rPr>
          <w:rFonts w:ascii="Courier New" w:eastAsia="宋体" w:hAnsi="Courier New"/>
          <w:sz w:val="24"/>
        </w:rPr>
        <w:t>@000030a0: $ 2 &lt;= 000b0000</w:t>
      </w:r>
    </w:p>
    <w:p w14:paraId="017DF326" w14:textId="1EBBD305" w:rsidR="00AB1A2F" w:rsidRDefault="00DA2188" w:rsidP="005778CA">
      <w:pPr>
        <w:pStyle w:val="11"/>
        <w:spacing w:before="240" w:after="240"/>
      </w:pPr>
      <w:r>
        <w:rPr>
          <w:rFonts w:hint="eastAsia"/>
        </w:rPr>
        <w:t>六</w:t>
      </w:r>
      <w:r w:rsidR="00AB1A2F" w:rsidRPr="00E86DD4">
        <w:rPr>
          <w:rFonts w:hint="eastAsia"/>
        </w:rPr>
        <w:t>．思考题</w:t>
      </w:r>
    </w:p>
    <w:p w14:paraId="269B2E00" w14:textId="02BEC455" w:rsidR="00316EFB" w:rsidRPr="00316EFB" w:rsidRDefault="00316EFB" w:rsidP="006D4274">
      <w:pPr>
        <w:pStyle w:val="11"/>
        <w:spacing w:before="240" w:after="240"/>
      </w:pPr>
      <w:r>
        <w:t>数据通路设计（</w:t>
      </w:r>
      <w:r>
        <w:t>L0.T2</w:t>
      </w:r>
      <w:r>
        <w:t>）</w:t>
      </w:r>
    </w:p>
    <w:p w14:paraId="24B20D2E" w14:textId="77777777" w:rsidR="006F114F" w:rsidRPr="006F114F" w:rsidRDefault="006F114F" w:rsidP="006F114F">
      <w:pPr>
        <w:pStyle w:val="a7"/>
        <w:spacing w:before="240" w:after="240"/>
        <w:ind w:firstLine="480"/>
      </w:pPr>
      <w:r w:rsidRPr="006F114F">
        <w:t>1</w:t>
      </w:r>
      <w:r w:rsidRPr="006F114F">
        <w:t>、根据你的理解，在下面给出的</w:t>
      </w:r>
      <w:r w:rsidRPr="006F114F">
        <w:t>DM</w:t>
      </w:r>
      <w:r w:rsidRPr="006F114F">
        <w:t>的输入示例中，地址信号</w:t>
      </w:r>
      <w:r w:rsidRPr="006F114F">
        <w:t>addr</w:t>
      </w:r>
      <w:r w:rsidRPr="006F114F">
        <w:t>位数为什么是</w:t>
      </w:r>
      <w:r w:rsidRPr="006F114F">
        <w:t>[11:2]</w:t>
      </w:r>
      <w:r w:rsidRPr="006F114F">
        <w:t>而不是</w:t>
      </w:r>
      <w:r w:rsidRPr="006F114F">
        <w:t>[9:0]</w:t>
      </w:r>
      <w:r w:rsidRPr="006F114F">
        <w:t>？这个</w:t>
      </w:r>
      <w:r w:rsidRPr="006F114F">
        <w:t>addr</w:t>
      </w:r>
      <w:r w:rsidRPr="006F114F">
        <w:t>信号又是从哪里来的？</w:t>
      </w:r>
    </w:p>
    <w:p w14:paraId="5DB068DD" w14:textId="41B1B0F8" w:rsidR="006F114F" w:rsidRDefault="006F114F" w:rsidP="006F114F">
      <w:pPr>
        <w:pStyle w:val="a7"/>
        <w:spacing w:before="240" w:after="240"/>
        <w:ind w:firstLine="480"/>
        <w:rPr>
          <w:color w:val="3C3C3C"/>
        </w:rPr>
      </w:pPr>
      <w:r w:rsidRPr="006F114F">
        <w:rPr>
          <w:noProof/>
          <w:color w:val="3C3C3C"/>
        </w:rPr>
        <w:drawing>
          <wp:inline distT="0" distB="0" distL="0" distR="0" wp14:anchorId="734E7A2D" wp14:editId="5210F4E0">
            <wp:extent cx="5486400" cy="1745615"/>
            <wp:effectExtent l="0" t="0" r="0" b="6985"/>
            <wp:docPr id="2" name="图片 2" descr="http://cscore.net.cn/assets/courseware/v1/c56b0b6aad72fb754f3712ddd75d4b42/asset-v1:BUAA+B3I062410+2018_T1+type@asset+block/P4_L0_T2_5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core.net.cn/assets/courseware/v1/c56b0b6aad72fb754f3712ddd75d4b42/asset-v1:BUAA+B3I062410+2018_T1+type@asset+block/P4_L0_T2_5ne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F894" w14:textId="0381C50D" w:rsidR="009E0D7E" w:rsidRPr="00D920D4" w:rsidRDefault="00D920D4" w:rsidP="008B5C50">
      <w:pPr>
        <w:pStyle w:val="a7"/>
        <w:spacing w:before="240" w:after="240"/>
        <w:ind w:firstLine="480"/>
      </w:pPr>
      <w:r>
        <w:rPr>
          <w:rStyle w:val="ad"/>
          <w:rFonts w:hint="eastAsia"/>
          <w:b w:val="0"/>
          <w:bCs w:val="0"/>
        </w:rPr>
        <w:t>l</w:t>
      </w:r>
      <w:r w:rsidR="009E0D7E" w:rsidRPr="00D920D4">
        <w:rPr>
          <w:rStyle w:val="ad"/>
          <w:b w:val="0"/>
          <w:bCs w:val="0"/>
        </w:rPr>
        <w:t>w</w:t>
      </w:r>
      <w:r>
        <w:rPr>
          <w:rStyle w:val="ad"/>
          <w:b w:val="0"/>
          <w:bCs w:val="0"/>
        </w:rPr>
        <w:t>,</w:t>
      </w:r>
      <w:r w:rsidR="009E0D7E" w:rsidRPr="00D920D4">
        <w:rPr>
          <w:rStyle w:val="ad"/>
          <w:b w:val="0"/>
          <w:bCs w:val="0"/>
        </w:rPr>
        <w:t>sw</w:t>
      </w:r>
      <w:r w:rsidR="009E0D7E" w:rsidRPr="00D920D4">
        <w:rPr>
          <w:rStyle w:val="ad"/>
          <w:b w:val="0"/>
          <w:bCs w:val="0"/>
        </w:rPr>
        <w:t>的立即数是以字节为单位的，而</w:t>
      </w:r>
      <w:r>
        <w:rPr>
          <w:rStyle w:val="ad"/>
          <w:rFonts w:hint="eastAsia"/>
          <w:b w:val="0"/>
          <w:bCs w:val="0"/>
        </w:rPr>
        <w:t>设计的</w:t>
      </w:r>
      <w:r w:rsidR="009E0D7E" w:rsidRPr="00D920D4">
        <w:rPr>
          <w:rStyle w:val="ad"/>
          <w:b w:val="0"/>
          <w:bCs w:val="0"/>
        </w:rPr>
        <w:t>DM</w:t>
      </w:r>
      <w:r w:rsidR="009E0D7E" w:rsidRPr="00D920D4">
        <w:rPr>
          <w:rStyle w:val="ad"/>
          <w:b w:val="0"/>
          <w:bCs w:val="0"/>
        </w:rPr>
        <w:t>是以字为单位的，我们通过</w:t>
      </w:r>
      <w:r>
        <w:rPr>
          <w:rStyle w:val="ad"/>
          <w:rFonts w:hint="eastAsia"/>
          <w:b w:val="0"/>
          <w:bCs w:val="0"/>
        </w:rPr>
        <w:t>A</w:t>
      </w:r>
      <w:r>
        <w:rPr>
          <w:rStyle w:val="ad"/>
          <w:b w:val="0"/>
          <w:bCs w:val="0"/>
        </w:rPr>
        <w:t>LU</w:t>
      </w:r>
      <w:r w:rsidR="009E0D7E" w:rsidRPr="00D920D4">
        <w:rPr>
          <w:rStyle w:val="ad"/>
          <w:b w:val="0"/>
          <w:bCs w:val="0"/>
        </w:rPr>
        <w:t>运算出来的</w:t>
      </w:r>
      <w:r>
        <w:rPr>
          <w:rStyle w:val="ad"/>
          <w:b w:val="0"/>
          <w:bCs w:val="0"/>
        </w:rPr>
        <w:t>M</w:t>
      </w:r>
      <w:r>
        <w:rPr>
          <w:rStyle w:val="ad"/>
          <w:rFonts w:hint="eastAsia"/>
          <w:b w:val="0"/>
          <w:bCs w:val="0"/>
        </w:rPr>
        <w:t>emA</w:t>
      </w:r>
      <w:r>
        <w:rPr>
          <w:rStyle w:val="ad"/>
          <w:b w:val="0"/>
          <w:bCs w:val="0"/>
        </w:rPr>
        <w:t>ddr</w:t>
      </w:r>
      <w:r w:rsidR="009E0D7E" w:rsidRPr="00D920D4">
        <w:rPr>
          <w:rStyle w:val="ad"/>
          <w:b w:val="0"/>
          <w:bCs w:val="0"/>
        </w:rPr>
        <w:t>是以字节为单位的，所以要除以</w:t>
      </w:r>
      <w:r w:rsidR="009E0D7E" w:rsidRPr="00D920D4">
        <w:rPr>
          <w:rStyle w:val="ad"/>
          <w:b w:val="0"/>
          <w:bCs w:val="0"/>
        </w:rPr>
        <w:t>4</w:t>
      </w:r>
      <w:r w:rsidR="009E0D7E" w:rsidRPr="00D920D4">
        <w:rPr>
          <w:rStyle w:val="ad"/>
          <w:b w:val="0"/>
          <w:bCs w:val="0"/>
        </w:rPr>
        <w:t>，</w:t>
      </w:r>
      <w:r>
        <w:rPr>
          <w:rStyle w:val="ad"/>
          <w:rFonts w:hint="eastAsia"/>
          <w:b w:val="0"/>
          <w:bCs w:val="0"/>
        </w:rPr>
        <w:t>也就是右移两位，</w:t>
      </w:r>
      <w:r w:rsidR="009E0D7E" w:rsidRPr="00D920D4">
        <w:rPr>
          <w:rStyle w:val="ad"/>
          <w:b w:val="0"/>
          <w:bCs w:val="0"/>
        </w:rPr>
        <w:t>才是真正的</w:t>
      </w:r>
      <w:r w:rsidR="009E0D7E" w:rsidRPr="00D920D4">
        <w:rPr>
          <w:rStyle w:val="ad"/>
          <w:b w:val="0"/>
          <w:bCs w:val="0"/>
        </w:rPr>
        <w:t>MemAddr</w:t>
      </w:r>
      <w:r>
        <w:rPr>
          <w:rStyle w:val="ad"/>
          <w:rFonts w:hint="eastAsia"/>
          <w:b w:val="0"/>
          <w:bCs w:val="0"/>
        </w:rPr>
        <w:t>，取</w:t>
      </w:r>
      <w:r>
        <w:rPr>
          <w:rStyle w:val="ad"/>
          <w:rFonts w:hint="eastAsia"/>
          <w:b w:val="0"/>
          <w:bCs w:val="0"/>
        </w:rPr>
        <w:t>A</w:t>
      </w:r>
      <w:r>
        <w:rPr>
          <w:rStyle w:val="ad"/>
          <w:b w:val="0"/>
          <w:bCs w:val="0"/>
        </w:rPr>
        <w:t>LU</w:t>
      </w:r>
      <w:r>
        <w:rPr>
          <w:rStyle w:val="ad"/>
          <w:rFonts w:hint="eastAsia"/>
          <w:b w:val="0"/>
          <w:bCs w:val="0"/>
        </w:rPr>
        <w:t>输出</w:t>
      </w:r>
      <w:r>
        <w:rPr>
          <w:rStyle w:val="ad"/>
          <w:rFonts w:hint="eastAsia"/>
          <w:b w:val="0"/>
          <w:bCs w:val="0"/>
        </w:rPr>
        <w:t>3</w:t>
      </w:r>
      <w:r>
        <w:rPr>
          <w:rStyle w:val="ad"/>
          <w:b w:val="0"/>
          <w:bCs w:val="0"/>
        </w:rPr>
        <w:t>2</w:t>
      </w:r>
      <w:r>
        <w:rPr>
          <w:rStyle w:val="ad"/>
          <w:rFonts w:hint="eastAsia"/>
          <w:b w:val="0"/>
          <w:bCs w:val="0"/>
        </w:rPr>
        <w:t>位的低</w:t>
      </w:r>
      <w:r>
        <w:rPr>
          <w:rStyle w:val="ad"/>
          <w:rFonts w:hint="eastAsia"/>
          <w:b w:val="0"/>
          <w:bCs w:val="0"/>
        </w:rPr>
        <w:t>1</w:t>
      </w:r>
      <w:r>
        <w:rPr>
          <w:rStyle w:val="ad"/>
          <w:b w:val="0"/>
          <w:bCs w:val="0"/>
        </w:rPr>
        <w:t>0</w:t>
      </w:r>
      <w:r>
        <w:rPr>
          <w:rStyle w:val="ad"/>
          <w:rFonts w:hint="eastAsia"/>
          <w:b w:val="0"/>
          <w:bCs w:val="0"/>
        </w:rPr>
        <w:t>位作为地址输入，即</w:t>
      </w:r>
      <w:r>
        <w:rPr>
          <w:rStyle w:val="ad"/>
          <w:rFonts w:hint="eastAsia"/>
          <w:b w:val="0"/>
          <w:bCs w:val="0"/>
        </w:rPr>
        <w:t>[</w:t>
      </w:r>
      <w:r>
        <w:rPr>
          <w:rStyle w:val="ad"/>
          <w:b w:val="0"/>
          <w:bCs w:val="0"/>
        </w:rPr>
        <w:t>9:0],</w:t>
      </w:r>
      <w:r>
        <w:rPr>
          <w:rStyle w:val="ad"/>
          <w:rFonts w:hint="eastAsia"/>
          <w:b w:val="0"/>
          <w:bCs w:val="0"/>
        </w:rPr>
        <w:t>但是需要右移两位，也就是取</w:t>
      </w:r>
      <w:r>
        <w:rPr>
          <w:rStyle w:val="ad"/>
          <w:rFonts w:hint="eastAsia"/>
          <w:b w:val="0"/>
          <w:bCs w:val="0"/>
        </w:rPr>
        <w:t>[</w:t>
      </w:r>
      <w:r>
        <w:rPr>
          <w:rStyle w:val="ad"/>
          <w:b w:val="0"/>
          <w:bCs w:val="0"/>
        </w:rPr>
        <w:t>11:2]</w:t>
      </w:r>
      <w:r>
        <w:rPr>
          <w:rStyle w:val="ad"/>
          <w:rFonts w:hint="eastAsia"/>
          <w:b w:val="0"/>
          <w:bCs w:val="0"/>
        </w:rPr>
        <w:t>才是所需要的真正的</w:t>
      </w:r>
      <w:r>
        <w:rPr>
          <w:rStyle w:val="ad"/>
          <w:rFonts w:hint="eastAsia"/>
          <w:b w:val="0"/>
          <w:bCs w:val="0"/>
        </w:rPr>
        <w:t>Mem</w:t>
      </w:r>
      <w:r>
        <w:rPr>
          <w:rStyle w:val="ad"/>
          <w:b w:val="0"/>
          <w:bCs w:val="0"/>
        </w:rPr>
        <w:t>Addr</w:t>
      </w:r>
      <w:r w:rsidR="008B5C50">
        <w:rPr>
          <w:rStyle w:val="ad"/>
          <w:rFonts w:hint="eastAsia"/>
          <w:b w:val="0"/>
          <w:bCs w:val="0"/>
        </w:rPr>
        <w:t>。</w:t>
      </w:r>
      <w:r w:rsidR="008B5C50" w:rsidRPr="006F114F">
        <w:t>这个</w:t>
      </w:r>
      <w:r w:rsidR="008B5C50" w:rsidRPr="006F114F">
        <w:t>addr</w:t>
      </w:r>
      <w:r w:rsidR="008B5C50" w:rsidRPr="006F114F">
        <w:t>信号</w:t>
      </w:r>
      <w:r w:rsidR="008B5C50">
        <w:rPr>
          <w:rFonts w:hint="eastAsia"/>
        </w:rPr>
        <w:t>来自于</w:t>
      </w:r>
      <w:r w:rsidR="008B5C50">
        <w:rPr>
          <w:rFonts w:hint="eastAsia"/>
        </w:rPr>
        <w:t>A</w:t>
      </w:r>
      <w:r w:rsidR="008B5C50">
        <w:t>LU</w:t>
      </w:r>
      <w:r w:rsidR="008B5C50">
        <w:rPr>
          <w:rFonts w:hint="eastAsia"/>
        </w:rPr>
        <w:t>的输出</w:t>
      </w:r>
      <w:r w:rsidR="008B5C50">
        <w:rPr>
          <w:rFonts w:hint="eastAsia"/>
        </w:rPr>
        <w:t>3</w:t>
      </w:r>
      <w:r w:rsidR="008B5C50">
        <w:t>2</w:t>
      </w:r>
      <w:r w:rsidR="008B5C50">
        <w:rPr>
          <w:rFonts w:hint="eastAsia"/>
        </w:rPr>
        <w:t>位，取</w:t>
      </w:r>
      <w:r w:rsidR="008B5C50">
        <w:rPr>
          <w:rFonts w:hint="eastAsia"/>
        </w:rPr>
        <w:t>[</w:t>
      </w:r>
      <w:r w:rsidR="008B5C50">
        <w:t>11:2]</w:t>
      </w:r>
      <w:r w:rsidR="008B5C50">
        <w:rPr>
          <w:rFonts w:hint="eastAsia"/>
        </w:rPr>
        <w:t>。</w:t>
      </w:r>
    </w:p>
    <w:p w14:paraId="53B3C73E" w14:textId="3087C4B5" w:rsidR="006F114F" w:rsidRDefault="006F114F" w:rsidP="006F114F">
      <w:pPr>
        <w:pStyle w:val="a7"/>
        <w:spacing w:before="240" w:after="240"/>
        <w:ind w:firstLine="480"/>
      </w:pPr>
      <w:r w:rsidRPr="006F114F">
        <w:lastRenderedPageBreak/>
        <w:t>2</w:t>
      </w:r>
      <w:r w:rsidRPr="006F114F">
        <w:t>、在相应的部件中，</w:t>
      </w:r>
      <w:r w:rsidRPr="006F114F">
        <w:rPr>
          <w:b/>
          <w:bCs/>
        </w:rPr>
        <w:t>reset</w:t>
      </w:r>
      <w:r w:rsidRPr="006F114F">
        <w:rPr>
          <w:b/>
          <w:bCs/>
        </w:rPr>
        <w:t>的优先级</w:t>
      </w:r>
      <w:r w:rsidRPr="006F114F">
        <w:t>比其他控制信号（不包括</w:t>
      </w:r>
      <w:r w:rsidRPr="006F114F">
        <w:t>clk</w:t>
      </w:r>
      <w:r w:rsidRPr="006F114F">
        <w:t>信号）都要</w:t>
      </w:r>
      <w:r w:rsidRPr="006F114F">
        <w:rPr>
          <w:b/>
          <w:bCs/>
        </w:rPr>
        <w:t>高</w:t>
      </w:r>
      <w:r w:rsidRPr="006F114F">
        <w:t>，且相应的设计都是</w:t>
      </w:r>
      <w:r w:rsidRPr="006F114F">
        <w:rPr>
          <w:b/>
          <w:bCs/>
        </w:rPr>
        <w:t>同步复位</w:t>
      </w:r>
      <w:r w:rsidRPr="006F114F">
        <w:t>。清零信号</w:t>
      </w:r>
      <w:r w:rsidRPr="006F114F">
        <w:t>reset</w:t>
      </w:r>
      <w:r w:rsidRPr="006F114F">
        <w:t>是针对哪些部件进行清零复位操作？这些部件为什么需要清零？</w:t>
      </w:r>
    </w:p>
    <w:p w14:paraId="63922041" w14:textId="576CAA67" w:rsidR="00DD1834" w:rsidRDefault="00DD1834" w:rsidP="006F114F">
      <w:pPr>
        <w:pStyle w:val="a7"/>
        <w:spacing w:before="240" w:after="240"/>
        <w:ind w:firstLine="480"/>
      </w:pPr>
      <w:proofErr w:type="gramStart"/>
      <w:r>
        <w:rPr>
          <w:rFonts w:hint="eastAsia"/>
        </w:rPr>
        <w:t>P</w:t>
      </w:r>
      <w:r>
        <w:t>C</w:t>
      </w:r>
      <w:r>
        <w:rPr>
          <w:rFonts w:hint="eastAsia"/>
        </w:rPr>
        <w:t>,</w:t>
      </w:r>
      <w:r>
        <w:t>DM</w:t>
      </w:r>
      <w:proofErr w:type="gramEnd"/>
      <w:r>
        <w:t>,GRF</w:t>
      </w:r>
    </w:p>
    <w:p w14:paraId="7ED21260" w14:textId="6429E0C8" w:rsidR="00DD1834" w:rsidRDefault="00DD1834" w:rsidP="006F114F">
      <w:pPr>
        <w:pStyle w:val="a7"/>
        <w:spacing w:before="240" w:after="240"/>
        <w:ind w:firstLine="480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复位要回到</w:t>
      </w:r>
      <w:r>
        <w:rPr>
          <w:rFonts w:hint="eastAsia"/>
        </w:rPr>
        <w:t>0</w:t>
      </w:r>
      <w:r>
        <w:t>x00003000</w:t>
      </w:r>
      <w:r>
        <w:rPr>
          <w:rFonts w:hint="eastAsia"/>
        </w:rPr>
        <w:t>处，即重现开始</w:t>
      </w:r>
    </w:p>
    <w:p w14:paraId="35A13605" w14:textId="6979D4AA" w:rsidR="00DD1834" w:rsidRDefault="00DD1834" w:rsidP="006F114F">
      <w:pPr>
        <w:pStyle w:val="a7"/>
        <w:spacing w:before="240" w:after="240"/>
        <w:ind w:firstLine="480"/>
      </w:pPr>
      <w:r>
        <w:rPr>
          <w:rFonts w:hint="eastAsia"/>
        </w:rPr>
        <w:t>D</w:t>
      </w:r>
      <w:r>
        <w:t>M</w:t>
      </w:r>
      <w:r>
        <w:rPr>
          <w:rFonts w:hint="eastAsia"/>
        </w:rPr>
        <w:t>存储了程序运行后向内存</w:t>
      </w:r>
      <w:r>
        <w:rPr>
          <w:rFonts w:hint="eastAsia"/>
        </w:rPr>
        <w:t>s</w:t>
      </w:r>
      <w:r>
        <w:t>w</w:t>
      </w:r>
      <w:r>
        <w:rPr>
          <w:rFonts w:hint="eastAsia"/>
        </w:rPr>
        <w:t>的数据，复位需要清空</w:t>
      </w:r>
    </w:p>
    <w:p w14:paraId="01E07C51" w14:textId="4E58A7FA" w:rsidR="00DD1834" w:rsidRDefault="00DD1834" w:rsidP="006F114F">
      <w:pPr>
        <w:pStyle w:val="a7"/>
        <w:spacing w:before="240" w:after="240"/>
        <w:ind w:firstLine="480"/>
      </w:pPr>
      <w:r>
        <w:rPr>
          <w:rFonts w:hint="eastAsia"/>
        </w:rPr>
        <w:t>G</w:t>
      </w:r>
      <w:r>
        <w:t>RF</w:t>
      </w:r>
      <w:r>
        <w:rPr>
          <w:rFonts w:hint="eastAsia"/>
        </w:rPr>
        <w:t>存储了程序向寄存器堆写入的数据，复位应该清空</w:t>
      </w:r>
    </w:p>
    <w:p w14:paraId="3A30F2D2" w14:textId="02713FE4" w:rsidR="00DD1834" w:rsidRDefault="00B8295B" w:rsidP="006F114F">
      <w:pPr>
        <w:pStyle w:val="a7"/>
        <w:spacing w:before="240" w:after="240"/>
        <w:ind w:firstLine="480"/>
      </w:pPr>
      <w:r>
        <w:rPr>
          <w:rFonts w:hint="eastAsia"/>
        </w:rPr>
        <w:t>不清空就可能影响下一次</w:t>
      </w:r>
      <w:r w:rsidR="0039659A">
        <w:rPr>
          <w:rFonts w:hint="eastAsia"/>
        </w:rPr>
        <w:t>程序</w:t>
      </w:r>
      <w:r>
        <w:rPr>
          <w:rFonts w:hint="eastAsia"/>
        </w:rPr>
        <w:t>的执行。</w:t>
      </w:r>
    </w:p>
    <w:p w14:paraId="6EC26340" w14:textId="77777777" w:rsidR="007D221D" w:rsidRDefault="007D221D" w:rsidP="007D221D">
      <w:pPr>
        <w:pStyle w:val="11"/>
        <w:spacing w:before="240" w:after="240"/>
      </w:pPr>
      <w:r>
        <w:t>控制器设计（</w:t>
      </w:r>
      <w:r>
        <w:t>L0.T4</w:t>
      </w:r>
      <w:r>
        <w:t>）</w:t>
      </w:r>
    </w:p>
    <w:p w14:paraId="30D50E53" w14:textId="0D12BF7A" w:rsidR="004174FE" w:rsidRDefault="004174FE" w:rsidP="004174FE">
      <w:pPr>
        <w:pStyle w:val="a7"/>
        <w:numPr>
          <w:ilvl w:val="0"/>
          <w:numId w:val="13"/>
        </w:numPr>
        <w:spacing w:before="240" w:after="240"/>
        <w:ind w:firstLineChars="0"/>
      </w:pPr>
      <w:r w:rsidRPr="004174FE">
        <w:t>列举出用</w:t>
      </w:r>
      <w:r w:rsidRPr="004174FE">
        <w:t>Verilog</w:t>
      </w:r>
      <w:r w:rsidRPr="004174FE">
        <w:t>语言设计控制器的几种编码方式（至少三种），并给出代码示例。</w:t>
      </w:r>
    </w:p>
    <w:p w14:paraId="6FE7075F" w14:textId="0F810227" w:rsidR="004174FE" w:rsidRDefault="004174FE" w:rsidP="004174FE">
      <w:pPr>
        <w:pStyle w:val="a7"/>
        <w:spacing w:before="240" w:after="240"/>
        <w:ind w:left="480" w:firstLineChars="0" w:firstLine="0"/>
      </w:pPr>
      <w:r>
        <w:rPr>
          <w:rFonts w:hint="eastAsia"/>
        </w:rPr>
        <w:t>第一种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直接用</w:t>
      </w:r>
      <w:r>
        <w:rPr>
          <w:rFonts w:hint="eastAsia"/>
        </w:rPr>
        <w:t>c</w:t>
      </w:r>
      <w:r>
        <w:t>ase</w:t>
      </w:r>
      <w:r>
        <w:rPr>
          <w:rFonts w:hint="eastAsia"/>
        </w:rPr>
        <w:t>语句实现</w:t>
      </w:r>
      <w:r w:rsidRPr="004174FE">
        <w:rPr>
          <w:rFonts w:hint="eastAsia"/>
        </w:rPr>
        <w:t>操作码和控制信号的值之间的对应</w:t>
      </w:r>
    </w:p>
    <w:p w14:paraId="452BEDB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>module new_</w:t>
      </w:r>
      <w:proofErr w:type="gramStart"/>
      <w:r w:rsidRPr="00F44AD0">
        <w:rPr>
          <w:rFonts w:ascii="Courier New" w:hAnsi="Courier New"/>
          <w:sz w:val="21"/>
        </w:rPr>
        <w:t>controller(</w:t>
      </w:r>
      <w:proofErr w:type="gramEnd"/>
    </w:p>
    <w:p w14:paraId="414BBDA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 input [5:0] op,</w:t>
      </w:r>
    </w:p>
    <w:p w14:paraId="11B79BA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 input [5:0] func,</w:t>
      </w:r>
    </w:p>
    <w:p w14:paraId="4BDAB29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</w:t>
      </w:r>
      <w:proofErr w:type="gramStart"/>
      <w:r w:rsidRPr="00F44AD0">
        <w:rPr>
          <w:rFonts w:ascii="Courier New" w:hAnsi="Courier New"/>
          <w:sz w:val="21"/>
        </w:rPr>
        <w:t>reg[</w:t>
      </w:r>
      <w:proofErr w:type="gramEnd"/>
      <w:r w:rsidRPr="00F44AD0">
        <w:rPr>
          <w:rFonts w:ascii="Courier New" w:hAnsi="Courier New"/>
          <w:sz w:val="21"/>
        </w:rPr>
        <w:t>2:0] ALUCtrl,</w:t>
      </w:r>
    </w:p>
    <w:p w14:paraId="2002977D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</w:t>
      </w:r>
      <w:proofErr w:type="gramStart"/>
      <w:r w:rsidRPr="00F44AD0">
        <w:rPr>
          <w:rFonts w:ascii="Courier New" w:hAnsi="Courier New"/>
          <w:sz w:val="21"/>
        </w:rPr>
        <w:t>reg[</w:t>
      </w:r>
      <w:proofErr w:type="gramEnd"/>
      <w:r w:rsidRPr="00F44AD0">
        <w:rPr>
          <w:rFonts w:ascii="Courier New" w:hAnsi="Courier New"/>
          <w:sz w:val="21"/>
        </w:rPr>
        <w:t>1:0] RegDst,</w:t>
      </w:r>
    </w:p>
    <w:p w14:paraId="1E7A4C3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reg ALUSrc,</w:t>
      </w:r>
    </w:p>
    <w:p w14:paraId="54CA772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reg RegWrite,</w:t>
      </w:r>
    </w:p>
    <w:p w14:paraId="7648F9B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reg MemRead,</w:t>
      </w:r>
    </w:p>
    <w:p w14:paraId="68A0BB5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reg MemWrite,</w:t>
      </w:r>
    </w:p>
    <w:p w14:paraId="793F0A8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 xml:space="preserve">    output reg [1:0] MemtoReg,</w:t>
      </w:r>
    </w:p>
    <w:p w14:paraId="02840A2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reg ExtOp,</w:t>
      </w:r>
    </w:p>
    <w:p w14:paraId="1E855E3F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reg Branch1,</w:t>
      </w:r>
    </w:p>
    <w:p w14:paraId="7D7D4A9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reg Branch2,</w:t>
      </w:r>
    </w:p>
    <w:p w14:paraId="4AA35A1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 output reg Branch3</w:t>
      </w:r>
    </w:p>
    <w:p w14:paraId="77C34ED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);</w:t>
      </w:r>
    </w:p>
    <w:p w14:paraId="1AB5447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always</w:t>
      </w:r>
      <w:proofErr w:type="gramStart"/>
      <w:r w:rsidRPr="00F44AD0">
        <w:rPr>
          <w:rFonts w:ascii="Courier New" w:hAnsi="Courier New"/>
          <w:sz w:val="21"/>
        </w:rPr>
        <w:t>@(</w:t>
      </w:r>
      <w:proofErr w:type="gramEnd"/>
      <w:r w:rsidRPr="00F44AD0">
        <w:rPr>
          <w:rFonts w:ascii="Courier New" w:hAnsi="Courier New"/>
          <w:sz w:val="21"/>
        </w:rPr>
        <w:t xml:space="preserve">*) </w:t>
      </w:r>
    </w:p>
    <w:p w14:paraId="3710242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begin</w:t>
      </w:r>
    </w:p>
    <w:p w14:paraId="0146E7D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case (op)</w:t>
      </w:r>
    </w:p>
    <w:p w14:paraId="18392BD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 xml:space="preserve">6'b000000://R </w:t>
      </w:r>
    </w:p>
    <w:p w14:paraId="645410A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begin</w:t>
      </w:r>
    </w:p>
    <w:p w14:paraId="080ECBF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case(func)</w:t>
      </w:r>
    </w:p>
    <w:p w14:paraId="3AB2977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 xml:space="preserve">6'b100001: </w:t>
      </w:r>
      <w:proofErr w:type="gramStart"/>
      <w:r w:rsidRPr="00F44AD0">
        <w:rPr>
          <w:rFonts w:ascii="Courier New" w:hAnsi="Courier New"/>
          <w:sz w:val="21"/>
        </w:rPr>
        <w:t>begin  /</w:t>
      </w:r>
      <w:proofErr w:type="gramEnd"/>
      <w:r w:rsidRPr="00F44AD0">
        <w:rPr>
          <w:rFonts w:ascii="Courier New" w:hAnsi="Courier New"/>
          <w:sz w:val="21"/>
        </w:rPr>
        <w:t>/addu</w:t>
      </w:r>
    </w:p>
    <w:p w14:paraId="7068C16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7DD0C08B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0]&lt;=1;</w:t>
      </w:r>
    </w:p>
    <w:p w14:paraId="4C7787CF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ALUSrc&lt;=0;</w:t>
      </w:r>
    </w:p>
    <w:p w14:paraId="20A1FF0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RegWrite&lt;=1;</w:t>
      </w:r>
    </w:p>
    <w:p w14:paraId="01C12F1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MemRead&lt;=0;</w:t>
      </w:r>
    </w:p>
    <w:p w14:paraId="6B38821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MemWrite&lt;=0;</w:t>
      </w:r>
    </w:p>
    <w:p w14:paraId="71E4569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5FDA0D4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4B3B7E4F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ExtOp&lt;=0;</w:t>
      </w:r>
    </w:p>
    <w:p w14:paraId="446974A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Branch1&lt;=0;</w:t>
      </w:r>
    </w:p>
    <w:p w14:paraId="1CAD810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ALUCtrl&lt;=3'b010;</w:t>
      </w:r>
    </w:p>
    <w:p w14:paraId="473C29F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Branch2&lt;=0;</w:t>
      </w:r>
      <w:r w:rsidRPr="00F44AD0">
        <w:rPr>
          <w:rFonts w:ascii="Courier New" w:hAnsi="Courier New"/>
          <w:sz w:val="21"/>
        </w:rPr>
        <w:tab/>
      </w:r>
    </w:p>
    <w:p w14:paraId="6A22873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Branch3&lt;=0;</w:t>
      </w:r>
      <w:r w:rsidRPr="00F44AD0">
        <w:rPr>
          <w:rFonts w:ascii="Courier New" w:hAnsi="Courier New"/>
          <w:sz w:val="21"/>
        </w:rPr>
        <w:tab/>
      </w:r>
    </w:p>
    <w:p w14:paraId="49AA932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2FDB821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 xml:space="preserve">6'b100011: </w:t>
      </w:r>
      <w:proofErr w:type="gramStart"/>
      <w:r w:rsidRPr="00F44AD0">
        <w:rPr>
          <w:rFonts w:ascii="Courier New" w:hAnsi="Courier New"/>
          <w:sz w:val="21"/>
        </w:rPr>
        <w:t>begin  /</w:t>
      </w:r>
      <w:proofErr w:type="gramEnd"/>
      <w:r w:rsidRPr="00F44AD0">
        <w:rPr>
          <w:rFonts w:ascii="Courier New" w:hAnsi="Courier New"/>
          <w:sz w:val="21"/>
        </w:rPr>
        <w:t>/subu</w:t>
      </w:r>
    </w:p>
    <w:p w14:paraId="131AF7DD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0CA399A7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0]&lt;=1;</w:t>
      </w:r>
    </w:p>
    <w:p w14:paraId="7B4A5044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ALUSrc&lt;=0;</w:t>
      </w:r>
    </w:p>
    <w:p w14:paraId="6CF62E2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RegWrite&lt;=1;</w:t>
      </w:r>
    </w:p>
    <w:p w14:paraId="3B56365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MemRead&lt;=0;</w:t>
      </w:r>
    </w:p>
    <w:p w14:paraId="7570424F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MemWrite&lt;=0;</w:t>
      </w:r>
    </w:p>
    <w:p w14:paraId="6EACB73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72FD0BF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70C03CD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ExtOp&lt;=0;</w:t>
      </w:r>
    </w:p>
    <w:p w14:paraId="19EA328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Branch1&lt;=0;</w:t>
      </w:r>
    </w:p>
    <w:p w14:paraId="48A0868F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ALUCtrl&lt;=3'b011;</w:t>
      </w:r>
      <w:r w:rsidRPr="00F44AD0">
        <w:rPr>
          <w:rFonts w:ascii="Courier New" w:hAnsi="Courier New"/>
          <w:sz w:val="21"/>
        </w:rPr>
        <w:tab/>
      </w:r>
    </w:p>
    <w:p w14:paraId="5156F3E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Branch2&lt;=0;</w:t>
      </w:r>
      <w:r w:rsidRPr="00F44AD0">
        <w:rPr>
          <w:rFonts w:ascii="Courier New" w:hAnsi="Courier New"/>
          <w:sz w:val="21"/>
        </w:rPr>
        <w:tab/>
      </w:r>
    </w:p>
    <w:p w14:paraId="0FD83B4B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Branch3&lt;=0;</w:t>
      </w:r>
      <w:r w:rsidRPr="00F44AD0">
        <w:rPr>
          <w:rFonts w:ascii="Courier New" w:hAnsi="Courier New"/>
          <w:sz w:val="21"/>
        </w:rPr>
        <w:tab/>
      </w:r>
    </w:p>
    <w:p w14:paraId="7567533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17F0037B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 xml:space="preserve">6'b001000: </w:t>
      </w:r>
      <w:proofErr w:type="gramStart"/>
      <w:r w:rsidRPr="00F44AD0">
        <w:rPr>
          <w:rFonts w:ascii="Courier New" w:hAnsi="Courier New"/>
          <w:sz w:val="21"/>
        </w:rPr>
        <w:t>begin  /</w:t>
      </w:r>
      <w:proofErr w:type="gramEnd"/>
      <w:r w:rsidRPr="00F44AD0">
        <w:rPr>
          <w:rFonts w:ascii="Courier New" w:hAnsi="Courier New"/>
          <w:sz w:val="21"/>
        </w:rPr>
        <w:t>/jr</w:t>
      </w:r>
    </w:p>
    <w:p w14:paraId="6DC2367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4EB0303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0]&lt;=1;</w:t>
      </w:r>
    </w:p>
    <w:p w14:paraId="5836CF2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ALUSrc&lt;=0;</w:t>
      </w:r>
    </w:p>
    <w:p w14:paraId="49B5D9D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RegWrite&lt;=1;</w:t>
      </w:r>
    </w:p>
    <w:p w14:paraId="607302AB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MemRead&lt;=0;</w:t>
      </w:r>
    </w:p>
    <w:p w14:paraId="373A33B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MemWrite&lt;=0;</w:t>
      </w:r>
    </w:p>
    <w:p w14:paraId="4EDF966D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729AB95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34C57EC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ExtOp&lt;=0;</w:t>
      </w:r>
    </w:p>
    <w:p w14:paraId="179E2E8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Branch1&lt;=0;</w:t>
      </w:r>
    </w:p>
    <w:p w14:paraId="2A6ACEE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ALUCtrl&lt;=3'b010;</w:t>
      </w:r>
      <w:r w:rsidRPr="00F44AD0">
        <w:rPr>
          <w:rFonts w:ascii="Courier New" w:hAnsi="Courier New"/>
          <w:sz w:val="21"/>
        </w:rPr>
        <w:tab/>
      </w:r>
    </w:p>
    <w:p w14:paraId="5E9024B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Branch2&lt;=0;</w:t>
      </w:r>
      <w:r w:rsidRPr="00F44AD0">
        <w:rPr>
          <w:rFonts w:ascii="Courier New" w:hAnsi="Courier New"/>
          <w:sz w:val="21"/>
        </w:rPr>
        <w:tab/>
      </w:r>
    </w:p>
    <w:p w14:paraId="5ADCA40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Branch3&lt;=1;</w:t>
      </w:r>
      <w:r w:rsidRPr="00F44AD0">
        <w:rPr>
          <w:rFonts w:ascii="Courier New" w:hAnsi="Courier New"/>
          <w:sz w:val="21"/>
        </w:rPr>
        <w:tab/>
      </w:r>
    </w:p>
    <w:p w14:paraId="5D8D281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0B48A147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default:  begin</w:t>
      </w:r>
    </w:p>
    <w:p w14:paraId="7C5FD1DE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030330E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0]&lt;=1;</w:t>
      </w:r>
    </w:p>
    <w:p w14:paraId="2C76EBB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ALUSrc&lt;=0;</w:t>
      </w:r>
    </w:p>
    <w:p w14:paraId="693D023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RegWrite&lt;=1;</w:t>
      </w:r>
    </w:p>
    <w:p w14:paraId="648A5D0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MemRead&lt;=0;</w:t>
      </w:r>
    </w:p>
    <w:p w14:paraId="2B1EE09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MemWrite&lt;=0;</w:t>
      </w:r>
    </w:p>
    <w:p w14:paraId="5A9A793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7328F89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05D588E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ExtOp&lt;=0;</w:t>
      </w:r>
    </w:p>
    <w:p w14:paraId="6BF0F94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Branch1&lt;=0;</w:t>
      </w:r>
    </w:p>
    <w:p w14:paraId="1697F4F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ALUCtrl&lt;=3'b010;</w:t>
      </w:r>
      <w:r w:rsidRPr="00F44AD0">
        <w:rPr>
          <w:rFonts w:ascii="Courier New" w:hAnsi="Courier New"/>
          <w:sz w:val="21"/>
        </w:rPr>
        <w:tab/>
      </w:r>
    </w:p>
    <w:p w14:paraId="5E9D1EA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Branch2&lt;=0;</w:t>
      </w:r>
      <w:r w:rsidRPr="00F44AD0">
        <w:rPr>
          <w:rFonts w:ascii="Courier New" w:hAnsi="Courier New"/>
          <w:sz w:val="21"/>
        </w:rPr>
        <w:tab/>
      </w:r>
    </w:p>
    <w:p w14:paraId="4CAE3A6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Branch3&lt;=0;</w:t>
      </w:r>
    </w:p>
    <w:p w14:paraId="530412D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ALUCtrl&lt;=3'b111;</w:t>
      </w:r>
      <w:r w:rsidRPr="00F44AD0">
        <w:rPr>
          <w:rFonts w:ascii="Courier New" w:hAnsi="Courier New"/>
          <w:sz w:val="21"/>
        </w:rPr>
        <w:tab/>
      </w:r>
    </w:p>
    <w:p w14:paraId="5E5347C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3BF655D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endcase</w:t>
      </w:r>
    </w:p>
    <w:p w14:paraId="744724A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6856839E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6'b100011://lw</w:t>
      </w:r>
    </w:p>
    <w:p w14:paraId="5A0439F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begin</w:t>
      </w:r>
    </w:p>
    <w:p w14:paraId="6F306BFB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2FAB5F5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5C7465E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ALUSrc&lt;=1;</w:t>
      </w:r>
    </w:p>
    <w:p w14:paraId="7875AFE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RegWrite&lt;=1;</w:t>
      </w:r>
    </w:p>
    <w:p w14:paraId="55E9DCC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MemRead&lt;=1;</w:t>
      </w:r>
    </w:p>
    <w:p w14:paraId="07C695A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MemWrite&lt;=0;</w:t>
      </w:r>
    </w:p>
    <w:p w14:paraId="6867203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1]&lt;=1;</w:t>
      </w:r>
    </w:p>
    <w:p w14:paraId="574B0EC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7582E8B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ExtOp&lt;=0;</w:t>
      </w:r>
    </w:p>
    <w:p w14:paraId="3A26C16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Branch1&lt;=0;</w:t>
      </w:r>
    </w:p>
    <w:p w14:paraId="7BD7195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ALUCtrl&lt;=3'b010;</w:t>
      </w:r>
      <w:r w:rsidRPr="00F44AD0">
        <w:rPr>
          <w:rFonts w:ascii="Courier New" w:hAnsi="Courier New"/>
          <w:sz w:val="21"/>
        </w:rPr>
        <w:tab/>
      </w:r>
    </w:p>
    <w:p w14:paraId="05F3CE9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Branch2&lt;=0;</w:t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</w:p>
    <w:p w14:paraId="7548276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Branch3&lt;=0;</w:t>
      </w:r>
      <w:r w:rsidRPr="00F44AD0">
        <w:rPr>
          <w:rFonts w:ascii="Courier New" w:hAnsi="Courier New"/>
          <w:sz w:val="21"/>
        </w:rPr>
        <w:tab/>
      </w:r>
    </w:p>
    <w:p w14:paraId="6C1B8F8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785D04A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</w:p>
    <w:p w14:paraId="23877A5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6'b101011://sw</w:t>
      </w:r>
    </w:p>
    <w:p w14:paraId="1F6C499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begin</w:t>
      </w:r>
    </w:p>
    <w:p w14:paraId="184F3F3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33388D9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1B9C188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ALUSrc&lt;=1;</w:t>
      </w:r>
    </w:p>
    <w:p w14:paraId="4E65712B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RegWrite&lt;=0;</w:t>
      </w:r>
    </w:p>
    <w:p w14:paraId="24B36A1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MemRead&lt;=0;</w:t>
      </w:r>
    </w:p>
    <w:p w14:paraId="11F8FA27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MemWrite&lt;=1;</w:t>
      </w:r>
    </w:p>
    <w:p w14:paraId="17A153D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2319C58F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2EBCB4C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ExtOp&lt;=0;</w:t>
      </w:r>
    </w:p>
    <w:p w14:paraId="186EED4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Branch1&lt;=0;</w:t>
      </w:r>
    </w:p>
    <w:p w14:paraId="7290F01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ALUCtrl&lt;=3'b010;</w:t>
      </w:r>
      <w:r w:rsidRPr="00F44AD0">
        <w:rPr>
          <w:rFonts w:ascii="Courier New" w:hAnsi="Courier New"/>
          <w:sz w:val="21"/>
        </w:rPr>
        <w:tab/>
      </w:r>
    </w:p>
    <w:p w14:paraId="3D569604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Branch2&lt;=0;</w:t>
      </w:r>
      <w:r w:rsidRPr="00F44AD0">
        <w:rPr>
          <w:rFonts w:ascii="Courier New" w:hAnsi="Courier New"/>
          <w:sz w:val="21"/>
        </w:rPr>
        <w:tab/>
      </w:r>
    </w:p>
    <w:p w14:paraId="3DC5E93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Branch3&lt;=0;</w:t>
      </w:r>
      <w:r w:rsidRPr="00F44AD0">
        <w:rPr>
          <w:rFonts w:ascii="Courier New" w:hAnsi="Courier New"/>
          <w:sz w:val="21"/>
        </w:rPr>
        <w:tab/>
      </w:r>
    </w:p>
    <w:p w14:paraId="6C9029E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71A3B39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</w:p>
    <w:p w14:paraId="302CB43E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  6'b000100://beq</w:t>
      </w:r>
    </w:p>
    <w:p w14:paraId="3E0B7E0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</w:r>
      <w:r w:rsidRPr="00F44AD0">
        <w:rPr>
          <w:rFonts w:ascii="Courier New" w:hAnsi="Courier New"/>
          <w:sz w:val="21"/>
        </w:rPr>
        <w:tab/>
        <w:t>begin</w:t>
      </w:r>
    </w:p>
    <w:p w14:paraId="59EE7B4D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2CFD31F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0873517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ALUSrc&lt;=0;</w:t>
      </w:r>
    </w:p>
    <w:p w14:paraId="4B07F4B4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RegWrite&lt;=0;</w:t>
      </w:r>
    </w:p>
    <w:p w14:paraId="0B436E04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MemRead&lt;=0;</w:t>
      </w:r>
    </w:p>
    <w:p w14:paraId="34E0540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MemWrite&lt;=0;</w:t>
      </w:r>
    </w:p>
    <w:p w14:paraId="1D03D8A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379B1ED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54F9E87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ExtOp&lt;=0;</w:t>
      </w:r>
    </w:p>
    <w:p w14:paraId="1258852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Branch1&lt;=1;</w:t>
      </w:r>
    </w:p>
    <w:p w14:paraId="68F84A0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ALUCtrl&lt;=3'b011;</w:t>
      </w:r>
      <w:r w:rsidRPr="00F44AD0">
        <w:rPr>
          <w:rFonts w:ascii="Courier New" w:hAnsi="Courier New"/>
          <w:sz w:val="21"/>
        </w:rPr>
        <w:tab/>
      </w:r>
    </w:p>
    <w:p w14:paraId="183C14B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Branch2&lt;=0;</w:t>
      </w:r>
      <w:r w:rsidRPr="00F44AD0">
        <w:rPr>
          <w:rFonts w:ascii="Courier New" w:hAnsi="Courier New"/>
          <w:sz w:val="21"/>
        </w:rPr>
        <w:tab/>
      </w:r>
    </w:p>
    <w:p w14:paraId="53F31F6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Branch3&lt;=0;</w:t>
      </w:r>
      <w:r w:rsidRPr="00F44AD0">
        <w:rPr>
          <w:rFonts w:ascii="Courier New" w:hAnsi="Courier New"/>
          <w:sz w:val="21"/>
        </w:rPr>
        <w:tab/>
      </w:r>
    </w:p>
    <w:p w14:paraId="3108560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27D86F4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</w:t>
      </w:r>
    </w:p>
    <w:p w14:paraId="3531EDDB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  6'b001111://lui</w:t>
      </w:r>
    </w:p>
    <w:p w14:paraId="577EB61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begin</w:t>
      </w:r>
    </w:p>
    <w:p w14:paraId="331C476E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5EED0DD7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4738EADD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ALUSrc&lt;=0;</w:t>
      </w:r>
    </w:p>
    <w:p w14:paraId="6D97007E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RegWrite&lt;=1;</w:t>
      </w:r>
    </w:p>
    <w:p w14:paraId="54FAC44E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MemRead&lt;=0;</w:t>
      </w:r>
    </w:p>
    <w:p w14:paraId="3349B8C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MemWrite&lt;=0;</w:t>
      </w:r>
    </w:p>
    <w:p w14:paraId="2E429F5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4CE74F14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0]&lt;=1;</w:t>
      </w:r>
    </w:p>
    <w:p w14:paraId="60D18BE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ExtOp&lt;=0;</w:t>
      </w:r>
    </w:p>
    <w:p w14:paraId="61F019DE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Branch1&lt;=0;</w:t>
      </w:r>
    </w:p>
    <w:p w14:paraId="531D3F6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ALUCtrl&lt;=3'b111;</w:t>
      </w:r>
    </w:p>
    <w:p w14:paraId="24161F85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Branch2&lt;=0;</w:t>
      </w:r>
      <w:r w:rsidRPr="00F44AD0">
        <w:rPr>
          <w:rFonts w:ascii="Courier New" w:hAnsi="Courier New"/>
          <w:sz w:val="21"/>
        </w:rPr>
        <w:tab/>
      </w:r>
    </w:p>
    <w:p w14:paraId="7FC407A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Branch3&lt;=0;</w:t>
      </w:r>
      <w:r w:rsidRPr="00F44AD0">
        <w:rPr>
          <w:rFonts w:ascii="Courier New" w:hAnsi="Courier New"/>
          <w:sz w:val="21"/>
        </w:rPr>
        <w:tab/>
      </w:r>
    </w:p>
    <w:p w14:paraId="1E65B54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3EE8667F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</w:p>
    <w:p w14:paraId="74B0D9B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  6'b001101://ori</w:t>
      </w:r>
    </w:p>
    <w:p w14:paraId="3F9D61E7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begin</w:t>
      </w:r>
    </w:p>
    <w:p w14:paraId="13C1B0B7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08A50F2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3F425D1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ALUSrc&lt;=1;</w:t>
      </w:r>
    </w:p>
    <w:p w14:paraId="6FFA687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RegWrite&lt;=1;</w:t>
      </w:r>
    </w:p>
    <w:p w14:paraId="74858127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MemRead&lt;=0;</w:t>
      </w:r>
    </w:p>
    <w:p w14:paraId="40B8A7B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MemWrite&lt;=0;</w:t>
      </w:r>
    </w:p>
    <w:p w14:paraId="0707A6CD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1]&lt;=0;</w:t>
      </w:r>
    </w:p>
    <w:p w14:paraId="4B96AF3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6ECD6371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ExtOp&lt;=1;</w:t>
      </w:r>
    </w:p>
    <w:p w14:paraId="586CCD4D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Branch1&lt;=0;</w:t>
      </w:r>
    </w:p>
    <w:p w14:paraId="610CE88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ALUCtrl&lt;=3'b001;</w:t>
      </w:r>
      <w:r w:rsidRPr="00F44AD0">
        <w:rPr>
          <w:rFonts w:ascii="Courier New" w:hAnsi="Courier New"/>
          <w:sz w:val="21"/>
        </w:rPr>
        <w:tab/>
      </w:r>
    </w:p>
    <w:p w14:paraId="4740550F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Branch2&lt;=0;</w:t>
      </w:r>
      <w:r w:rsidRPr="00F44AD0">
        <w:rPr>
          <w:rFonts w:ascii="Courier New" w:hAnsi="Courier New"/>
          <w:sz w:val="21"/>
        </w:rPr>
        <w:tab/>
      </w:r>
    </w:p>
    <w:p w14:paraId="0A0C0322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Branch3&lt;=0;</w:t>
      </w:r>
      <w:r w:rsidRPr="00F44AD0">
        <w:rPr>
          <w:rFonts w:ascii="Courier New" w:hAnsi="Courier New"/>
          <w:sz w:val="21"/>
        </w:rPr>
        <w:tab/>
      </w:r>
    </w:p>
    <w:p w14:paraId="09E0EB4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14AF8214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</w:p>
    <w:p w14:paraId="2C1DE6F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6'b000011://jal</w:t>
      </w:r>
    </w:p>
    <w:p w14:paraId="1232B0A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begin</w:t>
      </w:r>
    </w:p>
    <w:p w14:paraId="3DAFDA79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1]&lt;=1;</w:t>
      </w:r>
    </w:p>
    <w:p w14:paraId="1E5D2BB3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0]&lt;=0;</w:t>
      </w:r>
    </w:p>
    <w:p w14:paraId="77624066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ALUSrc&lt;=0;</w:t>
      </w:r>
    </w:p>
    <w:p w14:paraId="0F4D891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RegWrite&lt;=1;</w:t>
      </w:r>
    </w:p>
    <w:p w14:paraId="2C91BAF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MemRead&lt;=0;</w:t>
      </w:r>
    </w:p>
    <w:p w14:paraId="6DBF17C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MemWrite&lt;=0;</w:t>
      </w:r>
    </w:p>
    <w:p w14:paraId="5700436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1]&lt;=1;</w:t>
      </w:r>
    </w:p>
    <w:p w14:paraId="40258D1F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0]&lt;=1;</w:t>
      </w:r>
    </w:p>
    <w:p w14:paraId="7BA3B08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ExtOp&lt;=0;</w:t>
      </w:r>
    </w:p>
    <w:p w14:paraId="51B83C2E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Branch1&lt;=0;</w:t>
      </w:r>
    </w:p>
    <w:p w14:paraId="23E98468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ALUCtrl&lt;=3'b111;</w:t>
      </w:r>
    </w:p>
    <w:p w14:paraId="50895F80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Branch2&lt;=1;</w:t>
      </w:r>
      <w:r w:rsidRPr="00F44AD0">
        <w:rPr>
          <w:rFonts w:ascii="Courier New" w:hAnsi="Courier New"/>
          <w:sz w:val="21"/>
        </w:rPr>
        <w:tab/>
      </w:r>
    </w:p>
    <w:p w14:paraId="4121838C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Branch3&lt;=0;</w:t>
      </w:r>
      <w:r w:rsidRPr="00F44AD0">
        <w:rPr>
          <w:rFonts w:ascii="Courier New" w:hAnsi="Courier New"/>
          <w:sz w:val="21"/>
        </w:rPr>
        <w:tab/>
      </w:r>
    </w:p>
    <w:p w14:paraId="3DC067BA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  <w:r w:rsidRPr="00F44AD0">
        <w:rPr>
          <w:rFonts w:ascii="Courier New" w:hAnsi="Courier New"/>
          <w:sz w:val="21"/>
        </w:rPr>
        <w:tab/>
        <w:t>end</w:t>
      </w:r>
    </w:p>
    <w:p w14:paraId="19582A8E" w14:textId="77777777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</w:r>
      <w:r w:rsidRPr="00F44AD0">
        <w:rPr>
          <w:rFonts w:ascii="Courier New" w:hAnsi="Courier New"/>
          <w:sz w:val="21"/>
        </w:rPr>
        <w:tab/>
        <w:t>endcase</w:t>
      </w:r>
    </w:p>
    <w:p w14:paraId="58CF9359" w14:textId="4636732B" w:rsidR="00F44AD0" w:rsidRPr="00F44AD0" w:rsidRDefault="00F44AD0" w:rsidP="00F44AD0">
      <w:pPr>
        <w:pStyle w:val="a7"/>
        <w:spacing w:before="240" w:after="240"/>
        <w:ind w:left="480" w:firstLine="420"/>
        <w:rPr>
          <w:rFonts w:ascii="Courier New" w:hAnsi="Courier New" w:hint="eastAsia"/>
          <w:sz w:val="21"/>
        </w:rPr>
      </w:pPr>
      <w:r w:rsidRPr="00F44AD0">
        <w:rPr>
          <w:rFonts w:ascii="Courier New" w:hAnsi="Courier New"/>
          <w:sz w:val="21"/>
        </w:rPr>
        <w:tab/>
        <w:t>end</w:t>
      </w:r>
      <w:r w:rsidRPr="00F44AD0">
        <w:rPr>
          <w:rFonts w:ascii="Courier New" w:hAnsi="Courier New"/>
          <w:sz w:val="21"/>
        </w:rPr>
        <w:tab/>
      </w:r>
    </w:p>
    <w:p w14:paraId="27D2348B" w14:textId="77777777" w:rsidR="00F44AD0" w:rsidRDefault="00F44AD0" w:rsidP="00F44AD0">
      <w:pPr>
        <w:pStyle w:val="a7"/>
        <w:spacing w:before="240" w:after="240"/>
        <w:ind w:left="480" w:firstLineChars="0" w:firstLine="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>endmodule</w:t>
      </w:r>
    </w:p>
    <w:p w14:paraId="4F9BEB03" w14:textId="4DACD11D" w:rsidR="004174FE" w:rsidRDefault="004174FE" w:rsidP="00F44AD0">
      <w:pPr>
        <w:pStyle w:val="a7"/>
        <w:spacing w:before="240" w:after="240"/>
        <w:ind w:left="48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第二种</w:t>
      </w:r>
      <w:r>
        <w:rPr>
          <w:rFonts w:ascii="Verdana" w:hAnsi="Verdana"/>
          <w:color w:val="3C3C3C"/>
          <w:shd w:val="clear" w:color="auto" w:fill="FFFFFF"/>
        </w:rPr>
        <w:t> </w:t>
      </w:r>
      <w:r>
        <w:rPr>
          <w:rFonts w:ascii="Verdana" w:hAnsi="Verdana"/>
          <w:color w:val="3C3C3C"/>
          <w:shd w:val="clear" w:color="auto" w:fill="FFFFFF"/>
        </w:rPr>
        <w:t>利用</w:t>
      </w:r>
      <w:r>
        <w:rPr>
          <w:rFonts w:ascii="inherit" w:hAnsi="inherit"/>
          <w:color w:val="3C3C3C"/>
          <w:shd w:val="clear" w:color="auto" w:fill="FFFFFF"/>
        </w:rPr>
        <w:t>assign</w:t>
      </w:r>
      <w:r>
        <w:rPr>
          <w:rFonts w:ascii="Verdana" w:hAnsi="Verdana"/>
          <w:color w:val="3C3C3C"/>
          <w:shd w:val="clear" w:color="auto" w:fill="FFFFFF"/>
        </w:rPr>
        <w:t>语句完成操作码和控制信号的值之间的对应；</w:t>
      </w:r>
    </w:p>
    <w:p w14:paraId="79DF23B8" w14:textId="1D3AFADD" w:rsidR="0039659A" w:rsidRDefault="0039659A" w:rsidP="00F44AD0">
      <w:pPr>
        <w:pStyle w:val="a7"/>
        <w:spacing w:before="240" w:after="240"/>
        <w:ind w:left="48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下边的方法是模仿与或门阵列的</w:t>
      </w:r>
    </w:p>
    <w:p w14:paraId="7AB6C4CD" w14:textId="40778B3B" w:rsidR="0039659A" w:rsidRDefault="0039659A" w:rsidP="00F44AD0">
      <w:pPr>
        <w:pStyle w:val="a7"/>
        <w:spacing w:before="240" w:after="240"/>
        <w:ind w:left="480" w:firstLineChars="0" w:firstLine="0"/>
        <w:rPr>
          <w:rFonts w:ascii="Verdana" w:hAnsi="Verdana" w:hint="eastAsi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甚至于可以用真值表</w:t>
      </w:r>
      <w:r w:rsidR="00A959FF">
        <w:rPr>
          <w:rFonts w:ascii="Verdana" w:hAnsi="Verdana" w:hint="eastAsia"/>
          <w:color w:val="3C3C3C"/>
          <w:shd w:val="clear" w:color="auto" w:fill="FFFFFF"/>
        </w:rPr>
        <w:t>写表达式然后</w:t>
      </w:r>
      <w:r>
        <w:rPr>
          <w:rFonts w:ascii="Verdana" w:hAnsi="Verdana" w:hint="eastAsia"/>
          <w:color w:val="3C3C3C"/>
          <w:shd w:val="clear" w:color="auto" w:fill="FFFFFF"/>
        </w:rPr>
        <w:t>a</w:t>
      </w:r>
      <w:r>
        <w:rPr>
          <w:rFonts w:ascii="Verdana" w:hAnsi="Verdana"/>
          <w:color w:val="3C3C3C"/>
          <w:shd w:val="clear" w:color="auto" w:fill="FFFFFF"/>
        </w:rPr>
        <w:t>ssign</w:t>
      </w:r>
    </w:p>
    <w:p w14:paraId="4BC88D36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>module new_controller2(</w:t>
      </w:r>
    </w:p>
    <w:p w14:paraId="67DE2296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 input [5:0] op,</w:t>
      </w:r>
    </w:p>
    <w:p w14:paraId="4FE1C9C1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 input [5:0] func,</w:t>
      </w:r>
    </w:p>
    <w:p w14:paraId="2405D538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[2:0] ALUCtrl,</w:t>
      </w:r>
    </w:p>
    <w:p w14:paraId="0ED19299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output [1:0] RegDst,</w:t>
      </w:r>
    </w:p>
    <w:p w14:paraId="18F1B57A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</w:t>
      </w:r>
      <w:proofErr w:type="gramStart"/>
      <w:r w:rsidRPr="00F44AD0">
        <w:rPr>
          <w:rFonts w:ascii="Courier New" w:hAnsi="Courier New"/>
          <w:sz w:val="21"/>
        </w:rPr>
        <w:t>output  ALUSrc</w:t>
      </w:r>
      <w:proofErr w:type="gramEnd"/>
      <w:r w:rsidRPr="00F44AD0">
        <w:rPr>
          <w:rFonts w:ascii="Courier New" w:hAnsi="Courier New"/>
          <w:sz w:val="21"/>
        </w:rPr>
        <w:t>,</w:t>
      </w:r>
    </w:p>
    <w:p w14:paraId="0BCBBE26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</w:t>
      </w:r>
      <w:proofErr w:type="gramStart"/>
      <w:r w:rsidRPr="00F44AD0">
        <w:rPr>
          <w:rFonts w:ascii="Courier New" w:hAnsi="Courier New"/>
          <w:sz w:val="21"/>
        </w:rPr>
        <w:t>output  RegWrite</w:t>
      </w:r>
      <w:proofErr w:type="gramEnd"/>
      <w:r w:rsidRPr="00F44AD0">
        <w:rPr>
          <w:rFonts w:ascii="Courier New" w:hAnsi="Courier New"/>
          <w:sz w:val="21"/>
        </w:rPr>
        <w:t>,</w:t>
      </w:r>
    </w:p>
    <w:p w14:paraId="224A6D75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</w:t>
      </w:r>
      <w:proofErr w:type="gramStart"/>
      <w:r w:rsidRPr="00F44AD0">
        <w:rPr>
          <w:rFonts w:ascii="Courier New" w:hAnsi="Courier New"/>
          <w:sz w:val="21"/>
        </w:rPr>
        <w:t>output  MemRead</w:t>
      </w:r>
      <w:proofErr w:type="gramEnd"/>
      <w:r w:rsidRPr="00F44AD0">
        <w:rPr>
          <w:rFonts w:ascii="Courier New" w:hAnsi="Courier New"/>
          <w:sz w:val="21"/>
        </w:rPr>
        <w:t>,</w:t>
      </w:r>
    </w:p>
    <w:p w14:paraId="1C55D715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</w:t>
      </w:r>
      <w:proofErr w:type="gramStart"/>
      <w:r w:rsidRPr="00F44AD0">
        <w:rPr>
          <w:rFonts w:ascii="Courier New" w:hAnsi="Courier New"/>
          <w:sz w:val="21"/>
        </w:rPr>
        <w:t>output  MemWrite</w:t>
      </w:r>
      <w:proofErr w:type="gramEnd"/>
      <w:r w:rsidRPr="00F44AD0">
        <w:rPr>
          <w:rFonts w:ascii="Courier New" w:hAnsi="Courier New"/>
          <w:sz w:val="21"/>
        </w:rPr>
        <w:t>,</w:t>
      </w:r>
    </w:p>
    <w:p w14:paraId="2428EF3D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</w:t>
      </w:r>
      <w:proofErr w:type="gramStart"/>
      <w:r w:rsidRPr="00F44AD0">
        <w:rPr>
          <w:rFonts w:ascii="Courier New" w:hAnsi="Courier New"/>
          <w:sz w:val="21"/>
        </w:rPr>
        <w:t>output  [</w:t>
      </w:r>
      <w:proofErr w:type="gramEnd"/>
      <w:r w:rsidRPr="00F44AD0">
        <w:rPr>
          <w:rFonts w:ascii="Courier New" w:hAnsi="Courier New"/>
          <w:sz w:val="21"/>
        </w:rPr>
        <w:t>1:0] MemtoReg,</w:t>
      </w:r>
    </w:p>
    <w:p w14:paraId="516EA9E3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</w:t>
      </w:r>
      <w:proofErr w:type="gramStart"/>
      <w:r w:rsidRPr="00F44AD0">
        <w:rPr>
          <w:rFonts w:ascii="Courier New" w:hAnsi="Courier New"/>
          <w:sz w:val="21"/>
        </w:rPr>
        <w:t>output  ExtOp</w:t>
      </w:r>
      <w:proofErr w:type="gramEnd"/>
      <w:r w:rsidRPr="00F44AD0">
        <w:rPr>
          <w:rFonts w:ascii="Courier New" w:hAnsi="Courier New"/>
          <w:sz w:val="21"/>
        </w:rPr>
        <w:t>,</w:t>
      </w:r>
    </w:p>
    <w:p w14:paraId="1D78422F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</w:t>
      </w:r>
      <w:proofErr w:type="gramStart"/>
      <w:r w:rsidRPr="00F44AD0">
        <w:rPr>
          <w:rFonts w:ascii="Courier New" w:hAnsi="Courier New"/>
          <w:sz w:val="21"/>
        </w:rPr>
        <w:t>output  Branch</w:t>
      </w:r>
      <w:proofErr w:type="gramEnd"/>
      <w:r w:rsidRPr="00F44AD0">
        <w:rPr>
          <w:rFonts w:ascii="Courier New" w:hAnsi="Courier New"/>
          <w:sz w:val="21"/>
        </w:rPr>
        <w:t>1,</w:t>
      </w:r>
    </w:p>
    <w:p w14:paraId="298FBAF3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</w:t>
      </w:r>
      <w:proofErr w:type="gramStart"/>
      <w:r w:rsidRPr="00F44AD0">
        <w:rPr>
          <w:rFonts w:ascii="Courier New" w:hAnsi="Courier New"/>
          <w:sz w:val="21"/>
        </w:rPr>
        <w:t>output  Branch</w:t>
      </w:r>
      <w:proofErr w:type="gramEnd"/>
      <w:r w:rsidRPr="00F44AD0">
        <w:rPr>
          <w:rFonts w:ascii="Courier New" w:hAnsi="Courier New"/>
          <w:sz w:val="21"/>
        </w:rPr>
        <w:t>2,</w:t>
      </w:r>
    </w:p>
    <w:p w14:paraId="0A03C6C2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 </w:t>
      </w:r>
      <w:proofErr w:type="gramStart"/>
      <w:r w:rsidRPr="00F44AD0">
        <w:rPr>
          <w:rFonts w:ascii="Courier New" w:hAnsi="Courier New"/>
          <w:sz w:val="21"/>
        </w:rPr>
        <w:t>output  Branch</w:t>
      </w:r>
      <w:proofErr w:type="gramEnd"/>
      <w:r w:rsidRPr="00F44AD0">
        <w:rPr>
          <w:rFonts w:ascii="Courier New" w:hAnsi="Courier New"/>
          <w:sz w:val="21"/>
        </w:rPr>
        <w:t>3</w:t>
      </w:r>
    </w:p>
    <w:p w14:paraId="4DECC915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 xml:space="preserve">    );</w:t>
      </w:r>
    </w:p>
    <w:p w14:paraId="0FEB04D9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  <w:t xml:space="preserve">wire </w:t>
      </w:r>
      <w:proofErr w:type="gramStart"/>
      <w:r w:rsidRPr="00F44AD0">
        <w:rPr>
          <w:rFonts w:ascii="Courier New" w:hAnsi="Courier New"/>
          <w:sz w:val="21"/>
        </w:rPr>
        <w:t>r,lw</w:t>
      </w:r>
      <w:proofErr w:type="gramEnd"/>
      <w:r w:rsidRPr="00F44AD0">
        <w:rPr>
          <w:rFonts w:ascii="Courier New" w:hAnsi="Courier New"/>
          <w:sz w:val="21"/>
        </w:rPr>
        <w:t>,sw,beq,lui,ori,jal,jr,addu,subu;</w:t>
      </w:r>
    </w:p>
    <w:p w14:paraId="4625A09E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r </w:t>
      </w:r>
      <w:proofErr w:type="gramStart"/>
      <w:r w:rsidRPr="00F44AD0">
        <w:rPr>
          <w:rFonts w:ascii="Courier New" w:hAnsi="Courier New"/>
          <w:sz w:val="21"/>
        </w:rPr>
        <w:t>= !op</w:t>
      </w:r>
      <w:proofErr w:type="gramEnd"/>
      <w:r w:rsidRPr="00F44AD0">
        <w:rPr>
          <w:rFonts w:ascii="Courier New" w:hAnsi="Courier New"/>
          <w:sz w:val="21"/>
        </w:rPr>
        <w:t>[0]&amp;&amp;!op[1]&amp;&amp;!op[2]&amp;&amp;!op[3]&amp;&amp;!op[4]&amp;&amp;!op[5];</w:t>
      </w:r>
    </w:p>
    <w:p w14:paraId="2C8FB88C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lw = op[</w:t>
      </w:r>
      <w:proofErr w:type="gramStart"/>
      <w:r w:rsidRPr="00F44AD0">
        <w:rPr>
          <w:rFonts w:ascii="Courier New" w:hAnsi="Courier New"/>
          <w:sz w:val="21"/>
        </w:rPr>
        <w:t>0]&amp;</w:t>
      </w:r>
      <w:proofErr w:type="gramEnd"/>
      <w:r w:rsidRPr="00F44AD0">
        <w:rPr>
          <w:rFonts w:ascii="Courier New" w:hAnsi="Courier New"/>
          <w:sz w:val="21"/>
        </w:rPr>
        <w:t>&amp;op[1]&amp;&amp;!op[2]&amp;&amp;!op[3]&amp;&amp;!op[4]&amp;&amp;op[5];</w:t>
      </w:r>
    </w:p>
    <w:p w14:paraId="20A7A2F6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sw = op[</w:t>
      </w:r>
      <w:proofErr w:type="gramStart"/>
      <w:r w:rsidRPr="00F44AD0">
        <w:rPr>
          <w:rFonts w:ascii="Courier New" w:hAnsi="Courier New"/>
          <w:sz w:val="21"/>
        </w:rPr>
        <w:t>0]&amp;</w:t>
      </w:r>
      <w:proofErr w:type="gramEnd"/>
      <w:r w:rsidRPr="00F44AD0">
        <w:rPr>
          <w:rFonts w:ascii="Courier New" w:hAnsi="Courier New"/>
          <w:sz w:val="21"/>
        </w:rPr>
        <w:t>&amp;op[1]&amp;&amp;!op[2]&amp;&amp;op[3]&amp;&amp;!op[4]&amp;&amp;op[5];</w:t>
      </w:r>
    </w:p>
    <w:p w14:paraId="5A237183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beq </w:t>
      </w:r>
      <w:proofErr w:type="gramStart"/>
      <w:r w:rsidRPr="00F44AD0">
        <w:rPr>
          <w:rFonts w:ascii="Courier New" w:hAnsi="Courier New"/>
          <w:sz w:val="21"/>
        </w:rPr>
        <w:t>= !op</w:t>
      </w:r>
      <w:proofErr w:type="gramEnd"/>
      <w:r w:rsidRPr="00F44AD0">
        <w:rPr>
          <w:rFonts w:ascii="Courier New" w:hAnsi="Courier New"/>
          <w:sz w:val="21"/>
        </w:rPr>
        <w:t>[0]&amp;&amp;!op[1]&amp;&amp;op[2]&amp;&amp;!op[3]&amp;&amp;!op[4]&amp;&amp;!op[5];</w:t>
      </w:r>
    </w:p>
    <w:p w14:paraId="1CC686A2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lui = op[</w:t>
      </w:r>
      <w:proofErr w:type="gramStart"/>
      <w:r w:rsidRPr="00F44AD0">
        <w:rPr>
          <w:rFonts w:ascii="Courier New" w:hAnsi="Courier New"/>
          <w:sz w:val="21"/>
        </w:rPr>
        <w:t>0]&amp;</w:t>
      </w:r>
      <w:proofErr w:type="gramEnd"/>
      <w:r w:rsidRPr="00F44AD0">
        <w:rPr>
          <w:rFonts w:ascii="Courier New" w:hAnsi="Courier New"/>
          <w:sz w:val="21"/>
        </w:rPr>
        <w:t>&amp;op[1]&amp;&amp;op[2]&amp;&amp;op[3]&amp;&amp;!op[4]&amp;&amp;!op[5];</w:t>
      </w:r>
    </w:p>
    <w:p w14:paraId="0727B8BE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ori = op[</w:t>
      </w:r>
      <w:proofErr w:type="gramStart"/>
      <w:r w:rsidRPr="00F44AD0">
        <w:rPr>
          <w:rFonts w:ascii="Courier New" w:hAnsi="Courier New"/>
          <w:sz w:val="21"/>
        </w:rPr>
        <w:t>0]&amp;</w:t>
      </w:r>
      <w:proofErr w:type="gramEnd"/>
      <w:r w:rsidRPr="00F44AD0">
        <w:rPr>
          <w:rFonts w:ascii="Courier New" w:hAnsi="Courier New"/>
          <w:sz w:val="21"/>
        </w:rPr>
        <w:t>&amp;!op[1]&amp;&amp;op[2]&amp;&amp;op[3]&amp;&amp;!op[4]&amp;&amp;!op[5];</w:t>
      </w:r>
    </w:p>
    <w:p w14:paraId="19E6F3DE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jal = op[</w:t>
      </w:r>
      <w:proofErr w:type="gramStart"/>
      <w:r w:rsidRPr="00F44AD0">
        <w:rPr>
          <w:rFonts w:ascii="Courier New" w:hAnsi="Courier New"/>
          <w:sz w:val="21"/>
        </w:rPr>
        <w:t>0]&amp;</w:t>
      </w:r>
      <w:proofErr w:type="gramEnd"/>
      <w:r w:rsidRPr="00F44AD0">
        <w:rPr>
          <w:rFonts w:ascii="Courier New" w:hAnsi="Courier New"/>
          <w:sz w:val="21"/>
        </w:rPr>
        <w:t>&amp;op[1]&amp;&amp;!op[2]&amp;&amp;!op[3]&amp;&amp;!op[4]&amp;&amp;!op[5];</w:t>
      </w:r>
    </w:p>
    <w:p w14:paraId="4C2650E2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addu </w:t>
      </w:r>
      <w:proofErr w:type="gramStart"/>
      <w:r w:rsidRPr="00F44AD0">
        <w:rPr>
          <w:rFonts w:ascii="Courier New" w:hAnsi="Courier New"/>
          <w:sz w:val="21"/>
        </w:rPr>
        <w:t>= !op</w:t>
      </w:r>
      <w:proofErr w:type="gramEnd"/>
      <w:r w:rsidRPr="00F44AD0">
        <w:rPr>
          <w:rFonts w:ascii="Courier New" w:hAnsi="Courier New"/>
          <w:sz w:val="21"/>
        </w:rPr>
        <w:t>[0]&amp;&amp;!op[1]&amp;&amp;!op[2]&amp;&amp;!op[3]&amp;&amp;!op[4]&amp;&amp;!op[5]&amp;&amp;func[5]&amp;&amp;!func[4]&amp;&amp;!func[3]&amp;&amp;!func[2]&amp;&amp;!func[1]&amp;&amp;func[0];</w:t>
      </w:r>
    </w:p>
    <w:p w14:paraId="74F9C1A5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subu </w:t>
      </w:r>
      <w:proofErr w:type="gramStart"/>
      <w:r w:rsidRPr="00F44AD0">
        <w:rPr>
          <w:rFonts w:ascii="Courier New" w:hAnsi="Courier New"/>
          <w:sz w:val="21"/>
        </w:rPr>
        <w:t>= !op</w:t>
      </w:r>
      <w:proofErr w:type="gramEnd"/>
      <w:r w:rsidRPr="00F44AD0">
        <w:rPr>
          <w:rFonts w:ascii="Courier New" w:hAnsi="Courier New"/>
          <w:sz w:val="21"/>
        </w:rPr>
        <w:t>[0]&amp;&amp;!op[1]&amp;&amp;!op[2]&amp;&amp;!op[3]&amp;&amp;!op[4]&amp;&amp;!op[5]&amp;&amp;func[5]&amp;&amp;!func[4]&amp;&amp;!func[3]&amp;&amp;!func[2]&amp;&amp;func[1]&amp;&amp;func[0];</w:t>
      </w:r>
    </w:p>
    <w:p w14:paraId="2C86C516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jr </w:t>
      </w:r>
      <w:proofErr w:type="gramStart"/>
      <w:r w:rsidRPr="00F44AD0">
        <w:rPr>
          <w:rFonts w:ascii="Courier New" w:hAnsi="Courier New"/>
          <w:sz w:val="21"/>
        </w:rPr>
        <w:t>= !op</w:t>
      </w:r>
      <w:proofErr w:type="gramEnd"/>
      <w:r w:rsidRPr="00F44AD0">
        <w:rPr>
          <w:rFonts w:ascii="Courier New" w:hAnsi="Courier New"/>
          <w:sz w:val="21"/>
        </w:rPr>
        <w:t>[0]&amp;&amp;!op[1]&amp;&amp;!op[2]&amp;&amp;!op[3]&amp;&amp;!op[4]&amp;&amp;!op[5]&amp;&amp;!func[5]&amp;&amp;!func[4]&amp;&amp;func[3]&amp;&amp;!func[2]&amp;&amp;!func[1]&amp;&amp;!func[0];</w:t>
      </w:r>
    </w:p>
    <w:p w14:paraId="4943B76E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</w:r>
    </w:p>
    <w:p w14:paraId="45E0DA04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</w:t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1] = jal;</w:t>
      </w:r>
    </w:p>
    <w:p w14:paraId="5E18AA3C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</w:t>
      </w:r>
      <w:proofErr w:type="gramStart"/>
      <w:r w:rsidRPr="00F44AD0">
        <w:rPr>
          <w:rFonts w:ascii="Courier New" w:hAnsi="Courier New"/>
          <w:sz w:val="21"/>
        </w:rPr>
        <w:t>RegDst[</w:t>
      </w:r>
      <w:proofErr w:type="gramEnd"/>
      <w:r w:rsidRPr="00F44AD0">
        <w:rPr>
          <w:rFonts w:ascii="Courier New" w:hAnsi="Courier New"/>
          <w:sz w:val="21"/>
        </w:rPr>
        <w:t>0] = r;</w:t>
      </w:r>
    </w:p>
    <w:p w14:paraId="7347B761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ALUSrc = lw||sw||ori;</w:t>
      </w:r>
    </w:p>
    <w:p w14:paraId="2153008C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RegWrite = r||lui||ori||lw||jal;</w:t>
      </w:r>
    </w:p>
    <w:p w14:paraId="0848BB87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MemRead = lw;</w:t>
      </w:r>
    </w:p>
    <w:p w14:paraId="694ED427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MemWrite = sw;</w:t>
      </w:r>
    </w:p>
    <w:p w14:paraId="102DB928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lastRenderedPageBreak/>
        <w:tab/>
        <w:t xml:space="preserve">assign </w:t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1] = lw||jal;</w:t>
      </w:r>
    </w:p>
    <w:p w14:paraId="4524F6F7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</w:t>
      </w:r>
      <w:proofErr w:type="gramStart"/>
      <w:r w:rsidRPr="00F44AD0">
        <w:rPr>
          <w:rFonts w:ascii="Courier New" w:hAnsi="Courier New"/>
          <w:sz w:val="21"/>
        </w:rPr>
        <w:t>MemtoReg[</w:t>
      </w:r>
      <w:proofErr w:type="gramEnd"/>
      <w:r w:rsidRPr="00F44AD0">
        <w:rPr>
          <w:rFonts w:ascii="Courier New" w:hAnsi="Courier New"/>
          <w:sz w:val="21"/>
        </w:rPr>
        <w:t>0] = lui||jal;</w:t>
      </w:r>
    </w:p>
    <w:p w14:paraId="36234DDA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ExtOp = ori;</w:t>
      </w:r>
    </w:p>
    <w:p w14:paraId="036E8229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Branch1 = beq;</w:t>
      </w:r>
    </w:p>
    <w:p w14:paraId="418409D4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Branch2 = jal;</w:t>
      </w:r>
    </w:p>
    <w:p w14:paraId="0179E6EE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>assign Branch3 = jr;</w:t>
      </w:r>
    </w:p>
    <w:p w14:paraId="3C9CF4EE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</w:t>
      </w:r>
      <w:proofErr w:type="gramStart"/>
      <w:r w:rsidRPr="00F44AD0">
        <w:rPr>
          <w:rFonts w:ascii="Courier New" w:hAnsi="Courier New"/>
          <w:sz w:val="21"/>
        </w:rPr>
        <w:t>ALUCtrl[</w:t>
      </w:r>
      <w:proofErr w:type="gramEnd"/>
      <w:r w:rsidRPr="00F44AD0">
        <w:rPr>
          <w:rFonts w:ascii="Courier New" w:hAnsi="Courier New"/>
          <w:sz w:val="21"/>
        </w:rPr>
        <w:t>2] = jal||lui;</w:t>
      </w:r>
    </w:p>
    <w:p w14:paraId="6C6D1857" w14:textId="77777777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</w:t>
      </w:r>
      <w:proofErr w:type="gramStart"/>
      <w:r w:rsidRPr="00F44AD0">
        <w:rPr>
          <w:rFonts w:ascii="Courier New" w:hAnsi="Courier New"/>
          <w:sz w:val="21"/>
        </w:rPr>
        <w:t>ALUCtrl[</w:t>
      </w:r>
      <w:proofErr w:type="gramEnd"/>
      <w:r w:rsidRPr="00F44AD0">
        <w:rPr>
          <w:rFonts w:ascii="Courier New" w:hAnsi="Courier New"/>
          <w:sz w:val="21"/>
        </w:rPr>
        <w:t>1] = lw||sw||beq||lui||addu||subu||jr||jal;</w:t>
      </w:r>
    </w:p>
    <w:p w14:paraId="61DEBBFB" w14:textId="2957524A" w:rsidR="00F44AD0" w:rsidRPr="00F44AD0" w:rsidRDefault="00F44AD0" w:rsidP="00F44AD0">
      <w:pPr>
        <w:pStyle w:val="a7"/>
        <w:spacing w:before="240" w:after="240"/>
        <w:ind w:firstLine="420"/>
        <w:rPr>
          <w:rFonts w:ascii="Courier New" w:hAnsi="Courier New" w:hint="eastAsia"/>
          <w:sz w:val="21"/>
        </w:rPr>
      </w:pPr>
      <w:r w:rsidRPr="00F44AD0">
        <w:rPr>
          <w:rFonts w:ascii="Courier New" w:hAnsi="Courier New"/>
          <w:sz w:val="21"/>
        </w:rPr>
        <w:tab/>
        <w:t xml:space="preserve">assign </w:t>
      </w:r>
      <w:proofErr w:type="gramStart"/>
      <w:r w:rsidRPr="00F44AD0">
        <w:rPr>
          <w:rFonts w:ascii="Courier New" w:hAnsi="Courier New"/>
          <w:sz w:val="21"/>
        </w:rPr>
        <w:t>ALUCtrl[</w:t>
      </w:r>
      <w:proofErr w:type="gramEnd"/>
      <w:r w:rsidRPr="00F44AD0">
        <w:rPr>
          <w:rFonts w:ascii="Courier New" w:hAnsi="Courier New"/>
          <w:sz w:val="21"/>
        </w:rPr>
        <w:t>0] = beq||lui||ori||subu||jal;</w:t>
      </w:r>
    </w:p>
    <w:p w14:paraId="18FC7D15" w14:textId="77777777" w:rsidR="00F44AD0" w:rsidRDefault="00F44AD0" w:rsidP="00F44AD0">
      <w:pPr>
        <w:pStyle w:val="a7"/>
        <w:spacing w:before="240" w:after="240"/>
        <w:ind w:firstLine="420"/>
        <w:rPr>
          <w:rFonts w:ascii="Courier New" w:hAnsi="Courier New"/>
          <w:sz w:val="21"/>
        </w:rPr>
      </w:pPr>
      <w:r w:rsidRPr="00F44AD0">
        <w:rPr>
          <w:rFonts w:ascii="Courier New" w:hAnsi="Courier New"/>
          <w:sz w:val="21"/>
        </w:rPr>
        <w:t>endmodule</w:t>
      </w:r>
    </w:p>
    <w:p w14:paraId="02C2595B" w14:textId="6CC4DDC6" w:rsidR="00E9083C" w:rsidRDefault="00E9083C" w:rsidP="00F44AD0">
      <w:pPr>
        <w:pStyle w:val="a7"/>
        <w:spacing w:before="240" w:after="240"/>
        <w:ind w:firstLine="480"/>
        <w:rPr>
          <w:shd w:val="clear" w:color="auto" w:fill="FFFFFF"/>
        </w:rPr>
      </w:pPr>
      <w:r>
        <w:rPr>
          <w:rFonts w:hint="eastAsia"/>
        </w:rPr>
        <w:t>第三种</w:t>
      </w:r>
      <w:r w:rsidR="00A8059A">
        <w:rPr>
          <w:shd w:val="clear" w:color="auto" w:fill="FFFFFF"/>
        </w:rPr>
        <w:t>利用宏定义</w:t>
      </w:r>
    </w:p>
    <w:p w14:paraId="0181B03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>module new_controller3(</w:t>
      </w:r>
    </w:p>
    <w:p w14:paraId="6751CB3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 xml:space="preserve"> input [5:0] op,</w:t>
      </w:r>
    </w:p>
    <w:p w14:paraId="47ED5D9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 xml:space="preserve"> input [5:0] func,</w:t>
      </w:r>
    </w:p>
    <w:p w14:paraId="782C24A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output </w:t>
      </w:r>
      <w:proofErr w:type="gramStart"/>
      <w:r w:rsidRPr="00F44AD0">
        <w:rPr>
          <w:shd w:val="clear" w:color="auto" w:fill="FFFFFF"/>
        </w:rPr>
        <w:t>reg[</w:t>
      </w:r>
      <w:proofErr w:type="gramEnd"/>
      <w:r w:rsidRPr="00F44AD0">
        <w:rPr>
          <w:shd w:val="clear" w:color="auto" w:fill="FFFFFF"/>
        </w:rPr>
        <w:t>2:0] ALUCtrl,</w:t>
      </w:r>
    </w:p>
    <w:p w14:paraId="5087CAE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output </w:t>
      </w:r>
      <w:proofErr w:type="gramStart"/>
      <w:r w:rsidRPr="00F44AD0">
        <w:rPr>
          <w:shd w:val="clear" w:color="auto" w:fill="FFFFFF"/>
        </w:rPr>
        <w:t>reg[</w:t>
      </w:r>
      <w:proofErr w:type="gramEnd"/>
      <w:r w:rsidRPr="00F44AD0">
        <w:rPr>
          <w:shd w:val="clear" w:color="auto" w:fill="FFFFFF"/>
        </w:rPr>
        <w:t>1:0] RegDst,</w:t>
      </w:r>
    </w:p>
    <w:p w14:paraId="047EDEE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output reg ALUSrc,</w:t>
      </w:r>
    </w:p>
    <w:p w14:paraId="1239EA2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output reg RegWrite,</w:t>
      </w:r>
    </w:p>
    <w:p w14:paraId="52D7E64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output reg MemRead,</w:t>
      </w:r>
    </w:p>
    <w:p w14:paraId="3FA9258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output reg MemWrite,</w:t>
      </w:r>
    </w:p>
    <w:p w14:paraId="571184A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output reg [1:0] MemtoReg,</w:t>
      </w:r>
    </w:p>
    <w:p w14:paraId="561C02D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output reg ExtOp,</w:t>
      </w:r>
    </w:p>
    <w:p w14:paraId="0BA5E71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lastRenderedPageBreak/>
        <w:t xml:space="preserve">    output reg Branch1,</w:t>
      </w:r>
    </w:p>
    <w:p w14:paraId="769E65C4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output reg Branch2,</w:t>
      </w:r>
    </w:p>
    <w:p w14:paraId="35B3144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 xml:space="preserve"> output reg Branch3</w:t>
      </w:r>
    </w:p>
    <w:p w14:paraId="321EB0CE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);</w:t>
      </w:r>
    </w:p>
    <w:p w14:paraId="5E7198B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R 6'b000000</w:t>
      </w:r>
    </w:p>
    <w:p w14:paraId="46FC821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lw 6'b100011</w:t>
      </w:r>
    </w:p>
    <w:p w14:paraId="60169AFE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sw 6'b101011</w:t>
      </w:r>
    </w:p>
    <w:p w14:paraId="5E44F3C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lui 6'b001111</w:t>
      </w:r>
    </w:p>
    <w:p w14:paraId="16496D5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ori 6'b001101</w:t>
      </w:r>
    </w:p>
    <w:p w14:paraId="19F47E1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beq 6'b000100</w:t>
      </w:r>
    </w:p>
    <w:p w14:paraId="5396303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jal 6'b000011</w:t>
      </w:r>
    </w:p>
    <w:p w14:paraId="43C585F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addu 6'b100001</w:t>
      </w:r>
    </w:p>
    <w:p w14:paraId="0BB19E4B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subu 6'b100011</w:t>
      </w:r>
    </w:p>
    <w:p w14:paraId="381247E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`define jr 6'b001000</w:t>
      </w:r>
    </w:p>
    <w:p w14:paraId="305CA27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</w:p>
    <w:p w14:paraId="6CD252C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always</w:t>
      </w:r>
      <w:proofErr w:type="gramStart"/>
      <w:r w:rsidRPr="00F44AD0">
        <w:rPr>
          <w:shd w:val="clear" w:color="auto" w:fill="FFFFFF"/>
        </w:rPr>
        <w:t>@(</w:t>
      </w:r>
      <w:proofErr w:type="gramEnd"/>
      <w:r w:rsidRPr="00F44AD0">
        <w:rPr>
          <w:shd w:val="clear" w:color="auto" w:fill="FFFFFF"/>
        </w:rPr>
        <w:t xml:space="preserve">*) </w:t>
      </w:r>
    </w:p>
    <w:p w14:paraId="5BBE6D1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  <w:t>begin</w:t>
      </w:r>
    </w:p>
    <w:p w14:paraId="336AF7D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case (op)</w:t>
      </w:r>
    </w:p>
    <w:p w14:paraId="29B21A8B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`R:</w:t>
      </w:r>
    </w:p>
    <w:p w14:paraId="30B1058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begin</w:t>
      </w:r>
    </w:p>
    <w:p w14:paraId="122D433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case(func)</w:t>
      </w:r>
    </w:p>
    <w:p w14:paraId="6D78598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 xml:space="preserve">`addu: begin  </w:t>
      </w:r>
    </w:p>
    <w:p w14:paraId="3D0FE4B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1]&lt;=0;</w:t>
      </w:r>
    </w:p>
    <w:p w14:paraId="25C520F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0]&lt;=1;</w:t>
      </w:r>
    </w:p>
    <w:p w14:paraId="168E3BD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lastRenderedPageBreak/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ALUSrc&lt;=0;</w:t>
      </w:r>
    </w:p>
    <w:p w14:paraId="699B2D2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RegWrite&lt;=1;</w:t>
      </w:r>
    </w:p>
    <w:p w14:paraId="011F2C6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MemRead&lt;=0;</w:t>
      </w:r>
    </w:p>
    <w:p w14:paraId="23F6FDA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MemWrite&lt;=0;</w:t>
      </w:r>
    </w:p>
    <w:p w14:paraId="556CC249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1]&lt;=0;</w:t>
      </w:r>
    </w:p>
    <w:p w14:paraId="486643B9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0]&lt;=0;</w:t>
      </w:r>
    </w:p>
    <w:p w14:paraId="1640E03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ExtOp&lt;=0;</w:t>
      </w:r>
    </w:p>
    <w:p w14:paraId="51E710F9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Branch1&lt;=0;</w:t>
      </w:r>
    </w:p>
    <w:p w14:paraId="2882FC9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ALUCtrl&lt;=3'b010;</w:t>
      </w:r>
    </w:p>
    <w:p w14:paraId="4422234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Branch2&lt;=0;</w:t>
      </w:r>
      <w:r w:rsidRPr="00F44AD0">
        <w:rPr>
          <w:shd w:val="clear" w:color="auto" w:fill="FFFFFF"/>
        </w:rPr>
        <w:tab/>
      </w:r>
    </w:p>
    <w:p w14:paraId="6CB0012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Branch3&lt;=0;</w:t>
      </w:r>
      <w:r w:rsidRPr="00F44AD0">
        <w:rPr>
          <w:shd w:val="clear" w:color="auto" w:fill="FFFFFF"/>
        </w:rPr>
        <w:tab/>
      </w:r>
    </w:p>
    <w:p w14:paraId="3729355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42F14F4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 xml:space="preserve">`subu: begin  </w:t>
      </w:r>
    </w:p>
    <w:p w14:paraId="3E7A775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1]&lt;=0;</w:t>
      </w:r>
    </w:p>
    <w:p w14:paraId="7B40E85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0]&lt;=1;</w:t>
      </w:r>
    </w:p>
    <w:p w14:paraId="041E6A7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ALUSrc&lt;=0;</w:t>
      </w:r>
    </w:p>
    <w:p w14:paraId="1DE6F95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RegWrite&lt;=1;</w:t>
      </w:r>
    </w:p>
    <w:p w14:paraId="40F7B16E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MemRead&lt;=0;</w:t>
      </w:r>
    </w:p>
    <w:p w14:paraId="795E9F5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MemWrite&lt;=0;</w:t>
      </w:r>
    </w:p>
    <w:p w14:paraId="3E142A1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1]&lt;=0;</w:t>
      </w:r>
    </w:p>
    <w:p w14:paraId="269FB1D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0]&lt;=0;</w:t>
      </w:r>
    </w:p>
    <w:p w14:paraId="5777284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ExtOp&lt;=0;</w:t>
      </w:r>
    </w:p>
    <w:p w14:paraId="1151001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Branch1&lt;=0;</w:t>
      </w:r>
    </w:p>
    <w:p w14:paraId="6B7D331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ALUCtrl&lt;=3'b011;</w:t>
      </w:r>
      <w:r w:rsidRPr="00F44AD0">
        <w:rPr>
          <w:shd w:val="clear" w:color="auto" w:fill="FFFFFF"/>
        </w:rPr>
        <w:tab/>
      </w:r>
    </w:p>
    <w:p w14:paraId="3D1DF729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lastRenderedPageBreak/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Branch2&lt;=0;</w:t>
      </w:r>
      <w:r w:rsidRPr="00F44AD0">
        <w:rPr>
          <w:shd w:val="clear" w:color="auto" w:fill="FFFFFF"/>
        </w:rPr>
        <w:tab/>
      </w:r>
    </w:p>
    <w:p w14:paraId="419FB8D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Branch3&lt;=0;</w:t>
      </w:r>
      <w:r w:rsidRPr="00F44AD0">
        <w:rPr>
          <w:shd w:val="clear" w:color="auto" w:fill="FFFFFF"/>
        </w:rPr>
        <w:tab/>
      </w:r>
    </w:p>
    <w:p w14:paraId="2782B48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5C5436CB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 xml:space="preserve">`jr: begin  </w:t>
      </w:r>
    </w:p>
    <w:p w14:paraId="25C6F9D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1]&lt;=0;</w:t>
      </w:r>
    </w:p>
    <w:p w14:paraId="5D6B7CC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0]&lt;=1;</w:t>
      </w:r>
    </w:p>
    <w:p w14:paraId="7F9DD52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ALUSrc&lt;=0;</w:t>
      </w:r>
    </w:p>
    <w:p w14:paraId="6507E9C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RegWrite&lt;=1;</w:t>
      </w:r>
    </w:p>
    <w:p w14:paraId="7B9F52D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MemRead&lt;=0;</w:t>
      </w:r>
    </w:p>
    <w:p w14:paraId="2A394DF5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MemWrite&lt;=0;</w:t>
      </w:r>
    </w:p>
    <w:p w14:paraId="737079A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1]&lt;=0;</w:t>
      </w:r>
    </w:p>
    <w:p w14:paraId="3CF8111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0]&lt;=0;</w:t>
      </w:r>
    </w:p>
    <w:p w14:paraId="13B3E73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ExtOp&lt;=0;</w:t>
      </w:r>
    </w:p>
    <w:p w14:paraId="77BAC0C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Branch1&lt;=0;</w:t>
      </w:r>
    </w:p>
    <w:p w14:paraId="5281DC1E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ALUCtrl&lt;=3'b010;</w:t>
      </w:r>
      <w:r w:rsidRPr="00F44AD0">
        <w:rPr>
          <w:shd w:val="clear" w:color="auto" w:fill="FFFFFF"/>
        </w:rPr>
        <w:tab/>
      </w:r>
    </w:p>
    <w:p w14:paraId="5AE65EA9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Branch2&lt;=0;</w:t>
      </w:r>
      <w:r w:rsidRPr="00F44AD0">
        <w:rPr>
          <w:shd w:val="clear" w:color="auto" w:fill="FFFFFF"/>
        </w:rPr>
        <w:tab/>
      </w:r>
    </w:p>
    <w:p w14:paraId="52CA6B9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Branch3&lt;=1;</w:t>
      </w:r>
      <w:r w:rsidRPr="00F44AD0">
        <w:rPr>
          <w:shd w:val="clear" w:color="auto" w:fill="FFFFFF"/>
        </w:rPr>
        <w:tab/>
      </w:r>
    </w:p>
    <w:p w14:paraId="3A8E2C7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7B4BA17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default:  begin</w:t>
      </w:r>
    </w:p>
    <w:p w14:paraId="1F7D8DA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1]&lt;=0;</w:t>
      </w:r>
    </w:p>
    <w:p w14:paraId="2EB0D1A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0]&lt;=1;</w:t>
      </w:r>
    </w:p>
    <w:p w14:paraId="5068E404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ALUSrc&lt;=0;</w:t>
      </w:r>
    </w:p>
    <w:p w14:paraId="6300453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RegWrite&lt;=1;</w:t>
      </w:r>
    </w:p>
    <w:p w14:paraId="1C6B5D8B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MemRead&lt;=0;</w:t>
      </w:r>
    </w:p>
    <w:p w14:paraId="5DF050D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lastRenderedPageBreak/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MemWrite&lt;=0;</w:t>
      </w:r>
    </w:p>
    <w:p w14:paraId="6759726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1]&lt;=0;</w:t>
      </w:r>
    </w:p>
    <w:p w14:paraId="6D86219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0]&lt;=0;</w:t>
      </w:r>
    </w:p>
    <w:p w14:paraId="4DC3B80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ExtOp&lt;=0;</w:t>
      </w:r>
    </w:p>
    <w:p w14:paraId="6878EA65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Branch1&lt;=0;</w:t>
      </w:r>
    </w:p>
    <w:p w14:paraId="01C50175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ALUCtrl&lt;=3'b010;</w:t>
      </w:r>
      <w:r w:rsidRPr="00F44AD0">
        <w:rPr>
          <w:shd w:val="clear" w:color="auto" w:fill="FFFFFF"/>
        </w:rPr>
        <w:tab/>
      </w:r>
    </w:p>
    <w:p w14:paraId="7DD5940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Branch2&lt;=0;</w:t>
      </w:r>
      <w:r w:rsidRPr="00F44AD0">
        <w:rPr>
          <w:shd w:val="clear" w:color="auto" w:fill="FFFFFF"/>
        </w:rPr>
        <w:tab/>
      </w:r>
    </w:p>
    <w:p w14:paraId="059CEF6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Branch3&lt;=0;</w:t>
      </w:r>
    </w:p>
    <w:p w14:paraId="7098C33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ALUCtrl&lt;=3'b111;</w:t>
      </w:r>
      <w:r w:rsidRPr="00F44AD0">
        <w:rPr>
          <w:shd w:val="clear" w:color="auto" w:fill="FFFFFF"/>
        </w:rPr>
        <w:tab/>
      </w:r>
    </w:p>
    <w:p w14:paraId="2F86FB4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686310B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endcase</w:t>
      </w:r>
    </w:p>
    <w:p w14:paraId="3B85E7B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1B184FF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`lw:</w:t>
      </w:r>
    </w:p>
    <w:p w14:paraId="0EC1B9A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begin</w:t>
      </w:r>
    </w:p>
    <w:p w14:paraId="38FC61E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1]&lt;=0;</w:t>
      </w:r>
    </w:p>
    <w:p w14:paraId="4545E9F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0]&lt;=0;</w:t>
      </w:r>
    </w:p>
    <w:p w14:paraId="262E526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ALUSrc&lt;=1;</w:t>
      </w:r>
    </w:p>
    <w:p w14:paraId="5A1CC5F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RegWrite&lt;=1;</w:t>
      </w:r>
    </w:p>
    <w:p w14:paraId="1CE34835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MemRead&lt;=1;</w:t>
      </w:r>
    </w:p>
    <w:p w14:paraId="5655EAE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MemWrite&lt;=0;</w:t>
      </w:r>
    </w:p>
    <w:p w14:paraId="39225F7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1]&lt;=1;</w:t>
      </w:r>
    </w:p>
    <w:p w14:paraId="76B60CA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0]&lt;=0;</w:t>
      </w:r>
    </w:p>
    <w:p w14:paraId="410F94F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ExtOp&lt;=0;</w:t>
      </w:r>
    </w:p>
    <w:p w14:paraId="0DD2BA2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Branch1&lt;=0;</w:t>
      </w:r>
    </w:p>
    <w:p w14:paraId="683C054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lastRenderedPageBreak/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ALUCtrl&lt;=3'b010;</w:t>
      </w:r>
      <w:r w:rsidRPr="00F44AD0">
        <w:rPr>
          <w:shd w:val="clear" w:color="auto" w:fill="FFFFFF"/>
        </w:rPr>
        <w:tab/>
      </w:r>
    </w:p>
    <w:p w14:paraId="61A3DEA4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Branch2&lt;=0;</w:t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</w:p>
    <w:p w14:paraId="66A135F5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Branch3&lt;=0;</w:t>
      </w:r>
      <w:r w:rsidRPr="00F44AD0">
        <w:rPr>
          <w:shd w:val="clear" w:color="auto" w:fill="FFFFFF"/>
        </w:rPr>
        <w:tab/>
      </w:r>
    </w:p>
    <w:p w14:paraId="519FE5E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7E447A7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</w:p>
    <w:p w14:paraId="241BA22B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`sw:</w:t>
      </w:r>
    </w:p>
    <w:p w14:paraId="53290B3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begin</w:t>
      </w:r>
    </w:p>
    <w:p w14:paraId="68A0DEC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1]&lt;=0;</w:t>
      </w:r>
    </w:p>
    <w:p w14:paraId="7E904EC9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0]&lt;=0;</w:t>
      </w:r>
    </w:p>
    <w:p w14:paraId="012B7FF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ALUSrc&lt;=1;</w:t>
      </w:r>
    </w:p>
    <w:p w14:paraId="7CD7EB0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RegWrite&lt;=0;</w:t>
      </w:r>
    </w:p>
    <w:p w14:paraId="026091B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MemRead&lt;=0;</w:t>
      </w:r>
    </w:p>
    <w:p w14:paraId="4DC3BA0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MemWrite&lt;=1;</w:t>
      </w:r>
    </w:p>
    <w:p w14:paraId="68C48B7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1]&lt;=0;</w:t>
      </w:r>
    </w:p>
    <w:p w14:paraId="57282F4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0]&lt;=0;</w:t>
      </w:r>
    </w:p>
    <w:p w14:paraId="3BAB5E3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ExtOp&lt;=0;</w:t>
      </w:r>
    </w:p>
    <w:p w14:paraId="384B05A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Branch1&lt;=0;</w:t>
      </w:r>
    </w:p>
    <w:p w14:paraId="3124BA0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ALUCtrl&lt;=3'b010;</w:t>
      </w:r>
      <w:r w:rsidRPr="00F44AD0">
        <w:rPr>
          <w:shd w:val="clear" w:color="auto" w:fill="FFFFFF"/>
        </w:rPr>
        <w:tab/>
      </w:r>
    </w:p>
    <w:p w14:paraId="69024B2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Branch2&lt;=0;</w:t>
      </w:r>
      <w:r w:rsidRPr="00F44AD0">
        <w:rPr>
          <w:shd w:val="clear" w:color="auto" w:fill="FFFFFF"/>
        </w:rPr>
        <w:tab/>
      </w:r>
    </w:p>
    <w:p w14:paraId="180A0D7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Branch3&lt;=0;</w:t>
      </w:r>
      <w:r w:rsidRPr="00F44AD0">
        <w:rPr>
          <w:shd w:val="clear" w:color="auto" w:fill="FFFFFF"/>
        </w:rPr>
        <w:tab/>
      </w:r>
    </w:p>
    <w:p w14:paraId="54B3FA4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17946FE6" w14:textId="77777777" w:rsidR="00F44AD0" w:rsidRPr="00F44AD0" w:rsidRDefault="00F44AD0" w:rsidP="00F44AD0">
      <w:pPr>
        <w:pStyle w:val="a9"/>
        <w:rPr>
          <w:shd w:val="clear" w:color="auto" w:fill="FFFFFF"/>
        </w:rPr>
      </w:pPr>
    </w:p>
    <w:p w14:paraId="34958DB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  `beq:</w:t>
      </w:r>
    </w:p>
    <w:p w14:paraId="68698F8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begin</w:t>
      </w:r>
    </w:p>
    <w:p w14:paraId="34B4DC4E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lastRenderedPageBreak/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1]&lt;=0;</w:t>
      </w:r>
    </w:p>
    <w:p w14:paraId="19746C2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0]&lt;=0;</w:t>
      </w:r>
    </w:p>
    <w:p w14:paraId="22653F5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ALUSrc&lt;=0;</w:t>
      </w:r>
    </w:p>
    <w:p w14:paraId="213C21D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RegWrite&lt;=0;</w:t>
      </w:r>
    </w:p>
    <w:p w14:paraId="1AEBB75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MemRead&lt;=0;</w:t>
      </w:r>
    </w:p>
    <w:p w14:paraId="5FE428F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MemWrite&lt;=0;</w:t>
      </w:r>
    </w:p>
    <w:p w14:paraId="4F05633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1]&lt;=0;</w:t>
      </w:r>
    </w:p>
    <w:p w14:paraId="1CBB8DF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0]&lt;=0;</w:t>
      </w:r>
    </w:p>
    <w:p w14:paraId="62413E6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ExtOp&lt;=0;</w:t>
      </w:r>
    </w:p>
    <w:p w14:paraId="7C03C5D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Branch1&lt;=1;</w:t>
      </w:r>
    </w:p>
    <w:p w14:paraId="37C8B8F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ALUCtrl&lt;=3'b011;</w:t>
      </w:r>
      <w:r w:rsidRPr="00F44AD0">
        <w:rPr>
          <w:shd w:val="clear" w:color="auto" w:fill="FFFFFF"/>
        </w:rPr>
        <w:tab/>
      </w:r>
    </w:p>
    <w:p w14:paraId="2A6BE379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Branch2&lt;=0;</w:t>
      </w:r>
      <w:r w:rsidRPr="00F44AD0">
        <w:rPr>
          <w:shd w:val="clear" w:color="auto" w:fill="FFFFFF"/>
        </w:rPr>
        <w:tab/>
      </w:r>
    </w:p>
    <w:p w14:paraId="08025E5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Branch3&lt;=0;</w:t>
      </w:r>
      <w:r w:rsidRPr="00F44AD0">
        <w:rPr>
          <w:shd w:val="clear" w:color="auto" w:fill="FFFFFF"/>
        </w:rPr>
        <w:tab/>
      </w:r>
    </w:p>
    <w:p w14:paraId="5DEA111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779E5EE4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</w:t>
      </w:r>
    </w:p>
    <w:p w14:paraId="11AB523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 `lui:</w:t>
      </w:r>
    </w:p>
    <w:p w14:paraId="747E6F95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begin</w:t>
      </w:r>
    </w:p>
    <w:p w14:paraId="318B924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1]&lt;=0;</w:t>
      </w:r>
    </w:p>
    <w:p w14:paraId="52777E0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0]&lt;=0;</w:t>
      </w:r>
    </w:p>
    <w:p w14:paraId="4D2B3414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ALUSrc&lt;=0;</w:t>
      </w:r>
    </w:p>
    <w:p w14:paraId="0D79B31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RegWrite&lt;=1;</w:t>
      </w:r>
    </w:p>
    <w:p w14:paraId="10D757D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MemRead&lt;=0;</w:t>
      </w:r>
    </w:p>
    <w:p w14:paraId="305088B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MemWrite&lt;=0;</w:t>
      </w:r>
    </w:p>
    <w:p w14:paraId="1C9A09F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1]&lt;=0;</w:t>
      </w:r>
    </w:p>
    <w:p w14:paraId="5C7CD34B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lastRenderedPageBreak/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0]&lt;=1;</w:t>
      </w:r>
    </w:p>
    <w:p w14:paraId="3BC2D58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ExtOp&lt;=0;</w:t>
      </w:r>
    </w:p>
    <w:p w14:paraId="3C86DB3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Branch1&lt;=0;</w:t>
      </w:r>
    </w:p>
    <w:p w14:paraId="1C9381E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ALUCtrl&lt;=3'b111;</w:t>
      </w:r>
    </w:p>
    <w:p w14:paraId="61EC317E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Branch2&lt;=0;</w:t>
      </w:r>
      <w:r w:rsidRPr="00F44AD0">
        <w:rPr>
          <w:shd w:val="clear" w:color="auto" w:fill="FFFFFF"/>
        </w:rPr>
        <w:tab/>
      </w:r>
    </w:p>
    <w:p w14:paraId="3D33AB2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Branch3&lt;=0;</w:t>
      </w:r>
      <w:r w:rsidRPr="00F44AD0">
        <w:rPr>
          <w:shd w:val="clear" w:color="auto" w:fill="FFFFFF"/>
        </w:rPr>
        <w:tab/>
      </w:r>
    </w:p>
    <w:p w14:paraId="0239E51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021668BE" w14:textId="77777777" w:rsidR="00F44AD0" w:rsidRPr="00F44AD0" w:rsidRDefault="00F44AD0" w:rsidP="00F44AD0">
      <w:pPr>
        <w:pStyle w:val="a9"/>
        <w:rPr>
          <w:shd w:val="clear" w:color="auto" w:fill="FFFFFF"/>
        </w:rPr>
      </w:pPr>
    </w:p>
    <w:p w14:paraId="30BCFC25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 xml:space="preserve">      `ori:</w:t>
      </w:r>
    </w:p>
    <w:p w14:paraId="5D21EDF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begin</w:t>
      </w:r>
    </w:p>
    <w:p w14:paraId="79B3808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1]&lt;=0;</w:t>
      </w:r>
    </w:p>
    <w:p w14:paraId="7656029E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0]&lt;=0;</w:t>
      </w:r>
    </w:p>
    <w:p w14:paraId="5CAF704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ALUSrc&lt;=1;</w:t>
      </w:r>
    </w:p>
    <w:p w14:paraId="5173C1B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RegWrite&lt;=1;</w:t>
      </w:r>
    </w:p>
    <w:p w14:paraId="60DA71F9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MemRead&lt;=0;</w:t>
      </w:r>
    </w:p>
    <w:p w14:paraId="37535305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MemWrite&lt;=0;</w:t>
      </w:r>
    </w:p>
    <w:p w14:paraId="12A4C06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1]&lt;=0;</w:t>
      </w:r>
    </w:p>
    <w:p w14:paraId="55771F1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0]&lt;=0;</w:t>
      </w:r>
    </w:p>
    <w:p w14:paraId="55F09B1B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ExtOp&lt;=1;</w:t>
      </w:r>
    </w:p>
    <w:p w14:paraId="0A7B4E4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Branch1&lt;=0;</w:t>
      </w:r>
    </w:p>
    <w:p w14:paraId="3776A9B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ALUCtrl&lt;=3'b001;</w:t>
      </w:r>
      <w:r w:rsidRPr="00F44AD0">
        <w:rPr>
          <w:shd w:val="clear" w:color="auto" w:fill="FFFFFF"/>
        </w:rPr>
        <w:tab/>
      </w:r>
    </w:p>
    <w:p w14:paraId="5E5AE7D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Branch2&lt;=0;</w:t>
      </w:r>
      <w:r w:rsidRPr="00F44AD0">
        <w:rPr>
          <w:shd w:val="clear" w:color="auto" w:fill="FFFFFF"/>
        </w:rPr>
        <w:tab/>
      </w:r>
    </w:p>
    <w:p w14:paraId="607C183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Branch3&lt;=0;</w:t>
      </w:r>
      <w:r w:rsidRPr="00F44AD0">
        <w:rPr>
          <w:shd w:val="clear" w:color="auto" w:fill="FFFFFF"/>
        </w:rPr>
        <w:tab/>
      </w:r>
    </w:p>
    <w:p w14:paraId="13B8CC6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3386FCB0" w14:textId="77777777" w:rsidR="00F44AD0" w:rsidRPr="00F44AD0" w:rsidRDefault="00F44AD0" w:rsidP="00F44AD0">
      <w:pPr>
        <w:pStyle w:val="a9"/>
        <w:rPr>
          <w:shd w:val="clear" w:color="auto" w:fill="FFFFFF"/>
        </w:rPr>
      </w:pPr>
    </w:p>
    <w:p w14:paraId="5C98C148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`jal:</w:t>
      </w:r>
    </w:p>
    <w:p w14:paraId="6B3BBCB9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begin</w:t>
      </w:r>
    </w:p>
    <w:p w14:paraId="6DC3EFA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1]&lt;=1;</w:t>
      </w:r>
    </w:p>
    <w:p w14:paraId="10CEC46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RegDst[</w:t>
      </w:r>
      <w:proofErr w:type="gramEnd"/>
      <w:r w:rsidRPr="00F44AD0">
        <w:rPr>
          <w:shd w:val="clear" w:color="auto" w:fill="FFFFFF"/>
        </w:rPr>
        <w:t>0]&lt;=0;</w:t>
      </w:r>
    </w:p>
    <w:p w14:paraId="67513CF7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ALUSrc&lt;=0;</w:t>
      </w:r>
    </w:p>
    <w:p w14:paraId="329CCD9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RegWrite&lt;=1;</w:t>
      </w:r>
    </w:p>
    <w:p w14:paraId="4488B981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MemRead&lt;=0;</w:t>
      </w:r>
    </w:p>
    <w:p w14:paraId="4C416FEA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MemWrite&lt;=0;</w:t>
      </w:r>
    </w:p>
    <w:p w14:paraId="056F4CFC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1]&lt;=1;</w:t>
      </w:r>
    </w:p>
    <w:p w14:paraId="19E92562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proofErr w:type="gramStart"/>
      <w:r w:rsidRPr="00F44AD0">
        <w:rPr>
          <w:shd w:val="clear" w:color="auto" w:fill="FFFFFF"/>
        </w:rPr>
        <w:t>MemtoReg[</w:t>
      </w:r>
      <w:proofErr w:type="gramEnd"/>
      <w:r w:rsidRPr="00F44AD0">
        <w:rPr>
          <w:shd w:val="clear" w:color="auto" w:fill="FFFFFF"/>
        </w:rPr>
        <w:t>0]&lt;=1;</w:t>
      </w:r>
    </w:p>
    <w:p w14:paraId="204BDF2B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ExtOp&lt;=0;</w:t>
      </w:r>
    </w:p>
    <w:p w14:paraId="19BD41C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Branch1&lt;=0;</w:t>
      </w:r>
    </w:p>
    <w:p w14:paraId="0C920C66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ALUCtrl&lt;=3'b111;</w:t>
      </w:r>
    </w:p>
    <w:p w14:paraId="59F25E00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Branch2&lt;=1;</w:t>
      </w:r>
      <w:r w:rsidRPr="00F44AD0">
        <w:rPr>
          <w:shd w:val="clear" w:color="auto" w:fill="FFFFFF"/>
        </w:rPr>
        <w:tab/>
      </w:r>
    </w:p>
    <w:p w14:paraId="420D01A3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Branch3&lt;=0;</w:t>
      </w:r>
      <w:r w:rsidRPr="00F44AD0">
        <w:rPr>
          <w:shd w:val="clear" w:color="auto" w:fill="FFFFFF"/>
        </w:rPr>
        <w:tab/>
      </w:r>
    </w:p>
    <w:p w14:paraId="0804A9AD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</w:t>
      </w:r>
    </w:p>
    <w:p w14:paraId="35EE150F" w14:textId="77777777" w:rsidR="00F44AD0" w:rsidRPr="00F44AD0" w:rsidRDefault="00F44AD0" w:rsidP="00F44AD0">
      <w:pPr>
        <w:pStyle w:val="a9"/>
        <w:rPr>
          <w:shd w:val="clear" w:color="auto" w:fill="FFFFFF"/>
        </w:rPr>
      </w:pPr>
      <w:r w:rsidRPr="00F44AD0">
        <w:rPr>
          <w:shd w:val="clear" w:color="auto" w:fill="FFFFFF"/>
        </w:rPr>
        <w:tab/>
      </w:r>
      <w:r w:rsidRPr="00F44AD0">
        <w:rPr>
          <w:shd w:val="clear" w:color="auto" w:fill="FFFFFF"/>
        </w:rPr>
        <w:tab/>
        <w:t>endcase</w:t>
      </w:r>
    </w:p>
    <w:p w14:paraId="7554DF14" w14:textId="779BB818" w:rsidR="00F44AD0" w:rsidRPr="00F44AD0" w:rsidRDefault="00F44AD0" w:rsidP="00F44AD0">
      <w:pPr>
        <w:pStyle w:val="a9"/>
        <w:rPr>
          <w:rFonts w:hint="eastAsia"/>
          <w:shd w:val="clear" w:color="auto" w:fill="FFFFFF"/>
        </w:rPr>
      </w:pPr>
      <w:r w:rsidRPr="00F44AD0">
        <w:rPr>
          <w:shd w:val="clear" w:color="auto" w:fill="FFFFFF"/>
        </w:rPr>
        <w:tab/>
        <w:t>end</w:t>
      </w:r>
      <w:r w:rsidRPr="00F44AD0">
        <w:rPr>
          <w:shd w:val="clear" w:color="auto" w:fill="FFFFFF"/>
        </w:rPr>
        <w:tab/>
      </w:r>
    </w:p>
    <w:p w14:paraId="577CDFA0" w14:textId="53FEF8CD" w:rsidR="00F44AD0" w:rsidRDefault="00F44AD0" w:rsidP="00F44AD0">
      <w:pPr>
        <w:pStyle w:val="a9"/>
        <w:rPr>
          <w:rFonts w:hint="eastAsia"/>
          <w:shd w:val="clear" w:color="auto" w:fill="FFFFFF"/>
        </w:rPr>
      </w:pPr>
      <w:r w:rsidRPr="00F44AD0">
        <w:rPr>
          <w:shd w:val="clear" w:color="auto" w:fill="FFFFFF"/>
        </w:rPr>
        <w:t>endmodule</w:t>
      </w:r>
    </w:p>
    <w:p w14:paraId="7893446A" w14:textId="2BF57ECE" w:rsidR="004174FE" w:rsidRDefault="004174FE" w:rsidP="003B1706">
      <w:pPr>
        <w:pStyle w:val="a7"/>
        <w:numPr>
          <w:ilvl w:val="0"/>
          <w:numId w:val="13"/>
        </w:numPr>
        <w:spacing w:before="240" w:after="240"/>
        <w:ind w:firstLineChars="0"/>
      </w:pPr>
      <w:r w:rsidRPr="004174FE">
        <w:t>根据你所列举的编码方式，说明他们的优缺点。</w:t>
      </w:r>
    </w:p>
    <w:p w14:paraId="040E66ED" w14:textId="2735FAD9" w:rsidR="00710512" w:rsidRPr="00141701" w:rsidRDefault="00710512" w:rsidP="00141701">
      <w:pPr>
        <w:pStyle w:val="a7"/>
        <w:spacing w:before="240" w:after="240"/>
        <w:ind w:firstLine="480"/>
      </w:pPr>
      <w:r w:rsidRPr="00141701">
        <w:t>第一种</w:t>
      </w:r>
      <w:r w:rsidRPr="00141701">
        <w:rPr>
          <w:rFonts w:hint="eastAsia"/>
        </w:rPr>
        <w:t>c</w:t>
      </w:r>
      <w:r w:rsidRPr="00141701">
        <w:t>ase</w:t>
      </w:r>
      <w:r w:rsidRPr="00141701">
        <w:t>语句常规方式，</w:t>
      </w:r>
      <w:r w:rsidR="00141701" w:rsidRPr="00141701">
        <w:t>代码略微冗长，没体现出来对应的</w:t>
      </w:r>
      <w:r w:rsidR="00141701" w:rsidRPr="00141701">
        <w:rPr>
          <w:rFonts w:hint="eastAsia"/>
        </w:rPr>
        <w:t>6</w:t>
      </w:r>
      <w:r w:rsidR="00141701" w:rsidRPr="00141701">
        <w:t>位</w:t>
      </w:r>
      <w:r w:rsidR="00141701" w:rsidRPr="00141701">
        <w:rPr>
          <w:rFonts w:hint="eastAsia"/>
        </w:rPr>
        <w:t>o</w:t>
      </w:r>
      <w:r w:rsidR="00141701" w:rsidRPr="00141701">
        <w:t>p</w:t>
      </w:r>
      <w:r w:rsidR="00141701" w:rsidRPr="00141701">
        <w:rPr>
          <w:rFonts w:hint="eastAsia"/>
        </w:rPr>
        <w:t>与具体指令的关系，而第三种宏定义就可以</w:t>
      </w:r>
      <w:r w:rsidR="00141701" w:rsidRPr="00141701">
        <w:t>`define R 6'b000000</w:t>
      </w:r>
      <w:r w:rsidR="00141701" w:rsidRPr="00141701">
        <w:t>，同时利用</w:t>
      </w:r>
      <w:r w:rsidR="00141701" w:rsidRPr="00141701">
        <w:rPr>
          <w:rFonts w:hint="eastAsia"/>
        </w:rPr>
        <w:t>c</w:t>
      </w:r>
      <w:r w:rsidR="00141701" w:rsidRPr="00141701">
        <w:t>ase</w:t>
      </w:r>
      <w:r w:rsidR="00141701" w:rsidRPr="00141701">
        <w:t>语句一起，代码长度相仿，</w:t>
      </w:r>
      <w:r w:rsidR="00141701" w:rsidRPr="00141701">
        <w:rPr>
          <w:rFonts w:hint="eastAsia"/>
        </w:rPr>
        <w:t>但</w:t>
      </w:r>
      <w:r w:rsidR="00141701" w:rsidRPr="00141701">
        <w:t>更加清晰</w:t>
      </w:r>
      <w:r w:rsidR="00141701" w:rsidRPr="00141701">
        <w:rPr>
          <w:rFonts w:hint="eastAsia"/>
        </w:rPr>
        <w:t>，第二种</w:t>
      </w:r>
      <w:r w:rsidR="00141701" w:rsidRPr="00141701">
        <w:rPr>
          <w:rFonts w:hint="eastAsia"/>
        </w:rPr>
        <w:t>a</w:t>
      </w:r>
      <w:r w:rsidR="00141701" w:rsidRPr="00141701">
        <w:t>ssign</w:t>
      </w:r>
      <w:r w:rsidR="00141701" w:rsidRPr="00141701">
        <w:t>代码很短直接连线，可以采用真值表求</w:t>
      </w:r>
      <w:r w:rsidR="00141701" w:rsidRPr="00141701">
        <w:lastRenderedPageBreak/>
        <w:t>表达式的</w:t>
      </w:r>
      <w:r w:rsidR="00141701" w:rsidRPr="00141701">
        <w:rPr>
          <w:rFonts w:hint="eastAsia"/>
        </w:rPr>
        <w:t>方式，也可以像我写的这个</w:t>
      </w:r>
      <w:r w:rsidR="00141701" w:rsidRPr="005371E5">
        <w:rPr>
          <w:rFonts w:hint="eastAsia"/>
          <w:b/>
        </w:rPr>
        <w:t>模仿与或门阵列</w:t>
      </w:r>
      <w:r w:rsidR="00141701" w:rsidRPr="00141701">
        <w:rPr>
          <w:rFonts w:hint="eastAsia"/>
        </w:rPr>
        <w:t>的方式，先取一些临时变量</w:t>
      </w:r>
      <w:r w:rsidR="00141701" w:rsidRPr="00141701">
        <w:t>assign r = !op[</w:t>
      </w:r>
      <w:proofErr w:type="gramStart"/>
      <w:r w:rsidR="00141701" w:rsidRPr="00141701">
        <w:t>0]&amp;</w:t>
      </w:r>
      <w:proofErr w:type="gramEnd"/>
      <w:r w:rsidR="00141701" w:rsidRPr="00141701">
        <w:t>&amp;!op[1]&amp;&amp;!op[2]&amp;&amp;!op[3]&amp;&amp;!op[4]&amp;&amp;!op[5];</w:t>
      </w:r>
      <w:r w:rsidR="00F051F3">
        <w:t xml:space="preserve"> </w:t>
      </w:r>
      <w:r w:rsidR="00FE7FA9">
        <w:rPr>
          <w:rFonts w:hint="eastAsia"/>
        </w:rPr>
        <w:t>再</w:t>
      </w:r>
      <w:r w:rsidR="00141701" w:rsidRPr="00141701">
        <w:rPr>
          <w:rFonts w:hint="eastAsia"/>
        </w:rPr>
        <w:t>连接到输出的信号上（利用或门），</w:t>
      </w:r>
      <w:r w:rsidR="00C24696" w:rsidRPr="00C24696">
        <w:t>assign ALUSrc = lw||sw||ori;</w:t>
      </w:r>
      <w:r w:rsidR="00C24696">
        <w:t xml:space="preserve"> </w:t>
      </w:r>
      <w:r w:rsidR="00141701" w:rsidRPr="00141701">
        <w:rPr>
          <w:rFonts w:hint="eastAsia"/>
        </w:rPr>
        <w:t>代码简单易读</w:t>
      </w:r>
      <w:r w:rsidR="00FE7FA9">
        <w:rPr>
          <w:rFonts w:hint="eastAsia"/>
        </w:rPr>
        <w:t>，直接体现了连线的关系，</w:t>
      </w:r>
      <w:r w:rsidR="006404CE">
        <w:rPr>
          <w:rFonts w:hint="eastAsia"/>
        </w:rPr>
        <w:t>但不能直接清晰的看出具体信号是</w:t>
      </w:r>
      <w:r w:rsidR="006404CE">
        <w:rPr>
          <w:rFonts w:hint="eastAsia"/>
        </w:rPr>
        <w:t>1</w:t>
      </w:r>
      <w:r w:rsidR="006404CE">
        <w:rPr>
          <w:rFonts w:hint="eastAsia"/>
        </w:rPr>
        <w:t>还是</w:t>
      </w:r>
      <w:r w:rsidR="006404CE">
        <w:rPr>
          <w:rFonts w:hint="eastAsia"/>
        </w:rPr>
        <w:t>0</w:t>
      </w:r>
      <w:r w:rsidR="006404CE">
        <w:rPr>
          <w:rFonts w:hint="eastAsia"/>
        </w:rPr>
        <w:t>，而</w:t>
      </w:r>
      <w:r w:rsidR="006404CE">
        <w:rPr>
          <w:rFonts w:hint="eastAsia"/>
        </w:rPr>
        <w:t>1</w:t>
      </w:r>
      <w:r w:rsidR="006404CE">
        <w:t>,3</w:t>
      </w:r>
      <w:r w:rsidR="006404CE">
        <w:rPr>
          <w:rFonts w:hint="eastAsia"/>
        </w:rPr>
        <w:t>两种方式则直接体现了真值表的内容，更加清晰</w:t>
      </w:r>
      <w:r w:rsidR="00141701" w:rsidRPr="00141701">
        <w:rPr>
          <w:rFonts w:hint="eastAsia"/>
        </w:rPr>
        <w:t>。</w:t>
      </w:r>
    </w:p>
    <w:p w14:paraId="4BB36E7A" w14:textId="61A39E66" w:rsidR="003B1706" w:rsidRPr="003B1706" w:rsidRDefault="003B1706" w:rsidP="00E81D3D">
      <w:pPr>
        <w:pStyle w:val="11"/>
        <w:spacing w:before="240" w:after="240"/>
      </w:pPr>
      <w:r>
        <w:t>在线测试相关信息（</w:t>
      </w:r>
      <w:r>
        <w:t>L0.T5</w:t>
      </w:r>
      <w:r>
        <w:t>）</w:t>
      </w:r>
    </w:p>
    <w:p w14:paraId="317E9F6E" w14:textId="1D47B5B0" w:rsidR="003B1706" w:rsidRPr="00E81D3D" w:rsidRDefault="00E81D3D" w:rsidP="00E81D3D">
      <w:pPr>
        <w:pStyle w:val="a7"/>
        <w:spacing w:before="240" w:after="240"/>
        <w:ind w:firstLine="480"/>
      </w:pPr>
      <w:r w:rsidRPr="00E81D3D">
        <w:t>1.</w:t>
      </w:r>
      <w:r w:rsidR="003B1706" w:rsidRPr="00E81D3D">
        <w:t>C</w:t>
      </w:r>
      <w:r w:rsidR="003B1706" w:rsidRPr="00E81D3D">
        <w:t>语言是一种</w:t>
      </w:r>
      <w:proofErr w:type="gramStart"/>
      <w:r w:rsidR="003B1706" w:rsidRPr="00E81D3D">
        <w:t>弱类型</w:t>
      </w:r>
      <w:proofErr w:type="gramEnd"/>
      <w:r w:rsidR="003B1706" w:rsidRPr="00E81D3D">
        <w:t>程序设计语言。</w:t>
      </w:r>
      <w:r w:rsidR="003B1706" w:rsidRPr="00E81D3D">
        <w:t>C</w:t>
      </w:r>
      <w:r w:rsidR="003B1706" w:rsidRPr="00E81D3D">
        <w:t>语言中不对计算结果溢出进行处理，这意味着</w:t>
      </w:r>
      <w:r w:rsidR="003B1706" w:rsidRPr="00E81D3D">
        <w:t>C</w:t>
      </w:r>
      <w:r w:rsidR="003B1706" w:rsidRPr="00E81D3D">
        <w:t>语言要求程序员必须很清楚计算结果是否会导致溢出。因此，如果仅仅支持</w:t>
      </w:r>
      <w:r w:rsidR="003B1706" w:rsidRPr="00E81D3D">
        <w:t>C</w:t>
      </w:r>
      <w:r w:rsidR="003B1706" w:rsidRPr="00E81D3D">
        <w:t>语言，</w:t>
      </w:r>
      <w:r w:rsidR="003B1706" w:rsidRPr="00E81D3D">
        <w:t>MIPS</w:t>
      </w:r>
      <w:r w:rsidR="003B1706" w:rsidRPr="00E81D3D">
        <w:t>指令的所有计算指令均可以忽略溢出。</w:t>
      </w:r>
      <w:r w:rsidR="003B1706" w:rsidRPr="00E81D3D">
        <w:t> </w:t>
      </w:r>
      <w:r w:rsidR="003B1706" w:rsidRPr="00E81D3D">
        <w:t>请说明为什么在忽略溢出的前提下，</w:t>
      </w:r>
      <w:r w:rsidR="003B1706" w:rsidRPr="00E81D3D">
        <w:t>addi</w:t>
      </w:r>
      <w:r w:rsidR="003B1706" w:rsidRPr="00E81D3D">
        <w:t>与</w:t>
      </w:r>
      <w:r w:rsidR="003B1706" w:rsidRPr="00E81D3D">
        <w:t>addiu</w:t>
      </w:r>
      <w:r w:rsidR="003B1706" w:rsidRPr="00E81D3D">
        <w:t>是等价的，</w:t>
      </w:r>
      <w:r w:rsidR="003B1706" w:rsidRPr="00E81D3D">
        <w:t>add</w:t>
      </w:r>
      <w:r w:rsidR="003B1706" w:rsidRPr="00E81D3D">
        <w:t>与</w:t>
      </w:r>
      <w:r w:rsidR="003B1706" w:rsidRPr="00E81D3D">
        <w:t>addu</w:t>
      </w:r>
      <w:r w:rsidR="003B1706" w:rsidRPr="00E81D3D">
        <w:t>是等价的。提示：阅读《</w:t>
      </w:r>
      <w:r w:rsidR="003B1706" w:rsidRPr="00E81D3D">
        <w:t>MIPS32® Architecture For Programmers Volume II: The MIPS32® Instruction Set</w:t>
      </w:r>
      <w:r w:rsidR="003B1706" w:rsidRPr="00E81D3D">
        <w:t>》中相关指令的</w:t>
      </w:r>
      <w:r w:rsidR="003B1706" w:rsidRPr="00E81D3D">
        <w:t>Operation</w:t>
      </w:r>
      <w:r w:rsidR="003B1706" w:rsidRPr="00E81D3D">
        <w:t>部分</w:t>
      </w:r>
      <w:r w:rsidR="003B1706" w:rsidRPr="00E81D3D">
        <w:t xml:space="preserve"> </w:t>
      </w:r>
      <w:r w:rsidR="003B1706" w:rsidRPr="00E81D3D">
        <w:t>。</w:t>
      </w:r>
    </w:p>
    <w:p w14:paraId="103D741C" w14:textId="4341977C" w:rsidR="00E81D3D" w:rsidRPr="00E81D3D" w:rsidRDefault="00E81D3D" w:rsidP="00E81D3D">
      <w:pPr>
        <w:pStyle w:val="a7"/>
        <w:spacing w:before="240" w:after="240"/>
        <w:ind w:firstLine="480"/>
      </w:pPr>
      <w:r w:rsidRPr="00E81D3D">
        <w:t>add</w:t>
      </w:r>
      <w:r w:rsidRPr="00E81D3D">
        <w:rPr>
          <w:rFonts w:hint="eastAsia"/>
        </w:rPr>
        <w:t>指令操作如下</w:t>
      </w:r>
    </w:p>
    <w:p w14:paraId="18803FC3" w14:textId="3A3E5F3F" w:rsidR="00E81D3D" w:rsidRDefault="00E81D3D" w:rsidP="00E81D3D">
      <w:pPr>
        <w:pStyle w:val="a9"/>
      </w:pPr>
      <w:r>
        <w:t xml:space="preserve">temp </w:t>
      </w:r>
      <w:r>
        <w:t> (</w:t>
      </w:r>
      <w:proofErr w:type="gramStart"/>
      <w:r>
        <w:t>GPR[</w:t>
      </w:r>
      <w:proofErr w:type="gramEnd"/>
      <w:r>
        <w:t>rs]31</w:t>
      </w:r>
      <w:r w:rsidR="001712AA">
        <w:t>||</w:t>
      </w:r>
      <w:r>
        <w:t>GPR[rs]) + (GPR[rt]31</w:t>
      </w:r>
      <w:r w:rsidR="001712AA">
        <w:t>||</w:t>
      </w:r>
      <w:r>
        <w:t>GPR[rt])</w:t>
      </w:r>
    </w:p>
    <w:p w14:paraId="0B1AE4E6" w14:textId="67A15E07" w:rsidR="00E81D3D" w:rsidRDefault="00E81D3D" w:rsidP="00E81D3D">
      <w:pPr>
        <w:pStyle w:val="a9"/>
      </w:pPr>
      <w:r>
        <w:t>if temp32 ≠ temp31 then</w:t>
      </w:r>
    </w:p>
    <w:p w14:paraId="21CC02DB" w14:textId="77777777" w:rsidR="00E81D3D" w:rsidRDefault="00E81D3D" w:rsidP="00E81D3D">
      <w:pPr>
        <w:pStyle w:val="a9"/>
      </w:pPr>
      <w:proofErr w:type="gramStart"/>
      <w:r>
        <w:t>SignalException(</w:t>
      </w:r>
      <w:proofErr w:type="gramEnd"/>
      <w:r>
        <w:t>IntegerOverflow)</w:t>
      </w:r>
    </w:p>
    <w:p w14:paraId="2A9640FC" w14:textId="77777777" w:rsidR="00E81D3D" w:rsidRDefault="00E81D3D" w:rsidP="00E81D3D">
      <w:pPr>
        <w:pStyle w:val="a9"/>
      </w:pPr>
      <w:r>
        <w:t>else</w:t>
      </w:r>
    </w:p>
    <w:p w14:paraId="6147CA94" w14:textId="77777777" w:rsidR="00E81D3D" w:rsidRDefault="00E81D3D" w:rsidP="00E81D3D">
      <w:pPr>
        <w:pStyle w:val="a9"/>
      </w:pPr>
      <w:proofErr w:type="gramStart"/>
      <w:r>
        <w:t>GPR[</w:t>
      </w:r>
      <w:proofErr w:type="gramEnd"/>
      <w:r>
        <w:t>rd] ← temp 31..0</w:t>
      </w:r>
    </w:p>
    <w:p w14:paraId="465D4BFC" w14:textId="537F0424" w:rsidR="00E81D3D" w:rsidRDefault="00E81D3D" w:rsidP="00E81D3D">
      <w:pPr>
        <w:pStyle w:val="a9"/>
      </w:pPr>
      <w:r>
        <w:t>Endif</w:t>
      </w:r>
    </w:p>
    <w:p w14:paraId="425043A4" w14:textId="26413445" w:rsidR="00E81D3D" w:rsidRDefault="001712AA" w:rsidP="00E81D3D">
      <w:pPr>
        <w:pStyle w:val="a7"/>
        <w:spacing w:before="240" w:after="240"/>
        <w:ind w:firstLine="480"/>
      </w:pPr>
      <w:r>
        <w:rPr>
          <w:rFonts w:hint="eastAsia"/>
        </w:rPr>
        <w:t>a</w:t>
      </w:r>
      <w:r w:rsidR="00E81D3D">
        <w:t>ddu</w:t>
      </w:r>
      <w:r w:rsidR="00E81D3D">
        <w:rPr>
          <w:rFonts w:hint="eastAsia"/>
        </w:rPr>
        <w:t>指令操作如下</w:t>
      </w:r>
    </w:p>
    <w:p w14:paraId="42B1CCE7" w14:textId="2ADD7214" w:rsidR="00E81D3D" w:rsidRDefault="00E81D3D" w:rsidP="00E81D3D">
      <w:pPr>
        <w:pStyle w:val="a9"/>
      </w:pPr>
      <w:proofErr w:type="gramStart"/>
      <w:r w:rsidRPr="00E81D3D">
        <w:t>GPR[</w:t>
      </w:r>
      <w:proofErr w:type="gramEnd"/>
      <w:r w:rsidRPr="00E81D3D">
        <w:t>rd]</w:t>
      </w:r>
      <w:r w:rsidR="001712AA" w:rsidRPr="001712AA">
        <w:t xml:space="preserve"> </w:t>
      </w:r>
      <w:r w:rsidR="001712AA">
        <w:t xml:space="preserve">← </w:t>
      </w:r>
      <w:r w:rsidRPr="00E81D3D">
        <w:t>GPR[rs] + GPR[rt]</w:t>
      </w:r>
    </w:p>
    <w:p w14:paraId="48018FB5" w14:textId="3F459A49" w:rsidR="001712AA" w:rsidRDefault="0057739A" w:rsidP="001712AA">
      <w:pPr>
        <w:pStyle w:val="a7"/>
        <w:spacing w:before="240" w:after="240"/>
        <w:ind w:firstLine="480"/>
      </w:pPr>
      <w:r>
        <w:t>a</w:t>
      </w:r>
      <w:r w:rsidR="001712AA">
        <w:t>dd</w:t>
      </w:r>
      <w:r w:rsidR="001712AA">
        <w:rPr>
          <w:rFonts w:hint="eastAsia"/>
        </w:rPr>
        <w:t>指令把两个操作数的最高位</w:t>
      </w:r>
      <w:proofErr w:type="gramStart"/>
      <w:r w:rsidR="001712AA">
        <w:rPr>
          <w:rFonts w:hint="eastAsia"/>
        </w:rPr>
        <w:t>当做</w:t>
      </w:r>
      <w:proofErr w:type="gramEnd"/>
      <w:r w:rsidR="001712AA">
        <w:rPr>
          <w:rFonts w:hint="eastAsia"/>
        </w:rPr>
        <w:t>第</w:t>
      </w:r>
      <w:r w:rsidR="001712AA">
        <w:rPr>
          <w:rFonts w:hint="eastAsia"/>
        </w:rPr>
        <w:t>3</w:t>
      </w:r>
      <w:r w:rsidR="001712AA">
        <w:t>3</w:t>
      </w:r>
      <w:r w:rsidR="001712AA">
        <w:rPr>
          <w:rFonts w:hint="eastAsia"/>
        </w:rPr>
        <w:t>位，实现的</w:t>
      </w:r>
      <w:r w:rsidR="001712AA">
        <w:rPr>
          <w:rFonts w:hint="eastAsia"/>
        </w:rPr>
        <w:t>3</w:t>
      </w:r>
      <w:r w:rsidR="001712AA">
        <w:t>3</w:t>
      </w:r>
      <w:r w:rsidR="001712AA">
        <w:rPr>
          <w:rFonts w:hint="eastAsia"/>
        </w:rPr>
        <w:t>位加法，但实际上前</w:t>
      </w:r>
      <w:r w:rsidR="001712AA">
        <w:rPr>
          <w:rFonts w:hint="eastAsia"/>
        </w:rPr>
        <w:t>3</w:t>
      </w:r>
      <w:r w:rsidR="001712AA">
        <w:t>2</w:t>
      </w:r>
      <w:r w:rsidR="001712AA">
        <w:rPr>
          <w:rFonts w:hint="eastAsia"/>
        </w:rPr>
        <w:t>位的结果只跟</w:t>
      </w:r>
      <w:r w:rsidR="001712AA" w:rsidRPr="00E81D3D">
        <w:t>GPR[rs]</w:t>
      </w:r>
      <w:r w:rsidR="001712AA">
        <w:rPr>
          <w:rFonts w:hint="eastAsia"/>
        </w:rPr>
        <w:t>，</w:t>
      </w:r>
      <w:r w:rsidR="001712AA" w:rsidRPr="00E81D3D">
        <w:t>GPR[rt]</w:t>
      </w:r>
      <w:r w:rsidR="001712AA">
        <w:rPr>
          <w:rFonts w:hint="eastAsia"/>
        </w:rPr>
        <w:t>有关，即两者之和，如果有进位</w:t>
      </w:r>
      <w:r w:rsidR="001712AA">
        <w:rPr>
          <w:rFonts w:hint="eastAsia"/>
        </w:rPr>
        <w:t>1</w:t>
      </w:r>
      <w:r w:rsidR="001712AA">
        <w:rPr>
          <w:rFonts w:hint="eastAsia"/>
        </w:rPr>
        <w:t>，则</w:t>
      </w:r>
      <w:r w:rsidR="001712AA">
        <w:rPr>
          <w:rFonts w:hint="eastAsia"/>
        </w:rPr>
        <w:t>t</w:t>
      </w:r>
      <w:r w:rsidR="001712AA">
        <w:t>emp32=1+</w:t>
      </w:r>
      <w:r w:rsidR="001712AA" w:rsidRPr="001712AA">
        <w:t xml:space="preserve"> </w:t>
      </w:r>
      <w:r w:rsidR="001712AA">
        <w:t>GPR[rs]31+</w:t>
      </w:r>
      <w:r w:rsidR="001712AA" w:rsidRPr="001712AA">
        <w:t xml:space="preserve"> </w:t>
      </w:r>
      <w:r w:rsidR="001712AA">
        <w:t>GPR[rt]31,</w:t>
      </w:r>
      <w:r w:rsidR="001712AA">
        <w:rPr>
          <w:rFonts w:hint="eastAsia"/>
        </w:rPr>
        <w:t>没有则</w:t>
      </w:r>
      <w:r w:rsidR="001712AA">
        <w:rPr>
          <w:rFonts w:hint="eastAsia"/>
        </w:rPr>
        <w:t>t</w:t>
      </w:r>
      <w:r w:rsidR="001712AA">
        <w:t>emp32=GPR[rs]31+</w:t>
      </w:r>
      <w:r w:rsidR="001712AA" w:rsidRPr="001712AA">
        <w:t xml:space="preserve"> </w:t>
      </w:r>
      <w:r w:rsidR="001712AA">
        <w:t>GPR[rt]31</w:t>
      </w:r>
      <w:r w:rsidR="001712AA">
        <w:rPr>
          <w:rFonts w:hint="eastAsia"/>
        </w:rPr>
        <w:t>，</w:t>
      </w:r>
      <w:r w:rsidR="001712AA">
        <w:rPr>
          <w:rFonts w:hint="eastAsia"/>
        </w:rPr>
        <w:t>t</w:t>
      </w:r>
      <w:r w:rsidR="001712AA">
        <w:t>emp31</w:t>
      </w:r>
      <w:r w:rsidR="001712AA">
        <w:rPr>
          <w:rFonts w:hint="eastAsia"/>
        </w:rPr>
        <w:t>是只跟</w:t>
      </w:r>
      <w:r w:rsidR="001712AA" w:rsidRPr="00E81D3D">
        <w:t>GPR[rs]</w:t>
      </w:r>
      <w:r w:rsidR="001712AA">
        <w:rPr>
          <w:rFonts w:hint="eastAsia"/>
        </w:rPr>
        <w:t>，</w:t>
      </w:r>
      <w:r w:rsidR="001712AA" w:rsidRPr="00E81D3D">
        <w:lastRenderedPageBreak/>
        <w:t>GPR[rt]</w:t>
      </w:r>
      <w:r w:rsidR="001712AA">
        <w:rPr>
          <w:rFonts w:hint="eastAsia"/>
        </w:rPr>
        <w:t>有关的，计算出</w:t>
      </w:r>
      <w:r w:rsidR="001712AA">
        <w:rPr>
          <w:rFonts w:hint="eastAsia"/>
        </w:rPr>
        <w:t>t</w:t>
      </w:r>
      <w:r w:rsidR="001712AA">
        <w:t>emp31,temp32</w:t>
      </w:r>
      <w:r w:rsidR="001712AA">
        <w:rPr>
          <w:rFonts w:hint="eastAsia"/>
        </w:rPr>
        <w:t>后可以用来判断是否溢出，但如果忽略溢出，</w:t>
      </w:r>
      <w:r w:rsidR="001712AA">
        <w:rPr>
          <w:rFonts w:hint="eastAsia"/>
        </w:rPr>
        <w:t>add</w:t>
      </w:r>
      <w:r w:rsidR="001712AA">
        <w:rPr>
          <w:rFonts w:hint="eastAsia"/>
        </w:rPr>
        <w:t>指令保留的</w:t>
      </w:r>
      <w:r w:rsidR="001712AA">
        <w:t xml:space="preserve">GPR[rd] ← temp 31..0 </w:t>
      </w:r>
      <w:r w:rsidR="001712AA">
        <w:rPr>
          <w:rFonts w:hint="eastAsia"/>
        </w:rPr>
        <w:t>也就是</w:t>
      </w:r>
      <w:r w:rsidR="001712AA">
        <w:rPr>
          <w:rFonts w:hint="eastAsia"/>
        </w:rPr>
        <w:t>a</w:t>
      </w:r>
      <w:r w:rsidR="001712AA">
        <w:t>ddu</w:t>
      </w:r>
      <w:r w:rsidR="001712AA">
        <w:rPr>
          <w:rFonts w:hint="eastAsia"/>
        </w:rPr>
        <w:t>所保留的</w:t>
      </w:r>
      <w:r w:rsidR="001712AA" w:rsidRPr="00E81D3D">
        <w:t>GPR[rd]</w:t>
      </w:r>
      <w:r w:rsidR="001712AA" w:rsidRPr="001712AA">
        <w:t xml:space="preserve"> </w:t>
      </w:r>
      <w:r w:rsidR="001712AA">
        <w:t xml:space="preserve">← </w:t>
      </w:r>
      <w:r w:rsidR="001712AA" w:rsidRPr="00E81D3D">
        <w:t>GPR[rs] + GPR[rt]</w:t>
      </w:r>
      <w:r w:rsidR="001712AA">
        <w:rPr>
          <w:rFonts w:hint="eastAsia"/>
        </w:rPr>
        <w:t>，即</w:t>
      </w:r>
      <w:r w:rsidR="001712AA">
        <w:t>rs,rt</w:t>
      </w:r>
      <w:r w:rsidR="001712AA">
        <w:rPr>
          <w:rFonts w:hint="eastAsia"/>
        </w:rPr>
        <w:t>两个寄存器的和，跟溢出无关，所以</w:t>
      </w:r>
      <w:r w:rsidR="001712AA" w:rsidRPr="00E81D3D">
        <w:t>在忽略溢出的前提下</w:t>
      </w:r>
      <w:r w:rsidR="001712AA" w:rsidRPr="00E81D3D">
        <w:t>add</w:t>
      </w:r>
      <w:r w:rsidR="001712AA" w:rsidRPr="00E81D3D">
        <w:t>与</w:t>
      </w:r>
      <w:r w:rsidR="001712AA" w:rsidRPr="00E81D3D">
        <w:t>addu</w:t>
      </w:r>
      <w:r w:rsidR="001712AA" w:rsidRPr="00E81D3D">
        <w:t>是等价的</w:t>
      </w:r>
      <w:r w:rsidR="001712AA">
        <w:rPr>
          <w:rFonts w:hint="eastAsia"/>
        </w:rPr>
        <w:t>。</w:t>
      </w:r>
    </w:p>
    <w:p w14:paraId="4CA83288" w14:textId="3C2A1F87" w:rsidR="001712AA" w:rsidRDefault="001712AA" w:rsidP="001712AA">
      <w:pPr>
        <w:pStyle w:val="a7"/>
        <w:spacing w:before="240" w:after="240"/>
        <w:ind w:firstLine="480"/>
      </w:pPr>
      <w:r>
        <w:rPr>
          <w:rFonts w:hint="eastAsia"/>
        </w:rPr>
        <w:t>同样的</w:t>
      </w:r>
    </w:p>
    <w:p w14:paraId="37084C58" w14:textId="015AD0A9" w:rsidR="001712AA" w:rsidRDefault="001712AA" w:rsidP="001712AA">
      <w:pPr>
        <w:pStyle w:val="a7"/>
        <w:spacing w:before="240" w:after="240"/>
        <w:ind w:firstLine="480"/>
      </w:pPr>
      <w:r>
        <w:rPr>
          <w:rFonts w:hint="eastAsia"/>
        </w:rPr>
        <w:t>add</w:t>
      </w:r>
      <w:r>
        <w:t xml:space="preserve">i </w:t>
      </w:r>
      <w:r>
        <w:rPr>
          <w:rFonts w:hint="eastAsia"/>
        </w:rPr>
        <w:t>操作为</w:t>
      </w:r>
    </w:p>
    <w:p w14:paraId="0A3CFA83" w14:textId="36A3D968" w:rsidR="001712AA" w:rsidRDefault="001712AA" w:rsidP="001712AA">
      <w:pPr>
        <w:pStyle w:val="a9"/>
      </w:pPr>
      <w:r>
        <w:t xml:space="preserve">temp </w:t>
      </w:r>
      <w:r w:rsidR="006D0E4C">
        <w:t>←</w:t>
      </w:r>
      <w:r>
        <w:t> (</w:t>
      </w:r>
      <w:proofErr w:type="gramStart"/>
      <w:r>
        <w:t>GPR[</w:t>
      </w:r>
      <w:proofErr w:type="gramEnd"/>
      <w:r>
        <w:t>rs]31</w:t>
      </w:r>
      <w:r w:rsidR="006D0E4C">
        <w:t>||</w:t>
      </w:r>
      <w:r>
        <w:t>GPR[rs]) + sign_extend(immediate)</w:t>
      </w:r>
    </w:p>
    <w:p w14:paraId="60631B4D" w14:textId="77777777" w:rsidR="001712AA" w:rsidRDefault="001712AA" w:rsidP="001712AA">
      <w:pPr>
        <w:pStyle w:val="a9"/>
      </w:pPr>
      <w:r>
        <w:t>if temp 32 ≠ temp 31 then</w:t>
      </w:r>
    </w:p>
    <w:p w14:paraId="551B3D27" w14:textId="77777777" w:rsidR="001712AA" w:rsidRDefault="001712AA" w:rsidP="001712AA">
      <w:pPr>
        <w:pStyle w:val="a9"/>
      </w:pPr>
      <w:proofErr w:type="gramStart"/>
      <w:r>
        <w:t>SignalException(</w:t>
      </w:r>
      <w:proofErr w:type="gramEnd"/>
      <w:r>
        <w:t>IntegerOverflow)</w:t>
      </w:r>
    </w:p>
    <w:p w14:paraId="1105D564" w14:textId="77777777" w:rsidR="001712AA" w:rsidRDefault="001712AA" w:rsidP="001712AA">
      <w:pPr>
        <w:pStyle w:val="a9"/>
      </w:pPr>
      <w:r>
        <w:t>else</w:t>
      </w:r>
    </w:p>
    <w:p w14:paraId="27D8171A" w14:textId="77777777" w:rsidR="001712AA" w:rsidRDefault="001712AA" w:rsidP="001712AA">
      <w:pPr>
        <w:pStyle w:val="a9"/>
      </w:pPr>
      <w:proofErr w:type="gramStart"/>
      <w:r>
        <w:t>GPR[</w:t>
      </w:r>
      <w:proofErr w:type="gramEnd"/>
      <w:r>
        <w:t>rt] ← temp 31..0</w:t>
      </w:r>
    </w:p>
    <w:p w14:paraId="7B16A88C" w14:textId="27FAF5A5" w:rsidR="001712AA" w:rsidRDefault="001712AA" w:rsidP="001712AA">
      <w:pPr>
        <w:pStyle w:val="a9"/>
      </w:pPr>
      <w:r>
        <w:t>endif</w:t>
      </w:r>
    </w:p>
    <w:p w14:paraId="3C2C369C" w14:textId="03C1DC75" w:rsidR="001712AA" w:rsidRDefault="001712AA" w:rsidP="001712AA">
      <w:pPr>
        <w:pStyle w:val="a7"/>
        <w:spacing w:before="240" w:after="240"/>
        <w:ind w:firstLine="480"/>
      </w:pPr>
      <w:r>
        <w:rPr>
          <w:rFonts w:hint="eastAsia"/>
        </w:rPr>
        <w:t>a</w:t>
      </w:r>
      <w:r>
        <w:t>ddiu</w:t>
      </w:r>
      <w:r>
        <w:rPr>
          <w:rFonts w:hint="eastAsia"/>
        </w:rPr>
        <w:t>操作为</w:t>
      </w:r>
    </w:p>
    <w:p w14:paraId="3F33207D" w14:textId="0982164E" w:rsidR="001712AA" w:rsidRPr="001712AA" w:rsidRDefault="001712AA" w:rsidP="001712AA">
      <w:pPr>
        <w:pStyle w:val="a9"/>
      </w:pPr>
      <w:proofErr w:type="gramStart"/>
      <w:r w:rsidRPr="001712AA">
        <w:t>GPR[</w:t>
      </w:r>
      <w:proofErr w:type="gramEnd"/>
      <w:r w:rsidRPr="001712AA">
        <w:t xml:space="preserve">rt] </w:t>
      </w:r>
      <w:r w:rsidR="006D0E4C">
        <w:t>←</w:t>
      </w:r>
      <w:r w:rsidRPr="001712AA">
        <w:t> GPR[rs] + sign_extend(immediate)</w:t>
      </w:r>
    </w:p>
    <w:p w14:paraId="0C6E33E6" w14:textId="2F039D75" w:rsidR="001712AA" w:rsidRPr="001712AA" w:rsidRDefault="00000B51" w:rsidP="0057739A">
      <w:pPr>
        <w:pStyle w:val="a7"/>
        <w:spacing w:before="240" w:after="240"/>
        <w:ind w:firstLine="480"/>
      </w:pPr>
      <w:proofErr w:type="gramStart"/>
      <w:r>
        <w:rPr>
          <w:rFonts w:hint="eastAsia"/>
        </w:rPr>
        <w:t>跟上边</w:t>
      </w:r>
      <w:proofErr w:type="gramEnd"/>
      <w:r>
        <w:rPr>
          <w:rFonts w:hint="eastAsia"/>
        </w:rPr>
        <w:t>类似，低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位的加法只跟</w:t>
      </w:r>
      <w:r w:rsidRPr="001712AA">
        <w:t xml:space="preserve">GPR[rs] </w:t>
      </w:r>
      <w:r>
        <w:rPr>
          <w:rFonts w:hint="eastAsia"/>
        </w:rPr>
        <w:t>，</w:t>
      </w:r>
      <w:r w:rsidRPr="001712AA">
        <w:t>sign_extend(immediate)</w:t>
      </w:r>
      <w:r>
        <w:rPr>
          <w:rFonts w:hint="eastAsia"/>
        </w:rPr>
        <w:t>有关，所以如果忽略溢出，</w:t>
      </w:r>
      <w:r>
        <w:rPr>
          <w:rFonts w:hint="eastAsia"/>
        </w:rPr>
        <w:t>ad</w:t>
      </w:r>
      <w:r>
        <w:t>di</w:t>
      </w:r>
      <w:r>
        <w:rPr>
          <w:rFonts w:hint="eastAsia"/>
        </w:rPr>
        <w:t>指令保留的</w:t>
      </w:r>
      <w:r>
        <w:t xml:space="preserve">GPR[rd] ← temp 31..0 </w:t>
      </w:r>
      <w:r>
        <w:rPr>
          <w:rFonts w:hint="eastAsia"/>
        </w:rPr>
        <w:t>也就是</w:t>
      </w:r>
      <w:r>
        <w:rPr>
          <w:rFonts w:hint="eastAsia"/>
        </w:rPr>
        <w:t>a</w:t>
      </w:r>
      <w:r>
        <w:t>ddiu</w:t>
      </w:r>
      <w:r>
        <w:rPr>
          <w:rFonts w:hint="eastAsia"/>
        </w:rPr>
        <w:t>所保留的</w:t>
      </w:r>
      <w:r w:rsidRPr="00E81D3D">
        <w:t>GPR[rd]</w:t>
      </w:r>
      <w:r w:rsidRPr="001712AA">
        <w:t xml:space="preserve"> </w:t>
      </w:r>
      <w:r>
        <w:t xml:space="preserve">← </w:t>
      </w:r>
      <w:r w:rsidRPr="001712AA">
        <w:t>GPR[rs] + sign_extend(immediate)</w:t>
      </w:r>
      <w:r>
        <w:rPr>
          <w:rFonts w:hint="eastAsia"/>
        </w:rPr>
        <w:t>，即</w:t>
      </w:r>
      <w:r>
        <w:t>rs</w:t>
      </w:r>
      <w:r>
        <w:rPr>
          <w:rFonts w:hint="eastAsia"/>
        </w:rPr>
        <w:t>寄存器和</w:t>
      </w:r>
      <w:r w:rsidRPr="001712AA">
        <w:t>sign_extend(immediate)</w:t>
      </w:r>
      <w:r>
        <w:rPr>
          <w:rFonts w:hint="eastAsia"/>
        </w:rPr>
        <w:t>的和，跟溢出无关，所以</w:t>
      </w:r>
      <w:r w:rsidRPr="00E81D3D">
        <w:t>在忽略溢出的前提下</w:t>
      </w:r>
      <w:r w:rsidRPr="00E81D3D">
        <w:t>add</w:t>
      </w:r>
      <w:r>
        <w:rPr>
          <w:rFonts w:hint="eastAsia"/>
        </w:rPr>
        <w:t>i</w:t>
      </w:r>
      <w:r w:rsidRPr="00E81D3D">
        <w:t>与</w:t>
      </w:r>
      <w:r w:rsidRPr="00E81D3D">
        <w:t>add</w:t>
      </w:r>
      <w:r>
        <w:t>i</w:t>
      </w:r>
      <w:r w:rsidRPr="00E81D3D">
        <w:t>u</w:t>
      </w:r>
      <w:r w:rsidRPr="00E81D3D">
        <w:t>是等价的</w:t>
      </w:r>
      <w:r>
        <w:rPr>
          <w:rFonts w:hint="eastAsia"/>
        </w:rPr>
        <w:t>。</w:t>
      </w:r>
    </w:p>
    <w:p w14:paraId="61B70D09" w14:textId="7926A192" w:rsidR="003B1706" w:rsidRPr="003C2FE7" w:rsidRDefault="003C2FE7" w:rsidP="003C2FE7">
      <w:pPr>
        <w:pStyle w:val="a7"/>
        <w:spacing w:before="240" w:after="240"/>
        <w:ind w:firstLine="480"/>
      </w:pPr>
      <w:r>
        <w:rPr>
          <w:rFonts w:hint="eastAsia"/>
        </w:rPr>
        <w:t>2</w:t>
      </w:r>
      <w:r>
        <w:t>.</w:t>
      </w:r>
      <w:r w:rsidR="003B1706" w:rsidRPr="003C2FE7">
        <w:t>根据自己的设计说明单周期处理器的优缺点。</w:t>
      </w:r>
    </w:p>
    <w:p w14:paraId="7737FD63" w14:textId="208E259E" w:rsidR="003C2FE7" w:rsidRDefault="003C2FE7" w:rsidP="003C2FE7">
      <w:pPr>
        <w:pStyle w:val="a7"/>
        <w:spacing w:before="240" w:after="240"/>
        <w:ind w:firstLine="480"/>
      </w:pPr>
      <w:r>
        <w:rPr>
          <w:rFonts w:hint="eastAsia"/>
        </w:rPr>
        <w:t>优点</w:t>
      </w:r>
      <w:r w:rsidR="00617477">
        <w:rPr>
          <w:rFonts w:hint="eastAsia"/>
        </w:rPr>
        <w:t>：</w:t>
      </w:r>
      <w:r>
        <w:rPr>
          <w:rFonts w:hint="eastAsia"/>
        </w:rPr>
        <w:t>设计简单，结构简单，都由统一时钟控制</w:t>
      </w:r>
    </w:p>
    <w:p w14:paraId="6CE12519" w14:textId="040A16E2" w:rsidR="00614346" w:rsidRDefault="003C2FE7" w:rsidP="003C2FE7">
      <w:pPr>
        <w:pStyle w:val="a7"/>
        <w:spacing w:before="240" w:after="240"/>
        <w:ind w:firstLine="480"/>
      </w:pPr>
      <w:r>
        <w:rPr>
          <w:rFonts w:hint="eastAsia"/>
        </w:rPr>
        <w:t>缺点</w:t>
      </w:r>
      <w:r>
        <w:rPr>
          <w:rFonts w:hint="eastAsia"/>
        </w:rPr>
        <w:t>:</w:t>
      </w:r>
      <w:r w:rsidRPr="003C2FE7">
        <w:rPr>
          <w:rFonts w:hint="eastAsia"/>
        </w:rPr>
        <w:t xml:space="preserve"> </w:t>
      </w:r>
      <w:r w:rsidR="00614346">
        <w:rPr>
          <w:rFonts w:hint="eastAsia"/>
        </w:rPr>
        <w:t>（</w:t>
      </w:r>
      <w:r w:rsidR="00614346">
        <w:rPr>
          <w:rFonts w:hint="eastAsia"/>
        </w:rPr>
        <w:t>1</w:t>
      </w:r>
      <w:r w:rsidR="00614346">
        <w:rPr>
          <w:rFonts w:hint="eastAsia"/>
        </w:rPr>
        <w:t>）</w:t>
      </w:r>
      <w:r>
        <w:rPr>
          <w:rFonts w:hint="eastAsia"/>
        </w:rPr>
        <w:t>所有指令都在一个周期内完成，但是</w:t>
      </w:r>
      <w:r w:rsidRPr="003C2FE7">
        <w:rPr>
          <w:rFonts w:hint="eastAsia"/>
        </w:rPr>
        <w:t>不同类型的指令可能具有不同的指令周期</w:t>
      </w:r>
      <w:r w:rsidR="00614346">
        <w:rPr>
          <w:rFonts w:hint="eastAsia"/>
        </w:rPr>
        <w:t>，这就导致了单周期处理器速度慢，吞吐量低，同步时钟的设计，时钟</w:t>
      </w:r>
      <w:r w:rsidR="00614346">
        <w:rPr>
          <w:rFonts w:hint="eastAsia"/>
        </w:rPr>
        <w:lastRenderedPageBreak/>
        <w:t>周期是常数，需要足够长以满足最慢的指令，而大部分指令执行时比较快的，比如</w:t>
      </w:r>
      <w:r w:rsidR="00614346">
        <w:rPr>
          <w:rFonts w:hint="eastAsia"/>
        </w:rPr>
        <w:t>R</w:t>
      </w:r>
      <w:r w:rsidR="00614346">
        <w:rPr>
          <w:rFonts w:hint="eastAsia"/>
        </w:rPr>
        <w:t>型不需要访问存储器，比</w:t>
      </w:r>
      <w:r w:rsidR="00614346">
        <w:rPr>
          <w:rFonts w:hint="eastAsia"/>
        </w:rPr>
        <w:t>lw</w:t>
      </w:r>
      <w:r w:rsidR="00614346">
        <w:rPr>
          <w:rFonts w:hint="eastAsia"/>
        </w:rPr>
        <w:t>要快，这就很浪费时间。（</w:t>
      </w:r>
      <w:r w:rsidR="00614346">
        <w:rPr>
          <w:rFonts w:hint="eastAsia"/>
        </w:rPr>
        <w:t>2</w:t>
      </w:r>
      <w:r w:rsidR="00614346">
        <w:rPr>
          <w:rFonts w:hint="eastAsia"/>
        </w:rPr>
        <w:t>）有三个加法器，一个用于</w:t>
      </w:r>
      <w:r w:rsidR="00614346">
        <w:rPr>
          <w:rFonts w:hint="eastAsia"/>
        </w:rPr>
        <w:t>A</w:t>
      </w:r>
      <w:r w:rsidR="00614346">
        <w:t>LU</w:t>
      </w:r>
      <w:r w:rsidR="00614346">
        <w:rPr>
          <w:rFonts w:hint="eastAsia"/>
        </w:rPr>
        <w:t>，两个用于</w:t>
      </w:r>
      <w:r w:rsidR="00614346">
        <w:rPr>
          <w:rFonts w:hint="eastAsia"/>
        </w:rPr>
        <w:t>P</w:t>
      </w:r>
      <w:r w:rsidR="00614346">
        <w:t>C</w:t>
      </w:r>
      <w:r w:rsidR="00614346">
        <w:rPr>
          <w:rFonts w:hint="eastAsia"/>
        </w:rPr>
        <w:t>的逻辑（</w:t>
      </w:r>
      <w:r w:rsidR="00614346">
        <w:rPr>
          <w:rFonts w:hint="eastAsia"/>
        </w:rPr>
        <w:t>P</w:t>
      </w:r>
      <w:r w:rsidR="00614346">
        <w:t>C+4</w:t>
      </w:r>
      <w:r w:rsidR="00614346">
        <w:rPr>
          <w:rFonts w:hint="eastAsia"/>
        </w:rPr>
        <w:t>和</w:t>
      </w:r>
      <w:r w:rsidR="00614346">
        <w:rPr>
          <w:rFonts w:hint="eastAsia"/>
        </w:rPr>
        <w:t>b</w:t>
      </w:r>
      <w:r w:rsidR="00614346">
        <w:t>eq</w:t>
      </w:r>
      <w:r w:rsidR="00614346">
        <w:rPr>
          <w:rFonts w:hint="eastAsia"/>
        </w:rPr>
        <w:t>指令的跳转），而加法器是比较占用芯片面积的电路。（</w:t>
      </w:r>
      <w:r w:rsidR="00614346">
        <w:rPr>
          <w:rFonts w:hint="eastAsia"/>
        </w:rPr>
        <w:t>3</w:t>
      </w:r>
      <w:r w:rsidR="00614346">
        <w:rPr>
          <w:rFonts w:hint="eastAsia"/>
        </w:rPr>
        <w:t>）采用独立的指令存储器</w:t>
      </w:r>
      <w:r w:rsidR="00614346">
        <w:rPr>
          <w:rFonts w:hint="eastAsia"/>
        </w:rPr>
        <w:t>I</w:t>
      </w:r>
      <w:r w:rsidR="00614346">
        <w:t>M</w:t>
      </w:r>
      <w:r w:rsidR="00614346">
        <w:rPr>
          <w:rFonts w:hint="eastAsia"/>
        </w:rPr>
        <w:t>和数据存储器</w:t>
      </w:r>
      <w:r w:rsidR="00614346">
        <w:rPr>
          <w:rFonts w:hint="eastAsia"/>
        </w:rPr>
        <w:t>D</w:t>
      </w:r>
      <w:r w:rsidR="00614346">
        <w:t>M</w:t>
      </w:r>
      <w:r w:rsidR="00614346">
        <w:rPr>
          <w:rFonts w:hint="eastAsia"/>
        </w:rPr>
        <w:t>，在实际系统中不太现实。</w:t>
      </w:r>
    </w:p>
    <w:p w14:paraId="467BF673" w14:textId="145914F0" w:rsidR="003B1706" w:rsidRPr="003C2FE7" w:rsidRDefault="00614346" w:rsidP="003C2FE7">
      <w:pPr>
        <w:pStyle w:val="a7"/>
        <w:spacing w:before="240" w:after="240"/>
        <w:ind w:firstLine="480"/>
      </w:pPr>
      <w:r>
        <w:t>3</w:t>
      </w:r>
      <w:r w:rsidR="000172F5" w:rsidRPr="003C2FE7">
        <w:t>.</w:t>
      </w:r>
      <w:r w:rsidR="003B1706" w:rsidRPr="003C2FE7">
        <w:t>简要说明</w:t>
      </w:r>
      <w:r w:rsidR="003B1706" w:rsidRPr="003C2FE7">
        <w:t>jal</w:t>
      </w:r>
      <w:r w:rsidR="003B1706" w:rsidRPr="003C2FE7">
        <w:t>、</w:t>
      </w:r>
      <w:r w:rsidR="003B1706" w:rsidRPr="003C2FE7">
        <w:t>jr</w:t>
      </w:r>
      <w:r w:rsidR="003B1706" w:rsidRPr="003C2FE7">
        <w:t>和堆栈的关系。</w:t>
      </w:r>
    </w:p>
    <w:p w14:paraId="7EED057E" w14:textId="7A807C96" w:rsidR="003B1706" w:rsidRDefault="001A79AA" w:rsidP="001A79AA">
      <w:pPr>
        <w:pStyle w:val="a7"/>
        <w:spacing w:before="240" w:after="240"/>
        <w:ind w:firstLine="480"/>
      </w:pPr>
      <w:r w:rsidRPr="001A79AA">
        <w:t xml:space="preserve">jal </w:t>
      </w:r>
      <w:r w:rsidRPr="001A79AA">
        <w:t>与</w:t>
      </w:r>
      <w:r w:rsidRPr="001A79AA">
        <w:t xml:space="preserve"> jr </w:t>
      </w:r>
      <w:r w:rsidRPr="001A79AA">
        <w:t>配套使用。</w:t>
      </w:r>
      <w:r w:rsidRPr="001A79AA">
        <w:t xml:space="preserve">jal </w:t>
      </w:r>
      <w:r w:rsidRPr="001A79AA">
        <w:t>用于调用函数，</w:t>
      </w:r>
      <w:r w:rsidRPr="001A79AA">
        <w:t xml:space="preserve">jr </w:t>
      </w:r>
      <w:r w:rsidRPr="001A79AA">
        <w:t>用于函数返回。</w:t>
      </w:r>
      <w:r w:rsidRPr="001A79AA">
        <w:rPr>
          <w:rFonts w:hint="eastAsia"/>
        </w:rPr>
        <w:t>程序调用函数，当函数调用结束后需要重新继续执行原来的程序，所以在调用函数之前，必须先存储函数返回起始点地址</w:t>
      </w:r>
      <w:r>
        <w:rPr>
          <w:rFonts w:hint="eastAsia"/>
        </w:rPr>
        <w:t>，存储在</w:t>
      </w:r>
      <w:r>
        <w:rPr>
          <w:rFonts w:hint="eastAsia"/>
        </w:rPr>
        <w:t>$</w:t>
      </w:r>
      <w:r>
        <w:t>ra</w:t>
      </w:r>
      <w:r>
        <w:rPr>
          <w:rFonts w:hint="eastAsia"/>
        </w:rPr>
        <w:t>也就是</w:t>
      </w:r>
      <w:r>
        <w:t>31</w:t>
      </w:r>
      <w:r>
        <w:rPr>
          <w:rFonts w:hint="eastAsia"/>
        </w:rPr>
        <w:t>号寄存器中</w:t>
      </w:r>
      <w:r w:rsidRPr="001A79AA">
        <w:rPr>
          <w:rFonts w:hint="eastAsia"/>
        </w:rPr>
        <w:t>。</w:t>
      </w:r>
      <w:proofErr w:type="gramStart"/>
      <w:r w:rsidR="009E0DF7">
        <w:rPr>
          <w:rFonts w:hint="eastAsia"/>
        </w:rPr>
        <w:t>栈</w:t>
      </w:r>
      <w:proofErr w:type="gramEnd"/>
      <w:r w:rsidR="009E0DF7">
        <w:rPr>
          <w:rFonts w:hint="eastAsia"/>
        </w:rPr>
        <w:t>是用来存储局部变量的</w:t>
      </w:r>
      <w:r w:rsidR="00142132">
        <w:rPr>
          <w:rFonts w:hint="eastAsia"/>
        </w:rPr>
        <w:t>，</w:t>
      </w:r>
      <w:r w:rsidR="00142132">
        <w:rPr>
          <w:rFonts w:hint="eastAsia"/>
        </w:rPr>
        <w:t>$</w:t>
      </w:r>
      <w:r w:rsidR="00142132">
        <w:t>sp</w:t>
      </w:r>
      <w:r w:rsidR="00142132">
        <w:rPr>
          <w:rFonts w:hint="eastAsia"/>
        </w:rPr>
        <w:t>栈指针是</w:t>
      </w:r>
      <w:r w:rsidR="00142132">
        <w:rPr>
          <w:rFonts w:hint="eastAsia"/>
        </w:rPr>
        <w:t>M</w:t>
      </w:r>
      <w:r w:rsidR="00142132">
        <w:t>IPS</w:t>
      </w:r>
      <w:r w:rsidR="00142132">
        <w:rPr>
          <w:rFonts w:hint="eastAsia"/>
        </w:rPr>
        <w:t>特定的寄存器，</w:t>
      </w:r>
      <w:r w:rsidR="00142132">
        <w:rPr>
          <w:rFonts w:hint="eastAsia"/>
        </w:rPr>
        <w:t>j</w:t>
      </w:r>
      <w:r w:rsidR="00142132">
        <w:t>al</w:t>
      </w:r>
      <w:r w:rsidR="00142132">
        <w:rPr>
          <w:rFonts w:hint="eastAsia"/>
        </w:rPr>
        <w:t>调用函数，为了避免不必要的寄存器被修改，要把它先存入</w:t>
      </w:r>
      <w:proofErr w:type="gramStart"/>
      <w:r w:rsidR="00142132">
        <w:rPr>
          <w:rFonts w:hint="eastAsia"/>
        </w:rPr>
        <w:t>栈</w:t>
      </w:r>
      <w:proofErr w:type="gramEnd"/>
      <w:r w:rsidR="00142132">
        <w:rPr>
          <w:rFonts w:hint="eastAsia"/>
        </w:rPr>
        <w:t>中，</w:t>
      </w:r>
      <w:r w:rsidR="00142132">
        <w:rPr>
          <w:rFonts w:hint="eastAsia"/>
        </w:rPr>
        <w:t>j</w:t>
      </w:r>
      <w:r w:rsidR="00142132">
        <w:t>r $ra</w:t>
      </w:r>
      <w:r w:rsidR="00142132">
        <w:rPr>
          <w:rFonts w:hint="eastAsia"/>
        </w:rPr>
        <w:t>返回后，再把寄存器的值从堆栈取出来，调用递归函数时更是如此。</w:t>
      </w:r>
    </w:p>
    <w:p w14:paraId="2E3873F7" w14:textId="46C58CBE" w:rsidR="00E419D0" w:rsidRDefault="00E419D0" w:rsidP="001A79AA">
      <w:pPr>
        <w:pStyle w:val="a7"/>
        <w:spacing w:before="240" w:after="240"/>
        <w:ind w:firstLine="480"/>
      </w:pPr>
    </w:p>
    <w:p w14:paraId="23B52FD7" w14:textId="78F90446" w:rsidR="00E419D0" w:rsidRDefault="00E419D0" w:rsidP="001A79AA">
      <w:pPr>
        <w:pStyle w:val="a7"/>
        <w:spacing w:before="240" w:after="240"/>
        <w:ind w:firstLine="480"/>
      </w:pPr>
    </w:p>
    <w:p w14:paraId="0425E1FA" w14:textId="3C5AE0B4" w:rsidR="00E419D0" w:rsidRDefault="00E419D0" w:rsidP="001A79AA">
      <w:pPr>
        <w:pStyle w:val="a7"/>
        <w:spacing w:before="240" w:after="240"/>
        <w:ind w:firstLine="480"/>
      </w:pPr>
    </w:p>
    <w:p w14:paraId="056B2BAA" w14:textId="7B76DD2A" w:rsidR="00E419D0" w:rsidRDefault="00E419D0" w:rsidP="001A79AA">
      <w:pPr>
        <w:pStyle w:val="a7"/>
        <w:spacing w:before="240" w:after="240"/>
        <w:ind w:firstLine="480"/>
      </w:pPr>
    </w:p>
    <w:p w14:paraId="1A0F8E3E" w14:textId="61D0AF45" w:rsidR="00E419D0" w:rsidRDefault="00E419D0" w:rsidP="001A79AA">
      <w:pPr>
        <w:pStyle w:val="a7"/>
        <w:spacing w:before="240" w:after="240"/>
        <w:ind w:firstLine="480"/>
      </w:pPr>
    </w:p>
    <w:p w14:paraId="1DE0E69A" w14:textId="57FB5113" w:rsidR="00E419D0" w:rsidRDefault="00E419D0" w:rsidP="001A79AA">
      <w:pPr>
        <w:pStyle w:val="a7"/>
        <w:spacing w:before="240" w:after="240"/>
        <w:ind w:firstLine="480"/>
      </w:pPr>
    </w:p>
    <w:p w14:paraId="5F622968" w14:textId="53DB5D03" w:rsidR="00E419D0" w:rsidRDefault="00E419D0" w:rsidP="001A79AA">
      <w:pPr>
        <w:pStyle w:val="a7"/>
        <w:spacing w:before="240" w:after="240"/>
        <w:ind w:firstLine="480"/>
      </w:pPr>
    </w:p>
    <w:p w14:paraId="218C1AF4" w14:textId="16F2B479" w:rsidR="00E419D0" w:rsidRDefault="00E419D0" w:rsidP="001A79AA">
      <w:pPr>
        <w:pStyle w:val="a7"/>
        <w:spacing w:before="240" w:after="240"/>
        <w:ind w:firstLine="480"/>
      </w:pPr>
    </w:p>
    <w:p w14:paraId="7802316A" w14:textId="072E96D6" w:rsidR="00E419D0" w:rsidRDefault="00E419D0" w:rsidP="001A79AA">
      <w:pPr>
        <w:pStyle w:val="a7"/>
        <w:spacing w:before="240" w:after="240"/>
        <w:ind w:firstLine="480"/>
      </w:pPr>
    </w:p>
    <w:p w14:paraId="215D55CD" w14:textId="14B16CF2" w:rsidR="00E419D0" w:rsidRDefault="00E419D0" w:rsidP="001A79AA">
      <w:pPr>
        <w:pStyle w:val="a7"/>
        <w:spacing w:before="240" w:after="240"/>
        <w:ind w:firstLine="480"/>
      </w:pPr>
    </w:p>
    <w:p w14:paraId="75AD40B9" w14:textId="1298FDFC" w:rsidR="00E419D0" w:rsidRDefault="00E419D0" w:rsidP="001A79AA">
      <w:pPr>
        <w:pStyle w:val="a7"/>
        <w:spacing w:before="240" w:after="240"/>
        <w:ind w:firstLine="480"/>
      </w:pPr>
    </w:p>
    <w:p w14:paraId="12545AEE" w14:textId="493120A5" w:rsidR="00E419D0" w:rsidRDefault="00E419D0" w:rsidP="001A79AA">
      <w:pPr>
        <w:pStyle w:val="a7"/>
        <w:spacing w:before="240" w:after="240"/>
        <w:ind w:firstLine="480"/>
      </w:pPr>
    </w:p>
    <w:p w14:paraId="7CBE3F04" w14:textId="29847DEE" w:rsidR="00E419D0" w:rsidRDefault="00E419D0" w:rsidP="001A79AA">
      <w:pPr>
        <w:pStyle w:val="a7"/>
        <w:spacing w:before="240" w:after="240"/>
        <w:ind w:firstLine="480"/>
      </w:pPr>
    </w:p>
    <w:p w14:paraId="5ADFE881" w14:textId="5AE77CEC" w:rsidR="00E419D0" w:rsidRDefault="00E419D0" w:rsidP="001A79AA">
      <w:pPr>
        <w:pStyle w:val="a7"/>
        <w:spacing w:before="240" w:after="240"/>
        <w:ind w:firstLine="480"/>
      </w:pPr>
    </w:p>
    <w:p w14:paraId="7DB03E53" w14:textId="6D53F920" w:rsidR="00E419D0" w:rsidRDefault="00E419D0" w:rsidP="001A79AA">
      <w:pPr>
        <w:pStyle w:val="a7"/>
        <w:spacing w:before="240" w:after="240"/>
        <w:ind w:firstLine="480"/>
      </w:pPr>
    </w:p>
    <w:p w14:paraId="49892DF2" w14:textId="77777777" w:rsidR="00E419D0" w:rsidRPr="001A79AA" w:rsidRDefault="00E419D0" w:rsidP="001A79AA">
      <w:pPr>
        <w:pStyle w:val="a7"/>
        <w:spacing w:before="240" w:after="240"/>
        <w:ind w:firstLine="480"/>
        <w:rPr>
          <w:rFonts w:hint="eastAsia"/>
        </w:rPr>
      </w:pPr>
    </w:p>
    <w:p w14:paraId="49E786F0" w14:textId="77777777" w:rsidR="007D221D" w:rsidRPr="004174FE" w:rsidRDefault="007D221D" w:rsidP="006F114F">
      <w:pPr>
        <w:pStyle w:val="a7"/>
        <w:spacing w:before="240" w:after="240"/>
        <w:ind w:firstLine="480"/>
      </w:pPr>
    </w:p>
    <w:p w14:paraId="57E5B0A0" w14:textId="361551E7" w:rsidR="00244377" w:rsidRDefault="009015B4" w:rsidP="006F114F">
      <w:pPr>
        <w:pStyle w:val="a7"/>
        <w:spacing w:before="240" w:after="240"/>
        <w:ind w:firstLineChars="0" w:firstLine="0"/>
        <w:rPr>
          <w:b/>
        </w:rPr>
      </w:pPr>
      <w:r>
        <w:rPr>
          <w:noProof/>
        </w:rPr>
        <w:drawing>
          <wp:inline distT="0" distB="0" distL="0" distR="0" wp14:anchorId="53DC3BC6" wp14:editId="15667063">
            <wp:extent cx="5486400" cy="2955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339" w14:textId="26FB166A" w:rsidR="00DE5CD4" w:rsidRDefault="00DE5CD4" w:rsidP="006F114F">
      <w:pPr>
        <w:pStyle w:val="a7"/>
        <w:spacing w:before="240" w:after="240"/>
        <w:ind w:firstLineChars="0" w:firstLine="0"/>
        <w:rPr>
          <w:b/>
        </w:rPr>
      </w:pPr>
    </w:p>
    <w:p w14:paraId="099798C8" w14:textId="28FBC729" w:rsidR="00DE5CD4" w:rsidRDefault="00DE5CD4" w:rsidP="006F114F">
      <w:pPr>
        <w:pStyle w:val="a7"/>
        <w:spacing w:before="240" w:after="240"/>
        <w:ind w:firstLineChars="0" w:firstLine="0"/>
        <w:rPr>
          <w:b/>
        </w:rPr>
      </w:pPr>
    </w:p>
    <w:p w14:paraId="5E1425B1" w14:textId="45F6E12D" w:rsidR="00E92AA8" w:rsidRDefault="00E92AA8" w:rsidP="006F114F">
      <w:pPr>
        <w:pStyle w:val="a7"/>
        <w:spacing w:before="240" w:after="240"/>
        <w:ind w:firstLineChars="0" w:firstLine="0"/>
        <w:rPr>
          <w:b/>
        </w:rPr>
      </w:pPr>
    </w:p>
    <w:p w14:paraId="2B294813" w14:textId="69BEDABD" w:rsidR="00E92AA8" w:rsidRDefault="00E92AA8" w:rsidP="006F114F">
      <w:pPr>
        <w:pStyle w:val="a7"/>
        <w:spacing w:before="240" w:after="240"/>
        <w:ind w:firstLineChars="0" w:firstLine="0"/>
        <w:rPr>
          <w:b/>
        </w:rPr>
      </w:pPr>
    </w:p>
    <w:p w14:paraId="65A84CB7" w14:textId="77777777" w:rsidR="00E419D0" w:rsidRDefault="00E419D0" w:rsidP="006F114F">
      <w:pPr>
        <w:pStyle w:val="a7"/>
        <w:spacing w:before="240" w:after="240"/>
        <w:ind w:firstLineChars="0" w:firstLine="0"/>
        <w:rPr>
          <w:rFonts w:hint="eastAsia"/>
          <w:b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8"/>
        <w:gridCol w:w="633"/>
        <w:gridCol w:w="636"/>
        <w:gridCol w:w="647"/>
        <w:gridCol w:w="635"/>
        <w:gridCol w:w="637"/>
        <w:gridCol w:w="648"/>
        <w:gridCol w:w="647"/>
        <w:gridCol w:w="636"/>
        <w:gridCol w:w="636"/>
        <w:gridCol w:w="531"/>
        <w:gridCol w:w="636"/>
      </w:tblGrid>
      <w:tr w:rsidR="0037556E" w:rsidRPr="00B432FA" w14:paraId="7147EAC2" w14:textId="254E6BFB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0D880C81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lastRenderedPageBreak/>
              <w:t>n</w:t>
            </w:r>
            <w:r w:rsidRPr="00B432FA">
              <w:rPr>
                <w:rFonts w:ascii="黑体" w:hAnsi="黑体"/>
                <w:sz w:val="21"/>
              </w:rPr>
              <w:t>ame</w:t>
            </w:r>
          </w:p>
        </w:tc>
        <w:tc>
          <w:tcPr>
            <w:tcW w:w="633" w:type="dxa"/>
            <w:shd w:val="clear" w:color="auto" w:fill="D9E2F3" w:themeFill="accent1" w:themeFillTint="33"/>
          </w:tcPr>
          <w:p w14:paraId="37545B0C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l</w:t>
            </w:r>
            <w:r w:rsidRPr="00B432FA">
              <w:rPr>
                <w:rFonts w:ascii="黑体" w:hAnsi="黑体"/>
                <w:sz w:val="21"/>
              </w:rPr>
              <w:t>w</w:t>
            </w:r>
          </w:p>
        </w:tc>
        <w:tc>
          <w:tcPr>
            <w:tcW w:w="636" w:type="dxa"/>
            <w:shd w:val="clear" w:color="auto" w:fill="D9E2F3" w:themeFill="accent1" w:themeFillTint="33"/>
          </w:tcPr>
          <w:p w14:paraId="3A35BF50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s</w:t>
            </w:r>
            <w:r w:rsidRPr="00B432FA">
              <w:rPr>
                <w:rFonts w:ascii="黑体" w:hAnsi="黑体"/>
                <w:sz w:val="21"/>
              </w:rPr>
              <w:t>w</w:t>
            </w:r>
          </w:p>
        </w:tc>
        <w:tc>
          <w:tcPr>
            <w:tcW w:w="647" w:type="dxa"/>
            <w:shd w:val="clear" w:color="auto" w:fill="D9E2F3" w:themeFill="accent1" w:themeFillTint="33"/>
          </w:tcPr>
          <w:p w14:paraId="3AF945BE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b</w:t>
            </w:r>
            <w:r w:rsidRPr="00B432FA">
              <w:rPr>
                <w:rFonts w:ascii="黑体" w:hAnsi="黑体"/>
                <w:sz w:val="21"/>
              </w:rPr>
              <w:t>eq</w:t>
            </w:r>
          </w:p>
        </w:tc>
        <w:tc>
          <w:tcPr>
            <w:tcW w:w="635" w:type="dxa"/>
            <w:shd w:val="clear" w:color="auto" w:fill="D9E2F3" w:themeFill="accent1" w:themeFillTint="33"/>
          </w:tcPr>
          <w:p w14:paraId="07F55029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l</w:t>
            </w:r>
            <w:r w:rsidRPr="00B432FA">
              <w:rPr>
                <w:rFonts w:ascii="黑体" w:hAnsi="黑体"/>
                <w:sz w:val="21"/>
              </w:rPr>
              <w:t>ui</w:t>
            </w:r>
          </w:p>
        </w:tc>
        <w:tc>
          <w:tcPr>
            <w:tcW w:w="637" w:type="dxa"/>
            <w:shd w:val="clear" w:color="auto" w:fill="D9E2F3" w:themeFill="accent1" w:themeFillTint="33"/>
          </w:tcPr>
          <w:p w14:paraId="6910E8F8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o</w:t>
            </w:r>
            <w:r w:rsidRPr="00B432FA">
              <w:rPr>
                <w:rFonts w:ascii="黑体" w:hAnsi="黑体"/>
                <w:sz w:val="21"/>
              </w:rPr>
              <w:t>ri</w:t>
            </w:r>
          </w:p>
        </w:tc>
        <w:tc>
          <w:tcPr>
            <w:tcW w:w="648" w:type="dxa"/>
            <w:shd w:val="clear" w:color="auto" w:fill="D9E2F3" w:themeFill="accent1" w:themeFillTint="33"/>
          </w:tcPr>
          <w:p w14:paraId="48C6552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n</w:t>
            </w:r>
            <w:r w:rsidRPr="00B432FA">
              <w:rPr>
                <w:rFonts w:ascii="黑体" w:hAnsi="黑体"/>
                <w:sz w:val="21"/>
              </w:rPr>
              <w:t>op</w:t>
            </w:r>
          </w:p>
        </w:tc>
        <w:tc>
          <w:tcPr>
            <w:tcW w:w="647" w:type="dxa"/>
            <w:shd w:val="clear" w:color="auto" w:fill="D9E2F3" w:themeFill="accent1" w:themeFillTint="33"/>
          </w:tcPr>
          <w:p w14:paraId="7BBD719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j</w:t>
            </w:r>
            <w:r>
              <w:rPr>
                <w:rFonts w:ascii="黑体" w:hAnsi="黑体"/>
                <w:sz w:val="21"/>
              </w:rPr>
              <w:t>al</w:t>
            </w:r>
          </w:p>
        </w:tc>
        <w:tc>
          <w:tcPr>
            <w:tcW w:w="636" w:type="dxa"/>
            <w:shd w:val="clear" w:color="auto" w:fill="D9E2F3" w:themeFill="accent1" w:themeFillTint="33"/>
          </w:tcPr>
          <w:p w14:paraId="2DBB7F14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a</w:t>
            </w:r>
            <w:r>
              <w:rPr>
                <w:rFonts w:ascii="黑体" w:hAnsi="黑体"/>
                <w:sz w:val="21"/>
              </w:rPr>
              <w:t>ddu</w:t>
            </w:r>
          </w:p>
        </w:tc>
        <w:tc>
          <w:tcPr>
            <w:tcW w:w="636" w:type="dxa"/>
            <w:shd w:val="clear" w:color="auto" w:fill="D9E2F3" w:themeFill="accent1" w:themeFillTint="33"/>
          </w:tcPr>
          <w:p w14:paraId="0D06F836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s</w:t>
            </w:r>
            <w:r>
              <w:rPr>
                <w:rFonts w:ascii="黑体" w:hAnsi="黑体"/>
                <w:sz w:val="21"/>
              </w:rPr>
              <w:t>ubu</w:t>
            </w:r>
          </w:p>
        </w:tc>
        <w:tc>
          <w:tcPr>
            <w:tcW w:w="531" w:type="dxa"/>
            <w:shd w:val="clear" w:color="auto" w:fill="D9E2F3" w:themeFill="accent1" w:themeFillTint="33"/>
          </w:tcPr>
          <w:p w14:paraId="5F6CF034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j</w:t>
            </w:r>
            <w:r>
              <w:rPr>
                <w:rFonts w:ascii="黑体" w:hAnsi="黑体"/>
                <w:sz w:val="21"/>
              </w:rPr>
              <w:t>r</w:t>
            </w:r>
          </w:p>
        </w:tc>
        <w:tc>
          <w:tcPr>
            <w:tcW w:w="636" w:type="dxa"/>
            <w:shd w:val="clear" w:color="auto" w:fill="D9E2F3" w:themeFill="accent1" w:themeFillTint="33"/>
          </w:tcPr>
          <w:p w14:paraId="4C914A55" w14:textId="7340F4C9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b</w:t>
            </w:r>
            <w:r>
              <w:rPr>
                <w:rFonts w:ascii="黑体" w:hAnsi="黑体" w:hint="eastAsia"/>
                <w:sz w:val="21"/>
              </w:rPr>
              <w:t>lez</w:t>
            </w:r>
          </w:p>
        </w:tc>
      </w:tr>
      <w:tr w:rsidR="0037556E" w:rsidRPr="00B432FA" w14:paraId="71E3EBAD" w14:textId="7CDD8A06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6F05F595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Op5</w:t>
            </w:r>
          </w:p>
        </w:tc>
        <w:tc>
          <w:tcPr>
            <w:tcW w:w="633" w:type="dxa"/>
          </w:tcPr>
          <w:p w14:paraId="52AB3E8D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0E8B96F2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7" w:type="dxa"/>
          </w:tcPr>
          <w:p w14:paraId="1C2A6EB9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22E67A8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7EF6BC1E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5A9BC481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24CE819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214DAFC8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3C5D5B28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531" w:type="dxa"/>
          </w:tcPr>
          <w:p w14:paraId="647EDCA7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5A04FEA4" w14:textId="467DCC79" w:rsidR="0037556E" w:rsidRPr="00B432FA" w:rsidRDefault="00E14016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37556E" w:rsidRPr="00B432FA" w14:paraId="1A6DA398" w14:textId="0CA9BA2A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4FD53319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Op4</w:t>
            </w:r>
          </w:p>
        </w:tc>
        <w:tc>
          <w:tcPr>
            <w:tcW w:w="633" w:type="dxa"/>
          </w:tcPr>
          <w:p w14:paraId="41162B9C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A93DE3C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65C1601D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46911AD7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47BF8FEF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1B0197E5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272CFE6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427FFC6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D8C0050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4EF4A513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65795E7" w14:textId="631A18D8" w:rsidR="0037556E" w:rsidRPr="00B432FA" w:rsidRDefault="00E14016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37556E" w:rsidRPr="00B432FA" w14:paraId="1F069267" w14:textId="491EA50C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7B29C1F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Op3</w:t>
            </w:r>
          </w:p>
        </w:tc>
        <w:tc>
          <w:tcPr>
            <w:tcW w:w="633" w:type="dxa"/>
          </w:tcPr>
          <w:p w14:paraId="0C028F47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593F3DFB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7" w:type="dxa"/>
          </w:tcPr>
          <w:p w14:paraId="6A399FF2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3FB9F7FB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5C6B35B1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8" w:type="dxa"/>
          </w:tcPr>
          <w:p w14:paraId="17F7BB8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15E1863B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7E73FA8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D81C8AD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06FC7AFB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7AE86F1" w14:textId="7B37FCF8" w:rsidR="0037556E" w:rsidRPr="00B432FA" w:rsidRDefault="00E14016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37556E" w:rsidRPr="00B432FA" w14:paraId="718E910B" w14:textId="3D7B8D43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5A2B3B21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Op2</w:t>
            </w:r>
          </w:p>
        </w:tc>
        <w:tc>
          <w:tcPr>
            <w:tcW w:w="633" w:type="dxa"/>
          </w:tcPr>
          <w:p w14:paraId="4788464B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51FD74E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037A8A9A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5" w:type="dxa"/>
          </w:tcPr>
          <w:p w14:paraId="0F23F0C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70D8593B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8" w:type="dxa"/>
          </w:tcPr>
          <w:p w14:paraId="36E417F5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6777DEA7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CA5A5E6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9DA64B5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4A567335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7E728A5" w14:textId="2DF0A284" w:rsidR="0037556E" w:rsidRPr="00B432FA" w:rsidRDefault="00E14016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</w:tr>
      <w:tr w:rsidR="0037556E" w:rsidRPr="00B432FA" w14:paraId="31C43A4C" w14:textId="0A0F0B99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055F363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Op1</w:t>
            </w:r>
          </w:p>
        </w:tc>
        <w:tc>
          <w:tcPr>
            <w:tcW w:w="633" w:type="dxa"/>
          </w:tcPr>
          <w:p w14:paraId="30AF2F40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4BB4733B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7" w:type="dxa"/>
          </w:tcPr>
          <w:p w14:paraId="64B57520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205B2C89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64C84A6D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72DC1C7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013C545A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027CBBD1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63E0078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13A4BBC5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E3CB542" w14:textId="03977581" w:rsidR="0037556E" w:rsidRPr="00B432FA" w:rsidRDefault="00E14016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</w:tr>
      <w:tr w:rsidR="0037556E" w:rsidRPr="00B432FA" w14:paraId="20E6AE04" w14:textId="7A02AC85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4FFD4C27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Op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3" w:type="dxa"/>
          </w:tcPr>
          <w:p w14:paraId="435F462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3912A1FA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7" w:type="dxa"/>
          </w:tcPr>
          <w:p w14:paraId="1ADCD7ED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25546C5A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32CD769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8" w:type="dxa"/>
          </w:tcPr>
          <w:p w14:paraId="0F4B33AF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530A7639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536644A5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56442EA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4267BDBC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53A15AC8" w14:textId="64837748" w:rsidR="0037556E" w:rsidRPr="00B432FA" w:rsidRDefault="00E14016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37556E" w:rsidRPr="00B432FA" w14:paraId="200B8B6C" w14:textId="70249D38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4CAE855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Func5</w:t>
            </w:r>
          </w:p>
        </w:tc>
        <w:tc>
          <w:tcPr>
            <w:tcW w:w="633" w:type="dxa"/>
          </w:tcPr>
          <w:p w14:paraId="5E3DB1FE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7FE24C3D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2793C0BD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5" w:type="dxa"/>
          </w:tcPr>
          <w:p w14:paraId="6A55E0CF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7B9E5058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8" w:type="dxa"/>
          </w:tcPr>
          <w:p w14:paraId="037D366F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759DFA8A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48A18581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778B8BFD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531" w:type="dxa"/>
          </w:tcPr>
          <w:p w14:paraId="3F8658DA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7B06322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</w:tr>
      <w:tr w:rsidR="0037556E" w:rsidRPr="00B432FA" w14:paraId="7EF9D57E" w14:textId="54D7D782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75F07B1C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Func4</w:t>
            </w:r>
          </w:p>
        </w:tc>
        <w:tc>
          <w:tcPr>
            <w:tcW w:w="633" w:type="dxa"/>
          </w:tcPr>
          <w:p w14:paraId="25AFC8F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63BCDBC8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5F4868C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5" w:type="dxa"/>
          </w:tcPr>
          <w:p w14:paraId="77E7EA4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1712FBFC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8" w:type="dxa"/>
          </w:tcPr>
          <w:p w14:paraId="4E59BEE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63FD5AEA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0995A94A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D8C2D09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15A8921B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7736CFE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</w:tr>
      <w:tr w:rsidR="0037556E" w:rsidRPr="00B432FA" w14:paraId="63AC5272" w14:textId="22293327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5180521C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Func3</w:t>
            </w:r>
          </w:p>
        </w:tc>
        <w:tc>
          <w:tcPr>
            <w:tcW w:w="633" w:type="dxa"/>
          </w:tcPr>
          <w:p w14:paraId="42DAE872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631422F2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168D8D5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5" w:type="dxa"/>
          </w:tcPr>
          <w:p w14:paraId="4F73D38A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298730EC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8" w:type="dxa"/>
          </w:tcPr>
          <w:p w14:paraId="426C94C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5A940489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7B7ED3BB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B8DB69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16A2192B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219C21C8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</w:tr>
      <w:tr w:rsidR="0037556E" w:rsidRPr="00B432FA" w14:paraId="5044C5FF" w14:textId="7DC8BB7C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64E3D8B9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Func2</w:t>
            </w:r>
          </w:p>
        </w:tc>
        <w:tc>
          <w:tcPr>
            <w:tcW w:w="633" w:type="dxa"/>
          </w:tcPr>
          <w:p w14:paraId="13FE0DF9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146AB7FE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5D213708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5" w:type="dxa"/>
          </w:tcPr>
          <w:p w14:paraId="5E490ABE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332DF6E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8" w:type="dxa"/>
          </w:tcPr>
          <w:p w14:paraId="05653078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16012272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4493216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5B74D91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2CB9001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8CD8F57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</w:tr>
      <w:tr w:rsidR="0037556E" w:rsidRPr="00B432FA" w14:paraId="63F80103" w14:textId="2100C9DC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796CB375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Func1</w:t>
            </w:r>
          </w:p>
        </w:tc>
        <w:tc>
          <w:tcPr>
            <w:tcW w:w="633" w:type="dxa"/>
          </w:tcPr>
          <w:p w14:paraId="5A2D77F4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1D5FAD9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7A92A36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5" w:type="dxa"/>
          </w:tcPr>
          <w:p w14:paraId="6692F5A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2EE664FA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8" w:type="dxa"/>
          </w:tcPr>
          <w:p w14:paraId="57BCA0D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7A731FA9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2D928225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89780B5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531" w:type="dxa"/>
          </w:tcPr>
          <w:p w14:paraId="17319399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64CBAD0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</w:tr>
      <w:tr w:rsidR="0037556E" w:rsidRPr="00B432FA" w14:paraId="0018ADC2" w14:textId="38A798C0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3C4BC547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Func0</w:t>
            </w:r>
          </w:p>
        </w:tc>
        <w:tc>
          <w:tcPr>
            <w:tcW w:w="633" w:type="dxa"/>
          </w:tcPr>
          <w:p w14:paraId="41DC11EE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32A8A8D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0B61D74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5" w:type="dxa"/>
          </w:tcPr>
          <w:p w14:paraId="438BDDB0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7" w:type="dxa"/>
          </w:tcPr>
          <w:p w14:paraId="67C47330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8" w:type="dxa"/>
          </w:tcPr>
          <w:p w14:paraId="7683F8DD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47" w:type="dxa"/>
          </w:tcPr>
          <w:p w14:paraId="3FEF1CDD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  <w:tc>
          <w:tcPr>
            <w:tcW w:w="636" w:type="dxa"/>
          </w:tcPr>
          <w:p w14:paraId="53331763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6A150748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531" w:type="dxa"/>
          </w:tcPr>
          <w:p w14:paraId="43C53896" w14:textId="77777777" w:rsidR="0037556E" w:rsidRPr="00B432FA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09BD9C4" w14:textId="77777777" w:rsidR="0037556E" w:rsidRDefault="0037556E" w:rsidP="00F16049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</w:p>
        </w:tc>
      </w:tr>
      <w:tr w:rsidR="00E14016" w:rsidRPr="00B432FA" w14:paraId="2E581F38" w14:textId="45FDE9C7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4DCEA818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gramStart"/>
            <w:r w:rsidRPr="00B432FA">
              <w:rPr>
                <w:rFonts w:ascii="黑体" w:hAnsi="黑体" w:hint="eastAsia"/>
                <w:sz w:val="21"/>
              </w:rPr>
              <w:t>R</w:t>
            </w:r>
            <w:r w:rsidRPr="00B432FA">
              <w:rPr>
                <w:rFonts w:ascii="黑体" w:hAnsi="黑体"/>
                <w:sz w:val="21"/>
              </w:rPr>
              <w:t>egDst</w:t>
            </w:r>
            <w:r>
              <w:rPr>
                <w:rFonts w:ascii="黑体" w:hAnsi="黑体"/>
                <w:sz w:val="21"/>
              </w:rPr>
              <w:t>[</w:t>
            </w:r>
            <w:proofErr w:type="gramEnd"/>
            <w:r>
              <w:rPr>
                <w:rFonts w:ascii="黑体" w:hAnsi="黑体"/>
                <w:sz w:val="21"/>
              </w:rPr>
              <w:t>1:0]</w:t>
            </w:r>
          </w:p>
        </w:tc>
        <w:tc>
          <w:tcPr>
            <w:tcW w:w="633" w:type="dxa"/>
          </w:tcPr>
          <w:p w14:paraId="0C13788A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20402C0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7" w:type="dxa"/>
          </w:tcPr>
          <w:p w14:paraId="4EEA5791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35" w:type="dxa"/>
          </w:tcPr>
          <w:p w14:paraId="0F2E2B06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79353462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09277E14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x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7" w:type="dxa"/>
          </w:tcPr>
          <w:p w14:paraId="4B1C7D16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1EF79B32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6" w:type="dxa"/>
          </w:tcPr>
          <w:p w14:paraId="1C099DB7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531" w:type="dxa"/>
          </w:tcPr>
          <w:p w14:paraId="37F43313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6" w:type="dxa"/>
          </w:tcPr>
          <w:p w14:paraId="38FE4C43" w14:textId="60E4D503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</w:tr>
      <w:tr w:rsidR="00E14016" w:rsidRPr="00B432FA" w14:paraId="573F049C" w14:textId="0EC07F6F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05B26D7B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LUSrc</w:t>
            </w:r>
          </w:p>
        </w:tc>
        <w:tc>
          <w:tcPr>
            <w:tcW w:w="633" w:type="dxa"/>
          </w:tcPr>
          <w:p w14:paraId="291EBBC3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1B15E489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7" w:type="dxa"/>
          </w:tcPr>
          <w:p w14:paraId="31ED1431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6F2C6D05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37" w:type="dxa"/>
          </w:tcPr>
          <w:p w14:paraId="165F5520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8" w:type="dxa"/>
          </w:tcPr>
          <w:p w14:paraId="62516D49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7" w:type="dxa"/>
          </w:tcPr>
          <w:p w14:paraId="68DA805B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36" w:type="dxa"/>
          </w:tcPr>
          <w:p w14:paraId="217B000C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6BD8FCC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31424ADE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9E577AE" w14:textId="45CCB99E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E14016" w:rsidRPr="00B432FA" w14:paraId="38714902" w14:textId="432D0416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27A0A5F9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R</w:t>
            </w:r>
            <w:r w:rsidRPr="00B432FA">
              <w:rPr>
                <w:rFonts w:ascii="黑体" w:hAnsi="黑体"/>
                <w:sz w:val="21"/>
              </w:rPr>
              <w:t>egWrite</w:t>
            </w:r>
          </w:p>
        </w:tc>
        <w:tc>
          <w:tcPr>
            <w:tcW w:w="633" w:type="dxa"/>
          </w:tcPr>
          <w:p w14:paraId="590BF801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3B362132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26A4450C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06F99496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7" w:type="dxa"/>
          </w:tcPr>
          <w:p w14:paraId="2FC5ECF3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8" w:type="dxa"/>
          </w:tcPr>
          <w:p w14:paraId="571FF16E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7" w:type="dxa"/>
          </w:tcPr>
          <w:p w14:paraId="7F7DE9EA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1C83B7DC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04314486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531" w:type="dxa"/>
          </w:tcPr>
          <w:p w14:paraId="711E74BC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31028A79" w14:textId="59F9C0F5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E14016" w:rsidRPr="00B432FA" w14:paraId="2A8A07EF" w14:textId="49870C90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6D0A9D2D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emRead</w:t>
            </w:r>
          </w:p>
        </w:tc>
        <w:tc>
          <w:tcPr>
            <w:tcW w:w="633" w:type="dxa"/>
          </w:tcPr>
          <w:p w14:paraId="4B3CC42E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753EE3DC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08B8763F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279D042A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4DB5785A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45D6FE45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7" w:type="dxa"/>
          </w:tcPr>
          <w:p w14:paraId="63E57448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4AAD87A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593FB6DB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7C56D72E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5CF9CA86" w14:textId="5D6C59AF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E14016" w:rsidRPr="00B432FA" w14:paraId="4C55C948" w14:textId="75DB6B31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0C5F17FF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emWrite</w:t>
            </w:r>
          </w:p>
        </w:tc>
        <w:tc>
          <w:tcPr>
            <w:tcW w:w="633" w:type="dxa"/>
          </w:tcPr>
          <w:p w14:paraId="37283FA5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E1E64A6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7" w:type="dxa"/>
          </w:tcPr>
          <w:p w14:paraId="0F0807A1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42195E5D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6245FC6F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31F228AF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7" w:type="dxa"/>
          </w:tcPr>
          <w:p w14:paraId="320F8CCE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9997C67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0462C6C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0F22FD22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DAC21F2" w14:textId="20B970E2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E14016" w:rsidRPr="00B432FA" w14:paraId="255C3A20" w14:textId="4F9F3786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1217B762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gramStart"/>
            <w:r w:rsidRPr="00B432FA">
              <w:rPr>
                <w:rFonts w:ascii="黑体" w:hAnsi="黑体" w:hint="eastAsia"/>
                <w:sz w:val="21"/>
              </w:rPr>
              <w:t>M</w:t>
            </w:r>
            <w:r w:rsidRPr="00B432FA">
              <w:rPr>
                <w:rFonts w:ascii="黑体" w:hAnsi="黑体"/>
                <w:sz w:val="21"/>
              </w:rPr>
              <w:t>emToReg[</w:t>
            </w:r>
            <w:proofErr w:type="gramEnd"/>
            <w:r w:rsidRPr="00B432FA">
              <w:rPr>
                <w:rFonts w:ascii="黑体" w:hAnsi="黑体"/>
                <w:sz w:val="21"/>
              </w:rPr>
              <w:t>1:0]</w:t>
            </w:r>
          </w:p>
        </w:tc>
        <w:tc>
          <w:tcPr>
            <w:tcW w:w="633" w:type="dxa"/>
          </w:tcPr>
          <w:p w14:paraId="32E2F77B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483CEB19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47" w:type="dxa"/>
          </w:tcPr>
          <w:p w14:paraId="6413E783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5" w:type="dxa"/>
          </w:tcPr>
          <w:p w14:paraId="6AA566BA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7" w:type="dxa"/>
          </w:tcPr>
          <w:p w14:paraId="6662DB1D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48" w:type="dxa"/>
          </w:tcPr>
          <w:p w14:paraId="797CD6CD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  <w:r w:rsidRPr="00B432FA">
              <w:rPr>
                <w:rFonts w:ascii="黑体" w:hAnsi="黑体"/>
                <w:sz w:val="21"/>
              </w:rPr>
              <w:t>x</w:t>
            </w:r>
          </w:p>
        </w:tc>
        <w:tc>
          <w:tcPr>
            <w:tcW w:w="647" w:type="dxa"/>
          </w:tcPr>
          <w:p w14:paraId="45496C8F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636" w:type="dxa"/>
          </w:tcPr>
          <w:p w14:paraId="2CD68DFB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3E119C77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531" w:type="dxa"/>
          </w:tcPr>
          <w:p w14:paraId="44AC699B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  <w:tc>
          <w:tcPr>
            <w:tcW w:w="636" w:type="dxa"/>
          </w:tcPr>
          <w:p w14:paraId="2A21FE33" w14:textId="052C4D92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0</w:t>
            </w:r>
          </w:p>
        </w:tc>
      </w:tr>
      <w:tr w:rsidR="00E14016" w:rsidRPr="00B432FA" w14:paraId="00651598" w14:textId="7521C14B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5E2E96CB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E</w:t>
            </w:r>
            <w:r w:rsidRPr="00B432FA">
              <w:rPr>
                <w:rFonts w:ascii="黑体" w:hAnsi="黑体"/>
                <w:sz w:val="21"/>
              </w:rPr>
              <w:t>XTOp</w:t>
            </w:r>
          </w:p>
        </w:tc>
        <w:tc>
          <w:tcPr>
            <w:tcW w:w="633" w:type="dxa"/>
          </w:tcPr>
          <w:p w14:paraId="3C5BDA4A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2AD21BFB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59883084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58BA2AF8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790F3EF6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48" w:type="dxa"/>
          </w:tcPr>
          <w:p w14:paraId="58EF5F86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7" w:type="dxa"/>
          </w:tcPr>
          <w:p w14:paraId="723070C4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36" w:type="dxa"/>
          </w:tcPr>
          <w:p w14:paraId="47630E48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E27BC65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1573392C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2B014120" w14:textId="0FA887C0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</w:tr>
      <w:tr w:rsidR="00E14016" w:rsidRPr="00B432FA" w14:paraId="34E51C18" w14:textId="6A2C2B3C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40FA1C12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B</w:t>
            </w:r>
            <w:r w:rsidRPr="00B432FA">
              <w:rPr>
                <w:rFonts w:ascii="黑体" w:hAnsi="黑体"/>
                <w:sz w:val="21"/>
              </w:rPr>
              <w:t>ranch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3" w:type="dxa"/>
          </w:tcPr>
          <w:p w14:paraId="5613ACB1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BD4D579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3F0E4E43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5" w:type="dxa"/>
          </w:tcPr>
          <w:p w14:paraId="22DD28DF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1975C642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5643A43F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7" w:type="dxa"/>
          </w:tcPr>
          <w:p w14:paraId="7C00EFA8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AF6FA04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FE23A33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24DFB30F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B8388FE" w14:textId="569A4E3E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E14016" w:rsidRPr="00B432FA" w14:paraId="1A5FDA6D" w14:textId="402B5D34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54738FCC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proofErr w:type="gramStart"/>
            <w:r w:rsidRPr="00B432FA">
              <w:rPr>
                <w:rFonts w:ascii="黑体" w:hAnsi="黑体" w:hint="eastAsia"/>
                <w:sz w:val="21"/>
              </w:rPr>
              <w:t>A</w:t>
            </w:r>
            <w:r w:rsidRPr="00B432FA">
              <w:rPr>
                <w:rFonts w:ascii="黑体" w:hAnsi="黑体"/>
                <w:sz w:val="21"/>
              </w:rPr>
              <w:t>LU</w:t>
            </w:r>
            <w:r>
              <w:rPr>
                <w:rFonts w:ascii="黑体" w:hAnsi="黑体"/>
                <w:sz w:val="21"/>
              </w:rPr>
              <w:t>Ctrl</w:t>
            </w:r>
            <w:r w:rsidRPr="00B432FA">
              <w:rPr>
                <w:rFonts w:ascii="黑体" w:hAnsi="黑体"/>
                <w:sz w:val="21"/>
              </w:rPr>
              <w:t>[</w:t>
            </w:r>
            <w:proofErr w:type="gramEnd"/>
            <w:r w:rsidRPr="00B432FA">
              <w:rPr>
                <w:rFonts w:ascii="黑体" w:hAnsi="黑体"/>
                <w:sz w:val="21"/>
              </w:rPr>
              <w:t>2:0]</w:t>
            </w:r>
          </w:p>
        </w:tc>
        <w:tc>
          <w:tcPr>
            <w:tcW w:w="633" w:type="dxa"/>
          </w:tcPr>
          <w:p w14:paraId="70605F18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010</w:t>
            </w:r>
          </w:p>
        </w:tc>
        <w:tc>
          <w:tcPr>
            <w:tcW w:w="636" w:type="dxa"/>
          </w:tcPr>
          <w:p w14:paraId="3C2D21B1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10</w:t>
            </w:r>
          </w:p>
        </w:tc>
        <w:tc>
          <w:tcPr>
            <w:tcW w:w="647" w:type="dxa"/>
          </w:tcPr>
          <w:p w14:paraId="2A725473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5" w:type="dxa"/>
          </w:tcPr>
          <w:p w14:paraId="7F1E8EC0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11</w:t>
            </w:r>
            <w:r w:rsidRPr="00B432FA"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37" w:type="dxa"/>
          </w:tcPr>
          <w:p w14:paraId="525746D2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00</w:t>
            </w:r>
            <w:r w:rsidRPr="00B432FA">
              <w:rPr>
                <w:rFonts w:ascii="黑体" w:hAnsi="黑体"/>
                <w:sz w:val="21"/>
              </w:rPr>
              <w:t>1</w:t>
            </w:r>
          </w:p>
        </w:tc>
        <w:tc>
          <w:tcPr>
            <w:tcW w:w="648" w:type="dxa"/>
          </w:tcPr>
          <w:p w14:paraId="7944D5DB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/>
                <w:sz w:val="21"/>
              </w:rPr>
              <w:t>xxx</w:t>
            </w:r>
          </w:p>
        </w:tc>
        <w:tc>
          <w:tcPr>
            <w:tcW w:w="647" w:type="dxa"/>
          </w:tcPr>
          <w:p w14:paraId="60CD1E27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/>
                <w:sz w:val="21"/>
              </w:rPr>
              <w:t>111</w:t>
            </w:r>
          </w:p>
        </w:tc>
        <w:tc>
          <w:tcPr>
            <w:tcW w:w="636" w:type="dxa"/>
          </w:tcPr>
          <w:p w14:paraId="380AB814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10</w:t>
            </w:r>
          </w:p>
        </w:tc>
        <w:tc>
          <w:tcPr>
            <w:tcW w:w="636" w:type="dxa"/>
          </w:tcPr>
          <w:p w14:paraId="0E449F0D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>
              <w:rPr>
                <w:rFonts w:ascii="黑体" w:hAnsi="黑体"/>
                <w:sz w:val="21"/>
              </w:rPr>
              <w:t>11</w:t>
            </w:r>
          </w:p>
        </w:tc>
        <w:tc>
          <w:tcPr>
            <w:tcW w:w="531" w:type="dxa"/>
          </w:tcPr>
          <w:p w14:paraId="799669A5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/>
                <w:sz w:val="21"/>
              </w:rPr>
              <w:t>010</w:t>
            </w:r>
          </w:p>
        </w:tc>
        <w:tc>
          <w:tcPr>
            <w:tcW w:w="636" w:type="dxa"/>
          </w:tcPr>
          <w:p w14:paraId="5AA36111" w14:textId="0FF443F0" w:rsidR="00E14016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 w:rsidRPr="00B432FA">
              <w:rPr>
                <w:rFonts w:ascii="黑体" w:hAnsi="黑体" w:hint="eastAsia"/>
                <w:sz w:val="21"/>
              </w:rPr>
              <w:t>0</w:t>
            </w:r>
            <w:r w:rsidRPr="00B432FA">
              <w:rPr>
                <w:rFonts w:ascii="黑体" w:hAnsi="黑体"/>
                <w:sz w:val="21"/>
              </w:rPr>
              <w:t>1</w:t>
            </w:r>
            <w:r>
              <w:rPr>
                <w:rFonts w:ascii="黑体" w:hAnsi="黑体"/>
                <w:sz w:val="21"/>
              </w:rPr>
              <w:t>1</w:t>
            </w:r>
          </w:p>
        </w:tc>
      </w:tr>
      <w:tr w:rsidR="00E14016" w:rsidRPr="00B432FA" w14:paraId="3AA86DA4" w14:textId="48CFA676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6A4B4842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B</w:t>
            </w:r>
            <w:r>
              <w:rPr>
                <w:rFonts w:ascii="黑体" w:hAnsi="黑体"/>
                <w:sz w:val="21"/>
              </w:rPr>
              <w:t>ranch2</w:t>
            </w:r>
          </w:p>
        </w:tc>
        <w:tc>
          <w:tcPr>
            <w:tcW w:w="633" w:type="dxa"/>
          </w:tcPr>
          <w:p w14:paraId="652002D0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1818C28D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08EC5EA9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6EF83F26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449B9921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204E5870" w14:textId="77777777" w:rsidR="00E14016" w:rsidRPr="00B432FA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x</w:t>
            </w:r>
          </w:p>
        </w:tc>
        <w:tc>
          <w:tcPr>
            <w:tcW w:w="647" w:type="dxa"/>
          </w:tcPr>
          <w:p w14:paraId="78A3852B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3438C393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0B3A91C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076B4E53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131DC2D" w14:textId="28DEFF91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E14016" w:rsidRPr="00B432FA" w14:paraId="513B5603" w14:textId="50D885FC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6A83075A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B</w:t>
            </w:r>
            <w:r>
              <w:rPr>
                <w:rFonts w:ascii="黑体" w:hAnsi="黑体"/>
                <w:sz w:val="21"/>
              </w:rPr>
              <w:t>ranch3</w:t>
            </w:r>
          </w:p>
        </w:tc>
        <w:tc>
          <w:tcPr>
            <w:tcW w:w="633" w:type="dxa"/>
          </w:tcPr>
          <w:p w14:paraId="3FBDF6E4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75B55195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4807A947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68F5F536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3ECD1273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5C49ACF4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117CEB0E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00522679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A9A8DC7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463DF05F" w14:textId="7777777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</w:p>
        </w:tc>
        <w:tc>
          <w:tcPr>
            <w:tcW w:w="636" w:type="dxa"/>
          </w:tcPr>
          <w:p w14:paraId="1D98F402" w14:textId="0DFF2C0E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</w:tr>
      <w:tr w:rsidR="00E14016" w:rsidRPr="00B432FA" w14:paraId="4FA3E6D4" w14:textId="77777777" w:rsidTr="00E14016">
        <w:trPr>
          <w:trHeight w:hRule="exact" w:val="510"/>
        </w:trPr>
        <w:tc>
          <w:tcPr>
            <w:tcW w:w="1708" w:type="dxa"/>
            <w:shd w:val="clear" w:color="auto" w:fill="D9E2F3" w:themeFill="accent1" w:themeFillTint="33"/>
          </w:tcPr>
          <w:p w14:paraId="3118A0BF" w14:textId="5FF540B5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B</w:t>
            </w:r>
            <w:r>
              <w:rPr>
                <w:rFonts w:ascii="黑体" w:hAnsi="黑体"/>
                <w:sz w:val="21"/>
              </w:rPr>
              <w:t>ranch4</w:t>
            </w:r>
          </w:p>
        </w:tc>
        <w:tc>
          <w:tcPr>
            <w:tcW w:w="633" w:type="dxa"/>
          </w:tcPr>
          <w:p w14:paraId="18DB861F" w14:textId="5EC055EA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38B518B9" w14:textId="13ACDD02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1682334C" w14:textId="53E38837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5" w:type="dxa"/>
          </w:tcPr>
          <w:p w14:paraId="1BF6A608" w14:textId="69A757E3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7" w:type="dxa"/>
          </w:tcPr>
          <w:p w14:paraId="604C35F4" w14:textId="5AED7D45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8" w:type="dxa"/>
          </w:tcPr>
          <w:p w14:paraId="66BEC28E" w14:textId="63EBB15B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47" w:type="dxa"/>
          </w:tcPr>
          <w:p w14:paraId="3F3AB786" w14:textId="63FFE279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4A9F65C6" w14:textId="6AA023CE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0102B74" w14:textId="1C8A8C9A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531" w:type="dxa"/>
          </w:tcPr>
          <w:p w14:paraId="675FE8C4" w14:textId="0A409F9A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0</w:t>
            </w:r>
          </w:p>
        </w:tc>
        <w:tc>
          <w:tcPr>
            <w:tcW w:w="636" w:type="dxa"/>
          </w:tcPr>
          <w:p w14:paraId="6571890F" w14:textId="6C379E80" w:rsidR="00E14016" w:rsidRDefault="00E14016" w:rsidP="00E14016">
            <w:pPr>
              <w:pStyle w:val="11"/>
              <w:spacing w:before="240" w:after="240"/>
              <w:rPr>
                <w:rFonts w:ascii="黑体" w:hAnsi="黑体" w:hint="eastAsia"/>
                <w:sz w:val="21"/>
              </w:rPr>
            </w:pPr>
            <w:r>
              <w:rPr>
                <w:rFonts w:ascii="黑体" w:hAnsi="黑体" w:hint="eastAsia"/>
                <w:sz w:val="21"/>
              </w:rPr>
              <w:t>1</w:t>
            </w:r>
            <w:bookmarkStart w:id="1" w:name="_GoBack"/>
            <w:bookmarkEnd w:id="1"/>
          </w:p>
        </w:tc>
      </w:tr>
    </w:tbl>
    <w:p w14:paraId="2CB742BD" w14:textId="77777777" w:rsidR="00DE5CD4" w:rsidRPr="006F114F" w:rsidRDefault="00DE5CD4" w:rsidP="006F114F">
      <w:pPr>
        <w:pStyle w:val="a7"/>
        <w:spacing w:before="240" w:after="240"/>
        <w:ind w:firstLineChars="0" w:firstLine="0"/>
        <w:rPr>
          <w:rFonts w:hint="eastAsia"/>
          <w:b/>
        </w:rPr>
      </w:pPr>
    </w:p>
    <w:sectPr w:rsidR="00DE5CD4" w:rsidRPr="006F11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66706" w14:textId="77777777" w:rsidR="007C3ED0" w:rsidRDefault="007C3ED0" w:rsidP="00883F98">
      <w:r>
        <w:separator/>
      </w:r>
    </w:p>
  </w:endnote>
  <w:endnote w:type="continuationSeparator" w:id="0">
    <w:p w14:paraId="1F96BF8D" w14:textId="77777777" w:rsidR="007C3ED0" w:rsidRDefault="007C3ED0" w:rsidP="0088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1D35C" w14:textId="77777777" w:rsidR="007C3ED0" w:rsidRDefault="007C3ED0" w:rsidP="00883F98">
      <w:r>
        <w:separator/>
      </w:r>
    </w:p>
  </w:footnote>
  <w:footnote w:type="continuationSeparator" w:id="0">
    <w:p w14:paraId="75EB4C2F" w14:textId="77777777" w:rsidR="007C3ED0" w:rsidRDefault="007C3ED0" w:rsidP="0088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F730F"/>
    <w:multiLevelType w:val="multilevel"/>
    <w:tmpl w:val="D41A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A41DD"/>
    <w:multiLevelType w:val="hybridMultilevel"/>
    <w:tmpl w:val="CB74B786"/>
    <w:lvl w:ilvl="0" w:tplc="B0367C3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48294F"/>
    <w:multiLevelType w:val="hybridMultilevel"/>
    <w:tmpl w:val="F306BDFE"/>
    <w:lvl w:ilvl="0" w:tplc="C4F461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3B5180D"/>
    <w:multiLevelType w:val="multilevel"/>
    <w:tmpl w:val="B63E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ED6602"/>
    <w:multiLevelType w:val="multilevel"/>
    <w:tmpl w:val="6930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636B1"/>
    <w:multiLevelType w:val="multilevel"/>
    <w:tmpl w:val="C470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43278"/>
    <w:multiLevelType w:val="multilevel"/>
    <w:tmpl w:val="AF86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1A3508"/>
    <w:multiLevelType w:val="multilevel"/>
    <w:tmpl w:val="43DC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E4CED"/>
    <w:multiLevelType w:val="multilevel"/>
    <w:tmpl w:val="CEC0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E1D58"/>
    <w:multiLevelType w:val="hybridMultilevel"/>
    <w:tmpl w:val="C6180D9C"/>
    <w:lvl w:ilvl="0" w:tplc="75B2A8D6">
      <w:start w:val="1"/>
      <w:numFmt w:val="japaneseCounting"/>
      <w:lvlText w:val="%1．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3F43EC"/>
    <w:multiLevelType w:val="multilevel"/>
    <w:tmpl w:val="E7D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F548B7"/>
    <w:multiLevelType w:val="hybridMultilevel"/>
    <w:tmpl w:val="C90EC418"/>
    <w:lvl w:ilvl="0" w:tplc="2514F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E7120D"/>
    <w:multiLevelType w:val="hybridMultilevel"/>
    <w:tmpl w:val="0044A764"/>
    <w:lvl w:ilvl="0" w:tplc="1BC83F7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0572B4"/>
    <w:multiLevelType w:val="hybridMultilevel"/>
    <w:tmpl w:val="0E809306"/>
    <w:lvl w:ilvl="0" w:tplc="32F084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7C4B187F"/>
    <w:multiLevelType w:val="multilevel"/>
    <w:tmpl w:val="D8D2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5"/>
  </w:num>
  <w:num w:numId="5">
    <w:abstractNumId w:val="0"/>
  </w:num>
  <w:num w:numId="6">
    <w:abstractNumId w:val="6"/>
  </w:num>
  <w:num w:numId="7">
    <w:abstractNumId w:val="14"/>
  </w:num>
  <w:num w:numId="8">
    <w:abstractNumId w:val="8"/>
  </w:num>
  <w:num w:numId="9">
    <w:abstractNumId w:val="10"/>
  </w:num>
  <w:num w:numId="10">
    <w:abstractNumId w:val="12"/>
  </w:num>
  <w:num w:numId="11">
    <w:abstractNumId w:val="1"/>
  </w:num>
  <w:num w:numId="12">
    <w:abstractNumId w:val="4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DD"/>
    <w:rsid w:val="00000B51"/>
    <w:rsid w:val="000061DC"/>
    <w:rsid w:val="000072DD"/>
    <w:rsid w:val="000172F5"/>
    <w:rsid w:val="000241D3"/>
    <w:rsid w:val="00041AC3"/>
    <w:rsid w:val="00051E48"/>
    <w:rsid w:val="0006310C"/>
    <w:rsid w:val="00063237"/>
    <w:rsid w:val="0006699A"/>
    <w:rsid w:val="00090021"/>
    <w:rsid w:val="000C3E94"/>
    <w:rsid w:val="000C7B3F"/>
    <w:rsid w:val="000E29B9"/>
    <w:rsid w:val="001026BD"/>
    <w:rsid w:val="001050E3"/>
    <w:rsid w:val="00124319"/>
    <w:rsid w:val="00125649"/>
    <w:rsid w:val="00130622"/>
    <w:rsid w:val="0013435E"/>
    <w:rsid w:val="00141701"/>
    <w:rsid w:val="00142132"/>
    <w:rsid w:val="00157ECB"/>
    <w:rsid w:val="00160340"/>
    <w:rsid w:val="001712AA"/>
    <w:rsid w:val="001A267D"/>
    <w:rsid w:val="001A79AA"/>
    <w:rsid w:val="001C5DF6"/>
    <w:rsid w:val="001D2B2E"/>
    <w:rsid w:val="001D3B2A"/>
    <w:rsid w:val="001E49DC"/>
    <w:rsid w:val="0020486F"/>
    <w:rsid w:val="00204AFE"/>
    <w:rsid w:val="00207726"/>
    <w:rsid w:val="0021614F"/>
    <w:rsid w:val="00232472"/>
    <w:rsid w:val="002356F4"/>
    <w:rsid w:val="00236EAF"/>
    <w:rsid w:val="00244377"/>
    <w:rsid w:val="002507C6"/>
    <w:rsid w:val="0026273E"/>
    <w:rsid w:val="002653EA"/>
    <w:rsid w:val="00273AEF"/>
    <w:rsid w:val="00277852"/>
    <w:rsid w:val="00287FEB"/>
    <w:rsid w:val="00297C6C"/>
    <w:rsid w:val="002B50CF"/>
    <w:rsid w:val="002C571A"/>
    <w:rsid w:val="002D1D34"/>
    <w:rsid w:val="002D4CA4"/>
    <w:rsid w:val="002D61FA"/>
    <w:rsid w:val="002D6BB3"/>
    <w:rsid w:val="002D767C"/>
    <w:rsid w:val="002E233A"/>
    <w:rsid w:val="002F220C"/>
    <w:rsid w:val="002F4CE3"/>
    <w:rsid w:val="0031048C"/>
    <w:rsid w:val="0031446F"/>
    <w:rsid w:val="00314CA3"/>
    <w:rsid w:val="00316EFB"/>
    <w:rsid w:val="00354CF3"/>
    <w:rsid w:val="003710A0"/>
    <w:rsid w:val="0037556E"/>
    <w:rsid w:val="00391514"/>
    <w:rsid w:val="003920E4"/>
    <w:rsid w:val="0039659A"/>
    <w:rsid w:val="003B1706"/>
    <w:rsid w:val="003B2FBE"/>
    <w:rsid w:val="003C0198"/>
    <w:rsid w:val="003C2FE7"/>
    <w:rsid w:val="003D03E8"/>
    <w:rsid w:val="003D2384"/>
    <w:rsid w:val="003D4945"/>
    <w:rsid w:val="00405415"/>
    <w:rsid w:val="004174FE"/>
    <w:rsid w:val="0044009A"/>
    <w:rsid w:val="00445B93"/>
    <w:rsid w:val="00461A71"/>
    <w:rsid w:val="0046652C"/>
    <w:rsid w:val="0047304B"/>
    <w:rsid w:val="004870A2"/>
    <w:rsid w:val="0048798F"/>
    <w:rsid w:val="004A7472"/>
    <w:rsid w:val="004B3908"/>
    <w:rsid w:val="004C0B52"/>
    <w:rsid w:val="004C0DB9"/>
    <w:rsid w:val="004C2D07"/>
    <w:rsid w:val="004C3CA9"/>
    <w:rsid w:val="004C48F8"/>
    <w:rsid w:val="004F10F9"/>
    <w:rsid w:val="004F1712"/>
    <w:rsid w:val="004F57EF"/>
    <w:rsid w:val="004F5FEB"/>
    <w:rsid w:val="004F7798"/>
    <w:rsid w:val="005010D1"/>
    <w:rsid w:val="00507064"/>
    <w:rsid w:val="005072C1"/>
    <w:rsid w:val="00510E21"/>
    <w:rsid w:val="005119C4"/>
    <w:rsid w:val="00511B9C"/>
    <w:rsid w:val="00512B88"/>
    <w:rsid w:val="00515052"/>
    <w:rsid w:val="0053108F"/>
    <w:rsid w:val="0053254F"/>
    <w:rsid w:val="005371E5"/>
    <w:rsid w:val="005470F5"/>
    <w:rsid w:val="00554566"/>
    <w:rsid w:val="00556DB1"/>
    <w:rsid w:val="005576AF"/>
    <w:rsid w:val="0056645E"/>
    <w:rsid w:val="0057653C"/>
    <w:rsid w:val="0057739A"/>
    <w:rsid w:val="005778CA"/>
    <w:rsid w:val="00581E9F"/>
    <w:rsid w:val="00584F67"/>
    <w:rsid w:val="005853A5"/>
    <w:rsid w:val="005A24DC"/>
    <w:rsid w:val="005A7A47"/>
    <w:rsid w:val="005C7D9E"/>
    <w:rsid w:val="005D0FD7"/>
    <w:rsid w:val="005D17D8"/>
    <w:rsid w:val="005D463B"/>
    <w:rsid w:val="005D5804"/>
    <w:rsid w:val="005E46D0"/>
    <w:rsid w:val="0060526C"/>
    <w:rsid w:val="00614346"/>
    <w:rsid w:val="00615C27"/>
    <w:rsid w:val="00617477"/>
    <w:rsid w:val="0062424C"/>
    <w:rsid w:val="0062442B"/>
    <w:rsid w:val="00630FDA"/>
    <w:rsid w:val="006404CE"/>
    <w:rsid w:val="00647436"/>
    <w:rsid w:val="00666B07"/>
    <w:rsid w:val="00667E2E"/>
    <w:rsid w:val="00670B82"/>
    <w:rsid w:val="00673100"/>
    <w:rsid w:val="006857ED"/>
    <w:rsid w:val="006A616F"/>
    <w:rsid w:val="006B6422"/>
    <w:rsid w:val="006B77E0"/>
    <w:rsid w:val="006C794B"/>
    <w:rsid w:val="006D0E4C"/>
    <w:rsid w:val="006D4274"/>
    <w:rsid w:val="006D757B"/>
    <w:rsid w:val="006E0AD4"/>
    <w:rsid w:val="006F0A2D"/>
    <w:rsid w:val="006F114F"/>
    <w:rsid w:val="00704F0A"/>
    <w:rsid w:val="00710512"/>
    <w:rsid w:val="00715D66"/>
    <w:rsid w:val="00717888"/>
    <w:rsid w:val="00731721"/>
    <w:rsid w:val="00752374"/>
    <w:rsid w:val="0075285A"/>
    <w:rsid w:val="00783344"/>
    <w:rsid w:val="00793830"/>
    <w:rsid w:val="007A5E9A"/>
    <w:rsid w:val="007C3ED0"/>
    <w:rsid w:val="007C7681"/>
    <w:rsid w:val="007D221D"/>
    <w:rsid w:val="007D622C"/>
    <w:rsid w:val="007D7F8C"/>
    <w:rsid w:val="007E4F2F"/>
    <w:rsid w:val="007F497D"/>
    <w:rsid w:val="007F7E74"/>
    <w:rsid w:val="008019FA"/>
    <w:rsid w:val="00807CED"/>
    <w:rsid w:val="0082112C"/>
    <w:rsid w:val="00835351"/>
    <w:rsid w:val="00835AC5"/>
    <w:rsid w:val="00855611"/>
    <w:rsid w:val="00861DAF"/>
    <w:rsid w:val="00863284"/>
    <w:rsid w:val="00865E18"/>
    <w:rsid w:val="00881B9B"/>
    <w:rsid w:val="00883F98"/>
    <w:rsid w:val="008863ED"/>
    <w:rsid w:val="0089358D"/>
    <w:rsid w:val="0089518E"/>
    <w:rsid w:val="008A3A35"/>
    <w:rsid w:val="008A59D1"/>
    <w:rsid w:val="008B162E"/>
    <w:rsid w:val="008B4265"/>
    <w:rsid w:val="008B5C50"/>
    <w:rsid w:val="008B7C23"/>
    <w:rsid w:val="008C3520"/>
    <w:rsid w:val="008F42C9"/>
    <w:rsid w:val="009015B4"/>
    <w:rsid w:val="009019DD"/>
    <w:rsid w:val="00905611"/>
    <w:rsid w:val="009235EE"/>
    <w:rsid w:val="009354F8"/>
    <w:rsid w:val="00954884"/>
    <w:rsid w:val="00964FF4"/>
    <w:rsid w:val="009671ED"/>
    <w:rsid w:val="009876F9"/>
    <w:rsid w:val="009955B0"/>
    <w:rsid w:val="009A7144"/>
    <w:rsid w:val="009B056E"/>
    <w:rsid w:val="009B7C3B"/>
    <w:rsid w:val="009E0D7E"/>
    <w:rsid w:val="009E0DF7"/>
    <w:rsid w:val="009E34BF"/>
    <w:rsid w:val="009E473D"/>
    <w:rsid w:val="00A02585"/>
    <w:rsid w:val="00A05B25"/>
    <w:rsid w:val="00A21B92"/>
    <w:rsid w:val="00A3149C"/>
    <w:rsid w:val="00A52560"/>
    <w:rsid w:val="00A549A6"/>
    <w:rsid w:val="00A5758A"/>
    <w:rsid w:val="00A57DF1"/>
    <w:rsid w:val="00A72C35"/>
    <w:rsid w:val="00A7391C"/>
    <w:rsid w:val="00A8059A"/>
    <w:rsid w:val="00A8264C"/>
    <w:rsid w:val="00A93008"/>
    <w:rsid w:val="00A959FF"/>
    <w:rsid w:val="00AB1A2F"/>
    <w:rsid w:val="00AC15E2"/>
    <w:rsid w:val="00AE1F15"/>
    <w:rsid w:val="00AF006A"/>
    <w:rsid w:val="00AF211E"/>
    <w:rsid w:val="00B04CB1"/>
    <w:rsid w:val="00B17993"/>
    <w:rsid w:val="00B277F3"/>
    <w:rsid w:val="00B432FA"/>
    <w:rsid w:val="00B44459"/>
    <w:rsid w:val="00B47AAA"/>
    <w:rsid w:val="00B50A60"/>
    <w:rsid w:val="00B532F2"/>
    <w:rsid w:val="00B53DD0"/>
    <w:rsid w:val="00B65430"/>
    <w:rsid w:val="00B72CF2"/>
    <w:rsid w:val="00B8295B"/>
    <w:rsid w:val="00BB6024"/>
    <w:rsid w:val="00BC12F2"/>
    <w:rsid w:val="00BD42FD"/>
    <w:rsid w:val="00BE681D"/>
    <w:rsid w:val="00BF2D5F"/>
    <w:rsid w:val="00C178C8"/>
    <w:rsid w:val="00C23A42"/>
    <w:rsid w:val="00C24696"/>
    <w:rsid w:val="00C327CE"/>
    <w:rsid w:val="00C32D3A"/>
    <w:rsid w:val="00C37148"/>
    <w:rsid w:val="00C7050A"/>
    <w:rsid w:val="00C849F3"/>
    <w:rsid w:val="00C92B23"/>
    <w:rsid w:val="00CA2BD2"/>
    <w:rsid w:val="00CA3A0A"/>
    <w:rsid w:val="00CA467F"/>
    <w:rsid w:val="00CB3C74"/>
    <w:rsid w:val="00CB7CB7"/>
    <w:rsid w:val="00CC2402"/>
    <w:rsid w:val="00CC59EF"/>
    <w:rsid w:val="00CC6EF7"/>
    <w:rsid w:val="00CC7593"/>
    <w:rsid w:val="00CD19FC"/>
    <w:rsid w:val="00CE185E"/>
    <w:rsid w:val="00CE1D25"/>
    <w:rsid w:val="00CE1F05"/>
    <w:rsid w:val="00CE52C3"/>
    <w:rsid w:val="00CF3678"/>
    <w:rsid w:val="00D071DD"/>
    <w:rsid w:val="00D07F30"/>
    <w:rsid w:val="00D225F3"/>
    <w:rsid w:val="00D25D66"/>
    <w:rsid w:val="00D3351D"/>
    <w:rsid w:val="00D425FB"/>
    <w:rsid w:val="00D61436"/>
    <w:rsid w:val="00D6286D"/>
    <w:rsid w:val="00D713FC"/>
    <w:rsid w:val="00D920D4"/>
    <w:rsid w:val="00D928AA"/>
    <w:rsid w:val="00DA2188"/>
    <w:rsid w:val="00DB293D"/>
    <w:rsid w:val="00DB645F"/>
    <w:rsid w:val="00DC7C64"/>
    <w:rsid w:val="00DD1834"/>
    <w:rsid w:val="00DD59AC"/>
    <w:rsid w:val="00DE0709"/>
    <w:rsid w:val="00DE5CD4"/>
    <w:rsid w:val="00DE7578"/>
    <w:rsid w:val="00DE7C04"/>
    <w:rsid w:val="00DF333C"/>
    <w:rsid w:val="00E14016"/>
    <w:rsid w:val="00E3392B"/>
    <w:rsid w:val="00E419D0"/>
    <w:rsid w:val="00E6085D"/>
    <w:rsid w:val="00E80C39"/>
    <w:rsid w:val="00E81D3D"/>
    <w:rsid w:val="00E83517"/>
    <w:rsid w:val="00E8591D"/>
    <w:rsid w:val="00E86DD4"/>
    <w:rsid w:val="00E9083C"/>
    <w:rsid w:val="00E92AA8"/>
    <w:rsid w:val="00E95537"/>
    <w:rsid w:val="00E95A91"/>
    <w:rsid w:val="00E97520"/>
    <w:rsid w:val="00EB57D1"/>
    <w:rsid w:val="00ED02FA"/>
    <w:rsid w:val="00ED672A"/>
    <w:rsid w:val="00EF78DE"/>
    <w:rsid w:val="00EF7ECD"/>
    <w:rsid w:val="00F051F3"/>
    <w:rsid w:val="00F058F1"/>
    <w:rsid w:val="00F14D75"/>
    <w:rsid w:val="00F23BAC"/>
    <w:rsid w:val="00F268EC"/>
    <w:rsid w:val="00F44AD0"/>
    <w:rsid w:val="00F62106"/>
    <w:rsid w:val="00F7617A"/>
    <w:rsid w:val="00F76E24"/>
    <w:rsid w:val="00FA387D"/>
    <w:rsid w:val="00FB39CE"/>
    <w:rsid w:val="00FB6021"/>
    <w:rsid w:val="00FD09F6"/>
    <w:rsid w:val="00FE7CA4"/>
    <w:rsid w:val="00FE7FA9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BCED2"/>
  <w15:chartTrackingRefBased/>
  <w15:docId w15:val="{27B276EB-0320-497D-8353-A3DB5F0C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4F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5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0A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DC7C6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F98"/>
    <w:rPr>
      <w:sz w:val="18"/>
      <w:szCs w:val="18"/>
    </w:rPr>
  </w:style>
  <w:style w:type="paragraph" w:customStyle="1" w:styleId="11">
    <w:name w:val="计组论文_标题1"/>
    <w:basedOn w:val="a"/>
    <w:link w:val="12"/>
    <w:qFormat/>
    <w:rsid w:val="009235EE"/>
    <w:pPr>
      <w:snapToGrid w:val="0"/>
      <w:spacing w:beforeLines="100" w:before="100" w:afterLines="100" w:after="100"/>
    </w:pPr>
    <w:rPr>
      <w:rFonts w:eastAsia="黑体"/>
      <w:sz w:val="32"/>
    </w:rPr>
  </w:style>
  <w:style w:type="paragraph" w:customStyle="1" w:styleId="a7">
    <w:name w:val="计组论文_正文"/>
    <w:basedOn w:val="11"/>
    <w:link w:val="a8"/>
    <w:qFormat/>
    <w:rsid w:val="009235EE"/>
    <w:pPr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12">
    <w:name w:val="计组论文_标题1 字符"/>
    <w:basedOn w:val="a0"/>
    <w:link w:val="11"/>
    <w:rsid w:val="009235EE"/>
    <w:rPr>
      <w:rFonts w:eastAsia="黑体"/>
      <w:sz w:val="32"/>
    </w:rPr>
  </w:style>
  <w:style w:type="character" w:customStyle="1" w:styleId="10">
    <w:name w:val="标题 1 字符"/>
    <w:basedOn w:val="a0"/>
    <w:link w:val="1"/>
    <w:uiPriority w:val="9"/>
    <w:rsid w:val="009235EE"/>
    <w:rPr>
      <w:b/>
      <w:bCs/>
      <w:kern w:val="44"/>
      <w:sz w:val="44"/>
      <w:szCs w:val="44"/>
    </w:rPr>
  </w:style>
  <w:style w:type="paragraph" w:customStyle="1" w:styleId="a9">
    <w:name w:val="计组论文_代码"/>
    <w:basedOn w:val="a"/>
    <w:link w:val="aa"/>
    <w:qFormat/>
    <w:rsid w:val="00B277F3"/>
    <w:pPr>
      <w:spacing w:before="312" w:after="312"/>
      <w:ind w:left="210" w:right="210"/>
    </w:pPr>
    <w:rPr>
      <w:rFonts w:ascii="Courier New" w:eastAsia="宋体" w:hAnsi="Courier New"/>
    </w:rPr>
  </w:style>
  <w:style w:type="character" w:customStyle="1" w:styleId="a8">
    <w:name w:val="计组论文_正文 字符"/>
    <w:basedOn w:val="12"/>
    <w:link w:val="a7"/>
    <w:rsid w:val="009235EE"/>
    <w:rPr>
      <w:rFonts w:ascii="Times New Roman" w:eastAsia="宋体" w:hAnsi="Times New Roman"/>
      <w:sz w:val="24"/>
    </w:rPr>
  </w:style>
  <w:style w:type="character" w:customStyle="1" w:styleId="aa">
    <w:name w:val="计组论文_代码 字符"/>
    <w:basedOn w:val="a8"/>
    <w:link w:val="a9"/>
    <w:rsid w:val="00B277F3"/>
    <w:rPr>
      <w:rFonts w:ascii="Courier New" w:eastAsia="宋体" w:hAnsi="Courier New"/>
      <w:sz w:val="24"/>
    </w:rPr>
  </w:style>
  <w:style w:type="character" w:customStyle="1" w:styleId="30">
    <w:name w:val="标题 3 字符"/>
    <w:basedOn w:val="a0"/>
    <w:link w:val="3"/>
    <w:uiPriority w:val="9"/>
    <w:rsid w:val="00DC7C64"/>
    <w:rPr>
      <w:rFonts w:ascii="宋体" w:eastAsia="宋体" w:hAnsi="宋体" w:cs="宋体"/>
      <w:b/>
      <w:bCs/>
      <w:kern w:val="0"/>
      <w:sz w:val="27"/>
      <w:szCs w:val="27"/>
    </w:rPr>
  </w:style>
  <w:style w:type="table" w:styleId="ab">
    <w:name w:val="Table Grid"/>
    <w:basedOn w:val="a1"/>
    <w:uiPriority w:val="59"/>
    <w:rsid w:val="00895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89518E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B50A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d">
    <w:name w:val="Strong"/>
    <w:basedOn w:val="a0"/>
    <w:uiPriority w:val="22"/>
    <w:qFormat/>
    <w:rsid w:val="00B50A60"/>
    <w:rPr>
      <w:b/>
      <w:bCs/>
    </w:rPr>
  </w:style>
  <w:style w:type="paragraph" w:styleId="ae">
    <w:name w:val="List Paragraph"/>
    <w:basedOn w:val="a"/>
    <w:uiPriority w:val="34"/>
    <w:qFormat/>
    <w:rsid w:val="00B04CB1"/>
    <w:pPr>
      <w:ind w:firstLineChars="200" w:firstLine="420"/>
    </w:pPr>
  </w:style>
  <w:style w:type="character" w:styleId="af">
    <w:name w:val="Hyperlink"/>
    <w:basedOn w:val="a0"/>
    <w:uiPriority w:val="99"/>
    <w:semiHidden/>
    <w:unhideWhenUsed/>
    <w:rsid w:val="005C7D9E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6F1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3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0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88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5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103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3767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3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&#35745;&#32452;&#35770;&#25991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D2A91-9409-4D72-B13C-AF2F70D60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计组论文模板</Template>
  <TotalTime>1132</TotalTime>
  <Pages>64</Pages>
  <Words>4279</Words>
  <Characters>24396</Characters>
  <Application>Microsoft Office Word</Application>
  <DocSecurity>0</DocSecurity>
  <Lines>203</Lines>
  <Paragraphs>57</Paragraphs>
  <ScaleCrop>false</ScaleCrop>
  <Company/>
  <LinksUpToDate>false</LinksUpToDate>
  <CharactersWithSpaces>28618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姜佳伟</dc:creator>
  <cp:keywords/>
  <dc:description/>
  <cp:lastModifiedBy>姜 佳伟</cp:lastModifiedBy>
  <cp:revision>621</cp:revision>
  <cp:lastPrinted>2018-11-21T14:06:00Z</cp:lastPrinted>
  <dcterms:created xsi:type="dcterms:W3CDTF">2018-11-13T00:52:00Z</dcterms:created>
  <dcterms:modified xsi:type="dcterms:W3CDTF">2018-11-21T14:27:00Z</dcterms:modified>
</cp:coreProperties>
</file>